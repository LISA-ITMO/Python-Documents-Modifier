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0B41D" w14:textId="77777777" w:rsidR="0052080C" w:rsidRPr="00A43D77" w:rsidRDefault="0052080C" w:rsidP="0052080C">
      <w:pPr>
        <w:pStyle w:val="NoSpacing"/>
        <w:jc w:val="center"/>
      </w:pPr>
      <w:r w:rsidRPr="00A43D77">
        <w:t>Федеральное государственное образовательное учреждение</w:t>
      </w:r>
    </w:p>
    <w:p w14:paraId="3CCA9FF7" w14:textId="77777777" w:rsidR="0052080C" w:rsidRPr="00A43D77" w:rsidRDefault="0052080C" w:rsidP="0052080C">
      <w:pPr>
        <w:pStyle w:val="NoSpacing"/>
        <w:jc w:val="center"/>
        <w:rPr>
          <w:szCs w:val="24"/>
        </w:rPr>
      </w:pPr>
      <w:r w:rsidRPr="00A43D77">
        <w:rPr>
          <w:szCs w:val="24"/>
        </w:rPr>
        <w:t>высшего профессионального образования</w:t>
      </w:r>
    </w:p>
    <w:p w14:paraId="4467A1FE" w14:textId="77777777" w:rsidR="0052080C" w:rsidRPr="00A43D77" w:rsidRDefault="0052080C" w:rsidP="0052080C">
      <w:pPr>
        <w:pStyle w:val="NoSpacing"/>
        <w:jc w:val="center"/>
        <w:rPr>
          <w:szCs w:val="24"/>
        </w:rPr>
      </w:pPr>
      <w:r w:rsidRPr="00A43D77">
        <w:rPr>
          <w:szCs w:val="24"/>
        </w:rPr>
        <w:t>Санкт-Петербургский государственный университет</w:t>
      </w:r>
    </w:p>
    <w:p w14:paraId="56BE7041" w14:textId="77777777" w:rsidR="0052080C" w:rsidRPr="00A43D77" w:rsidRDefault="0052080C" w:rsidP="0052080C">
      <w:pPr>
        <w:pStyle w:val="NoSpacing"/>
        <w:jc w:val="center"/>
        <w:rPr>
          <w:szCs w:val="24"/>
        </w:rPr>
      </w:pPr>
      <w:r w:rsidRPr="00A43D77">
        <w:rPr>
          <w:szCs w:val="24"/>
        </w:rPr>
        <w:t>Институт «Высшая школа менеджмента»</w:t>
      </w:r>
    </w:p>
    <w:p w14:paraId="62E5456D" w14:textId="77777777" w:rsidR="0052080C" w:rsidRDefault="0052080C" w:rsidP="0052080C">
      <w:pPr>
        <w:jc w:val="center"/>
        <w:rPr>
          <w:szCs w:val="24"/>
        </w:rPr>
      </w:pPr>
    </w:p>
    <w:p w14:paraId="10A5624F" w14:textId="77777777" w:rsidR="0052080C" w:rsidRPr="00A43D77" w:rsidRDefault="0052080C" w:rsidP="0052080C">
      <w:pPr>
        <w:jc w:val="center"/>
        <w:rPr>
          <w:szCs w:val="24"/>
        </w:rPr>
      </w:pPr>
    </w:p>
    <w:p w14:paraId="33B91FE8" w14:textId="77777777" w:rsidR="0052080C" w:rsidRPr="00A43D77" w:rsidRDefault="0052080C" w:rsidP="0052080C">
      <w:pPr>
        <w:rPr>
          <w:szCs w:val="24"/>
        </w:rPr>
      </w:pPr>
    </w:p>
    <w:p w14:paraId="6009CB64" w14:textId="77777777" w:rsidR="0052080C" w:rsidRDefault="0052080C" w:rsidP="0052080C">
      <w:pPr>
        <w:jc w:val="center"/>
        <w:rPr>
          <w:szCs w:val="24"/>
        </w:rPr>
      </w:pPr>
    </w:p>
    <w:p w14:paraId="72CC996F" w14:textId="77777777" w:rsidR="0052080C" w:rsidRDefault="0052080C" w:rsidP="0052080C">
      <w:pPr>
        <w:jc w:val="center"/>
        <w:rPr>
          <w:szCs w:val="24"/>
        </w:rPr>
      </w:pPr>
    </w:p>
    <w:p w14:paraId="2E273CEC" w14:textId="77777777" w:rsidR="0052080C" w:rsidRPr="00A43D77" w:rsidRDefault="0052080C" w:rsidP="0052080C">
      <w:pPr>
        <w:jc w:val="center"/>
        <w:rPr>
          <w:szCs w:val="24"/>
        </w:rPr>
      </w:pPr>
    </w:p>
    <w:p w14:paraId="3258FE7B" w14:textId="77777777" w:rsidR="0052080C" w:rsidRPr="00A43D77" w:rsidRDefault="0052080C" w:rsidP="0052080C">
      <w:pPr>
        <w:jc w:val="center"/>
        <w:rPr>
          <w:szCs w:val="24"/>
        </w:rPr>
      </w:pPr>
    </w:p>
    <w:p w14:paraId="5454C1BA" w14:textId="0B7017CF" w:rsidR="0052080C" w:rsidRPr="00E45E8C" w:rsidRDefault="00F761A0" w:rsidP="00E45E8C">
      <w:pPr>
        <w:ind w:firstLine="0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ОЦЕНКА ЭФФЕКТИВНОСТИ </w:t>
      </w:r>
      <w:r w:rsidR="00E45E8C">
        <w:rPr>
          <w:b/>
          <w:sz w:val="28"/>
          <w:szCs w:val="24"/>
        </w:rPr>
        <w:t xml:space="preserve">МЕРЧАНДАЙЗИНГА </w:t>
      </w:r>
      <w:r w:rsidR="00584DDD">
        <w:rPr>
          <w:b/>
          <w:sz w:val="28"/>
          <w:szCs w:val="24"/>
        </w:rPr>
        <w:t>В</w:t>
      </w:r>
      <w:r w:rsidR="00E45E8C">
        <w:rPr>
          <w:b/>
          <w:sz w:val="28"/>
          <w:szCs w:val="24"/>
        </w:rPr>
        <w:t xml:space="preserve"> КОМПАНИИ </w:t>
      </w:r>
      <w:r w:rsidR="00E45E8C">
        <w:rPr>
          <w:b/>
          <w:sz w:val="28"/>
          <w:szCs w:val="24"/>
          <w:lang w:val="en-US"/>
        </w:rPr>
        <w:t>ECCO</w:t>
      </w:r>
    </w:p>
    <w:p w14:paraId="4C97299E" w14:textId="77777777" w:rsidR="0052080C" w:rsidRPr="00A43D77" w:rsidRDefault="0052080C" w:rsidP="0052080C">
      <w:pPr>
        <w:jc w:val="center"/>
        <w:rPr>
          <w:szCs w:val="24"/>
        </w:rPr>
      </w:pPr>
    </w:p>
    <w:p w14:paraId="5BC02C3E" w14:textId="77777777" w:rsidR="007739DD" w:rsidRPr="00A43D77" w:rsidRDefault="007739DD" w:rsidP="0052080C">
      <w:pPr>
        <w:jc w:val="center"/>
        <w:rPr>
          <w:szCs w:val="24"/>
        </w:rPr>
      </w:pPr>
    </w:p>
    <w:p w14:paraId="4C2EA6B6" w14:textId="77777777" w:rsidR="0052080C" w:rsidRDefault="0052080C" w:rsidP="00E45E8C">
      <w:pPr>
        <w:ind w:firstLine="0"/>
        <w:rPr>
          <w:szCs w:val="24"/>
        </w:rPr>
      </w:pPr>
    </w:p>
    <w:p w14:paraId="34BE7706" w14:textId="77777777" w:rsidR="0052080C" w:rsidRPr="00A43D77" w:rsidRDefault="0052080C" w:rsidP="0052080C">
      <w:pPr>
        <w:jc w:val="center"/>
        <w:rPr>
          <w:szCs w:val="24"/>
        </w:rPr>
      </w:pPr>
    </w:p>
    <w:p w14:paraId="5AB8E7EF" w14:textId="77777777" w:rsidR="00E45E8C" w:rsidRDefault="00E45E8C" w:rsidP="00E45E8C">
      <w:pPr>
        <w:pStyle w:val="NoSpacing"/>
        <w:ind w:left="4248"/>
      </w:pPr>
      <w:r>
        <w:t>Выпускная квалификационная работа</w:t>
      </w:r>
    </w:p>
    <w:p w14:paraId="09E8F208" w14:textId="14BABB87" w:rsidR="0052080C" w:rsidRPr="00372102" w:rsidRDefault="0052080C" w:rsidP="00E45E8C">
      <w:pPr>
        <w:pStyle w:val="NoSpacing"/>
        <w:ind w:left="4248"/>
      </w:pPr>
      <w:r>
        <w:t>студентки 4</w:t>
      </w:r>
      <w:r w:rsidRPr="00A43D77">
        <w:t xml:space="preserve">-го курса </w:t>
      </w:r>
      <w:proofErr w:type="spellStart"/>
      <w:r w:rsidRPr="00A43D77">
        <w:t>бакалавр</w:t>
      </w:r>
      <w:r>
        <w:t>иата</w:t>
      </w:r>
      <w:proofErr w:type="spellEnd"/>
    </w:p>
    <w:p w14:paraId="4899D002" w14:textId="77777777" w:rsidR="0052080C" w:rsidRPr="00A43D77" w:rsidRDefault="0052080C" w:rsidP="0052080C">
      <w:pPr>
        <w:pStyle w:val="NoSpacing"/>
        <w:ind w:left="4248"/>
      </w:pPr>
      <w:r>
        <w:t>направления</w:t>
      </w:r>
      <w:r w:rsidRPr="00D13B8E">
        <w:t xml:space="preserve"> </w:t>
      </w:r>
      <w:r w:rsidRPr="00F1128B">
        <w:t>080200 «Менеджмент»</w:t>
      </w:r>
      <w:r w:rsidRPr="00A43D77">
        <w:tab/>
      </w:r>
    </w:p>
    <w:p w14:paraId="19EEEA45" w14:textId="0D615C94" w:rsidR="00E45E8C" w:rsidRDefault="0052080C" w:rsidP="000B3977">
      <w:pPr>
        <w:pStyle w:val="NoSpacing"/>
        <w:ind w:left="4248"/>
        <w:rPr>
          <w:bCs/>
        </w:rPr>
      </w:pPr>
      <w:r w:rsidRPr="00352292">
        <w:rPr>
          <w:bCs/>
        </w:rPr>
        <w:t>профиля «Маркетинг»</w:t>
      </w:r>
    </w:p>
    <w:p w14:paraId="6B294FA3" w14:textId="77777777" w:rsidR="000B3977" w:rsidRPr="000B3977" w:rsidRDefault="000B3977" w:rsidP="000B3977">
      <w:pPr>
        <w:pStyle w:val="NoSpacing"/>
        <w:ind w:left="4248"/>
        <w:rPr>
          <w:bCs/>
        </w:rPr>
      </w:pPr>
    </w:p>
    <w:p w14:paraId="5163EA39" w14:textId="364F2FFE" w:rsidR="00E45E8C" w:rsidRDefault="00E45E8C" w:rsidP="000B3977">
      <w:pPr>
        <w:pStyle w:val="NoSpacing"/>
        <w:ind w:left="4248"/>
        <w:rPr>
          <w:b/>
          <w:bCs/>
        </w:rPr>
      </w:pPr>
      <w:r>
        <w:rPr>
          <w:b/>
          <w:bCs/>
        </w:rPr>
        <w:t xml:space="preserve">ИГНАТЮК </w:t>
      </w:r>
      <w:r w:rsidR="0052080C">
        <w:rPr>
          <w:b/>
          <w:bCs/>
        </w:rPr>
        <w:t>Алёны Викторовны</w:t>
      </w:r>
    </w:p>
    <w:p w14:paraId="2FAA410B" w14:textId="49F07026" w:rsidR="0052080C" w:rsidRDefault="00E45E8C" w:rsidP="00E45E8C">
      <w:pPr>
        <w:pStyle w:val="NoSpacing"/>
        <w:ind w:left="4248"/>
        <w:rPr>
          <w:bCs/>
        </w:rPr>
      </w:pPr>
      <w:r>
        <w:rPr>
          <w:bCs/>
        </w:rPr>
        <w:t>________________________________</w:t>
      </w:r>
    </w:p>
    <w:p w14:paraId="280B40F7" w14:textId="1DAF6DFE" w:rsidR="00E45E8C" w:rsidRPr="00E45E8C" w:rsidRDefault="00E45E8C" w:rsidP="00E45E8C">
      <w:pPr>
        <w:pStyle w:val="NoSpacing"/>
        <w:ind w:left="6372"/>
        <w:rPr>
          <w:bCs/>
          <w:i/>
          <w:iCs/>
          <w:sz w:val="18"/>
          <w:szCs w:val="18"/>
        </w:rPr>
      </w:pPr>
      <w:r w:rsidRPr="00E45E8C">
        <w:rPr>
          <w:bCs/>
          <w:i/>
          <w:iCs/>
          <w:sz w:val="18"/>
          <w:szCs w:val="18"/>
        </w:rPr>
        <w:t>(подпись)</w:t>
      </w:r>
    </w:p>
    <w:p w14:paraId="318E22D5" w14:textId="77777777" w:rsidR="0052080C" w:rsidRDefault="0052080C" w:rsidP="0052080C">
      <w:pPr>
        <w:pStyle w:val="NoSpacing"/>
        <w:ind w:left="4248"/>
      </w:pPr>
    </w:p>
    <w:p w14:paraId="34DB0512" w14:textId="2AE1110F" w:rsidR="0052080C" w:rsidRDefault="0052080C" w:rsidP="0052080C">
      <w:pPr>
        <w:pStyle w:val="NoSpacing"/>
        <w:ind w:left="4248"/>
      </w:pPr>
    </w:p>
    <w:p w14:paraId="17583535" w14:textId="2DFDF40B" w:rsidR="000B3977" w:rsidRDefault="000B3977" w:rsidP="0052080C">
      <w:pPr>
        <w:pStyle w:val="NoSpacing"/>
        <w:ind w:left="4248"/>
      </w:pPr>
    </w:p>
    <w:p w14:paraId="02880FE9" w14:textId="77777777" w:rsidR="000B3977" w:rsidRDefault="000B3977" w:rsidP="0052080C">
      <w:pPr>
        <w:pStyle w:val="NoSpacing"/>
        <w:ind w:left="4248"/>
      </w:pPr>
    </w:p>
    <w:p w14:paraId="515E4626" w14:textId="1BA8ED58" w:rsidR="0052080C" w:rsidRDefault="00E45E8C" w:rsidP="0052080C">
      <w:pPr>
        <w:pStyle w:val="NoSpacing"/>
        <w:ind w:left="4248"/>
      </w:pPr>
      <w:r>
        <w:t>Н</w:t>
      </w:r>
      <w:r w:rsidR="0052080C">
        <w:t xml:space="preserve">аучный руководитель: </w:t>
      </w:r>
    </w:p>
    <w:p w14:paraId="112EB05F" w14:textId="3EF9D3EB" w:rsidR="00E45E8C" w:rsidRDefault="0052080C" w:rsidP="00E45E8C">
      <w:pPr>
        <w:pStyle w:val="NoSpacing"/>
        <w:ind w:left="4248"/>
        <w:rPr>
          <w:bCs/>
        </w:rPr>
      </w:pPr>
      <w:proofErr w:type="spellStart"/>
      <w:r w:rsidRPr="00E45E8C">
        <w:rPr>
          <w:bCs/>
        </w:rPr>
        <w:t>Кирюков</w:t>
      </w:r>
      <w:proofErr w:type="spellEnd"/>
      <w:r w:rsidRPr="00E45E8C">
        <w:rPr>
          <w:bCs/>
        </w:rPr>
        <w:t xml:space="preserve"> Сергей Игоревич</w:t>
      </w:r>
    </w:p>
    <w:p w14:paraId="6D5DC887" w14:textId="77777777" w:rsidR="000B3977" w:rsidRDefault="000B3977" w:rsidP="000B3977">
      <w:pPr>
        <w:pStyle w:val="NoSpacing"/>
        <w:ind w:left="4248"/>
        <w:rPr>
          <w:bCs/>
        </w:rPr>
      </w:pPr>
      <w:r>
        <w:rPr>
          <w:bCs/>
        </w:rPr>
        <w:t>________________________________</w:t>
      </w:r>
    </w:p>
    <w:p w14:paraId="1143B404" w14:textId="383A7960" w:rsidR="000B3977" w:rsidRPr="000B3977" w:rsidRDefault="000B3977" w:rsidP="000B3977">
      <w:pPr>
        <w:pStyle w:val="NoSpacing"/>
        <w:ind w:left="6372"/>
        <w:rPr>
          <w:bCs/>
          <w:i/>
          <w:iCs/>
          <w:sz w:val="18"/>
          <w:szCs w:val="18"/>
        </w:rPr>
      </w:pPr>
      <w:r w:rsidRPr="00E45E8C">
        <w:rPr>
          <w:bCs/>
          <w:i/>
          <w:iCs/>
          <w:sz w:val="18"/>
          <w:szCs w:val="18"/>
        </w:rPr>
        <w:t>(подпись)</w:t>
      </w:r>
    </w:p>
    <w:p w14:paraId="13FFB856" w14:textId="77777777" w:rsidR="000B3977" w:rsidRDefault="000B3977" w:rsidP="00E45E8C">
      <w:pPr>
        <w:pStyle w:val="NoSpacing"/>
        <w:ind w:left="4248"/>
        <w:rPr>
          <w:bCs/>
        </w:rPr>
      </w:pPr>
    </w:p>
    <w:p w14:paraId="23801E5A" w14:textId="77777777" w:rsidR="000B3977" w:rsidRPr="000B3977" w:rsidRDefault="000B3977" w:rsidP="000B3977">
      <w:pPr>
        <w:pStyle w:val="NoSpacing"/>
        <w:ind w:left="4248"/>
        <w:rPr>
          <w:bCs/>
        </w:rPr>
      </w:pPr>
      <w:r w:rsidRPr="000B3977">
        <w:rPr>
          <w:bCs/>
        </w:rPr>
        <w:t>Рецензент:</w:t>
      </w:r>
    </w:p>
    <w:p w14:paraId="61DC848B" w14:textId="3335C0E3" w:rsidR="00E45E8C" w:rsidRPr="00E45E8C" w:rsidRDefault="000B3977" w:rsidP="000B3977">
      <w:pPr>
        <w:pStyle w:val="NoSpacing"/>
        <w:ind w:left="4248"/>
        <w:rPr>
          <w:bCs/>
        </w:rPr>
      </w:pPr>
      <w:r w:rsidRPr="000B3977">
        <w:rPr>
          <w:bCs/>
        </w:rPr>
        <w:t>Головачева Ксения Сергеевна</w:t>
      </w:r>
    </w:p>
    <w:p w14:paraId="22F7F772" w14:textId="77777777" w:rsidR="00E45E8C" w:rsidRDefault="00E45E8C" w:rsidP="00E45E8C">
      <w:pPr>
        <w:pStyle w:val="NoSpacing"/>
        <w:ind w:left="4248"/>
        <w:rPr>
          <w:bCs/>
        </w:rPr>
      </w:pPr>
      <w:r>
        <w:rPr>
          <w:bCs/>
        </w:rPr>
        <w:t>________________________________</w:t>
      </w:r>
    </w:p>
    <w:p w14:paraId="2A82B7A4" w14:textId="16F0EE21" w:rsidR="0052080C" w:rsidRPr="000B3977" w:rsidRDefault="00E45E8C" w:rsidP="000B3977">
      <w:pPr>
        <w:pStyle w:val="NoSpacing"/>
        <w:ind w:left="6372"/>
        <w:rPr>
          <w:bCs/>
          <w:i/>
          <w:iCs/>
          <w:sz w:val="18"/>
          <w:szCs w:val="18"/>
        </w:rPr>
      </w:pPr>
      <w:r w:rsidRPr="00E45E8C">
        <w:rPr>
          <w:bCs/>
          <w:i/>
          <w:iCs/>
          <w:sz w:val="18"/>
          <w:szCs w:val="18"/>
        </w:rPr>
        <w:t>(подпись)</w:t>
      </w:r>
    </w:p>
    <w:p w14:paraId="73CBC5A6" w14:textId="77777777" w:rsidR="0052080C" w:rsidRPr="00A43D77" w:rsidRDefault="0052080C" w:rsidP="0052080C">
      <w:pPr>
        <w:autoSpaceDE w:val="0"/>
        <w:autoSpaceDN w:val="0"/>
        <w:adjustRightInd w:val="0"/>
        <w:outlineLvl w:val="0"/>
        <w:rPr>
          <w:szCs w:val="24"/>
        </w:rPr>
      </w:pPr>
    </w:p>
    <w:p w14:paraId="6ABA1AC4" w14:textId="77777777" w:rsidR="0052080C" w:rsidRPr="00A43D77" w:rsidRDefault="0052080C" w:rsidP="00EB6EED">
      <w:pPr>
        <w:autoSpaceDE w:val="0"/>
        <w:autoSpaceDN w:val="0"/>
        <w:adjustRightInd w:val="0"/>
        <w:ind w:firstLine="0"/>
        <w:outlineLvl w:val="0"/>
        <w:rPr>
          <w:szCs w:val="24"/>
        </w:rPr>
      </w:pPr>
    </w:p>
    <w:p w14:paraId="00A1BF6D" w14:textId="33EC2D13" w:rsidR="0052080C" w:rsidRDefault="0052080C" w:rsidP="0052080C">
      <w:pPr>
        <w:pStyle w:val="NoSpacing"/>
        <w:jc w:val="center"/>
      </w:pPr>
    </w:p>
    <w:p w14:paraId="0689F784" w14:textId="77777777" w:rsidR="000B3977" w:rsidRPr="00A43D77" w:rsidRDefault="000B3977" w:rsidP="0052080C">
      <w:pPr>
        <w:pStyle w:val="NoSpacing"/>
        <w:jc w:val="center"/>
      </w:pPr>
    </w:p>
    <w:p w14:paraId="5839737D" w14:textId="77777777" w:rsidR="0052080C" w:rsidRPr="00A43D77" w:rsidRDefault="0052080C" w:rsidP="0052080C">
      <w:pPr>
        <w:pStyle w:val="NoSpacing"/>
        <w:jc w:val="center"/>
      </w:pPr>
      <w:r w:rsidRPr="00A43D77">
        <w:t>Санкт-Петербург</w:t>
      </w:r>
    </w:p>
    <w:p w14:paraId="261C6D6F" w14:textId="4B62A4E9" w:rsidR="0052080C" w:rsidRPr="007D3847" w:rsidRDefault="0052080C" w:rsidP="00E43A5B">
      <w:pPr>
        <w:pStyle w:val="NoSpacing"/>
        <w:jc w:val="center"/>
      </w:pPr>
      <w:r w:rsidRPr="00A43D77">
        <w:t>20</w:t>
      </w:r>
      <w:r>
        <w:t>2</w:t>
      </w:r>
      <w:r w:rsidR="006A49BA">
        <w:t>1</w:t>
      </w:r>
    </w:p>
    <w:p w14:paraId="1719BC92" w14:textId="48EDA16E" w:rsidR="00E45E8C" w:rsidRDefault="0052080C" w:rsidP="00584DDD">
      <w:pPr>
        <w:pStyle w:val="Heading1"/>
      </w:pPr>
      <w:bookmarkStart w:id="0" w:name="_Toc63396267"/>
      <w:bookmarkStart w:id="1" w:name="_Toc63396755"/>
      <w:bookmarkStart w:id="2" w:name="_Toc63397156"/>
      <w:bookmarkStart w:id="3" w:name="_Toc69058230"/>
      <w:bookmarkStart w:id="4" w:name="_Toc69071157"/>
      <w:bookmarkStart w:id="5" w:name="_Toc69071351"/>
      <w:bookmarkStart w:id="6" w:name="_Toc69071736"/>
      <w:bookmarkStart w:id="7" w:name="_Toc69071840"/>
      <w:bookmarkStart w:id="8" w:name="_Toc69158781"/>
      <w:bookmarkStart w:id="9" w:name="_Toc71734608"/>
      <w:bookmarkStart w:id="10" w:name="_Toc72246024"/>
      <w:bookmarkStart w:id="11" w:name="_Toc73567806"/>
      <w:r w:rsidRPr="00D76571">
        <w:lastRenderedPageBreak/>
        <w:t xml:space="preserve">ЗАЯВЛЕНИЕ О САМОСТОЯТЕЛЬНОМ ХАРАКТЕРЕ </w:t>
      </w:r>
      <w:bookmarkEnd w:id="0"/>
      <w:bookmarkEnd w:id="1"/>
      <w:bookmarkEnd w:id="2"/>
      <w:r w:rsidR="00D76130">
        <w:t>выпускной квалификационной работы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5FA5BFCF" w14:textId="77777777" w:rsidR="00E45E8C" w:rsidRDefault="00E45E8C" w:rsidP="00E45E8C">
      <w:pPr>
        <w:rPr>
          <w:lang w:val="en-RU"/>
        </w:rPr>
      </w:pPr>
      <w:r w:rsidRPr="00E45E8C">
        <w:rPr>
          <w:lang w:val="en-RU"/>
        </w:rPr>
        <w:t xml:space="preserve">Я, </w:t>
      </w:r>
      <w:proofErr w:type="spellStart"/>
      <w:r>
        <w:t>Игнатюк</w:t>
      </w:r>
      <w:proofErr w:type="spellEnd"/>
      <w:r>
        <w:t xml:space="preserve"> Алёна Викторовна,</w:t>
      </w:r>
      <w:r w:rsidRPr="00E45E8C">
        <w:rPr>
          <w:lang w:val="en-RU"/>
        </w:rPr>
        <w:t xml:space="preserve"> студент</w:t>
      </w:r>
      <w:r>
        <w:t>ка</w:t>
      </w:r>
      <w:r w:rsidRPr="00E45E8C">
        <w:rPr>
          <w:lang w:val="en-RU"/>
        </w:rPr>
        <w:t xml:space="preserve"> 4 курса направления 080200 «Менеджмент» (профиль подготовки – </w:t>
      </w:r>
      <w:r>
        <w:t>маркетинг)</w:t>
      </w:r>
      <w:r w:rsidRPr="00E45E8C">
        <w:rPr>
          <w:lang w:val="en-RU"/>
        </w:rPr>
        <w:t xml:space="preserve"> заявляю, что в моей выпускной квалификационной работе на тему «</w:t>
      </w:r>
      <w:r>
        <w:t xml:space="preserve">Применение мерчандайзинга при продаже товаров массового спроса на примере компании </w:t>
      </w:r>
      <w:r>
        <w:rPr>
          <w:lang w:val="en-US"/>
        </w:rPr>
        <w:t>ECCO</w:t>
      </w:r>
      <w:r w:rsidRPr="00E45E8C">
        <w:rPr>
          <w:lang w:val="en-RU"/>
        </w:rPr>
        <w:t xml:space="preserve">», представленной в службу обеспечения программ бакалавриата для последующей передачи в государственную аттестационную комиссию для публичной защиты, не содержится элементов плагиата. Все прямые заимствования из печатных и электронных источников, а также из защищённых ранее курсовых и выпускных квалификационных работ, кандидатских и докторских диссертаций имеют соответствующие ссылки. </w:t>
      </w:r>
    </w:p>
    <w:p w14:paraId="384959DD" w14:textId="0548BDC3" w:rsidR="0052080C" w:rsidRDefault="00E45E8C" w:rsidP="00E45E8C">
      <w:pPr>
        <w:rPr>
          <w:lang w:val="en-RU"/>
        </w:rPr>
      </w:pPr>
      <w:r w:rsidRPr="00E45E8C">
        <w:rPr>
          <w:lang w:val="en-RU"/>
        </w:rPr>
        <w:t>Мне известно содержание п. 9.7.1 Правил обучения по основным образовательным программам высшего и среднего профессионального образования в СПбГУ о том, что «ВКР выполняется индивидуально каждым студентом под руководством назначенного ему научного руководителя», и п. 51 Устава федерального государственного бюджетного образовательного учреждения высшего профессионального образования «Санкт-Петербургский государственный университет» о том, что «студент подлежит отчислению из Санкт-Петербургского университета за представление курсовой или выпускной квалификационной работы, выполненной другим лицом (лицами)».</w:t>
      </w:r>
    </w:p>
    <w:p w14:paraId="13D1904A" w14:textId="4D2DBA4C" w:rsidR="00E45E8C" w:rsidRDefault="00E45E8C" w:rsidP="00E45E8C">
      <w:pPr>
        <w:pStyle w:val="NoSpacing"/>
        <w:ind w:firstLine="0"/>
        <w:rPr>
          <w:b/>
          <w:bCs/>
        </w:rPr>
      </w:pPr>
      <w:bookmarkStart w:id="12" w:name="_Toc63396268"/>
      <w:bookmarkStart w:id="13" w:name="_Toc63396756"/>
      <w:bookmarkStart w:id="14" w:name="_Toc63397157"/>
    </w:p>
    <w:p w14:paraId="6E50D1C5" w14:textId="77777777" w:rsidR="00E45E8C" w:rsidRDefault="00E45E8C" w:rsidP="00E45E8C">
      <w:pPr>
        <w:pStyle w:val="NoSpacing"/>
        <w:ind w:firstLine="0"/>
        <w:rPr>
          <w:b/>
          <w:bCs/>
        </w:rPr>
      </w:pPr>
    </w:p>
    <w:p w14:paraId="69991051" w14:textId="77777777" w:rsidR="00E45E8C" w:rsidRDefault="00E45E8C" w:rsidP="00E45E8C">
      <w:pPr>
        <w:pStyle w:val="NoSpacing"/>
        <w:ind w:left="4248"/>
        <w:rPr>
          <w:bCs/>
        </w:rPr>
      </w:pPr>
      <w:r>
        <w:rPr>
          <w:bCs/>
        </w:rPr>
        <w:t>________________________________</w:t>
      </w:r>
    </w:p>
    <w:p w14:paraId="3013DE6D" w14:textId="77D5CDB4" w:rsidR="00E45E8C" w:rsidRDefault="00E45E8C" w:rsidP="00E45E8C">
      <w:pPr>
        <w:pStyle w:val="NoSpacing"/>
        <w:ind w:left="6372"/>
        <w:rPr>
          <w:bCs/>
          <w:i/>
          <w:iCs/>
          <w:sz w:val="18"/>
          <w:szCs w:val="18"/>
        </w:rPr>
      </w:pPr>
      <w:r w:rsidRPr="00E45E8C">
        <w:rPr>
          <w:bCs/>
          <w:i/>
          <w:iCs/>
          <w:sz w:val="18"/>
          <w:szCs w:val="18"/>
        </w:rPr>
        <w:t>(подпись)</w:t>
      </w:r>
    </w:p>
    <w:p w14:paraId="6DB99E24" w14:textId="77777777" w:rsidR="00E45E8C" w:rsidRDefault="00E45E8C" w:rsidP="00E45E8C">
      <w:pPr>
        <w:pStyle w:val="NoSpacing"/>
        <w:ind w:left="4248"/>
        <w:rPr>
          <w:b/>
          <w:bCs/>
        </w:rPr>
      </w:pPr>
    </w:p>
    <w:p w14:paraId="04F4B5DB" w14:textId="77777777" w:rsidR="00E45E8C" w:rsidRDefault="00E45E8C" w:rsidP="00E45E8C">
      <w:pPr>
        <w:pStyle w:val="NoSpacing"/>
        <w:ind w:left="4248"/>
        <w:rPr>
          <w:bCs/>
        </w:rPr>
      </w:pPr>
      <w:r>
        <w:rPr>
          <w:bCs/>
        </w:rPr>
        <w:t>________________________________</w:t>
      </w:r>
    </w:p>
    <w:p w14:paraId="3AF13FE4" w14:textId="4C0093AA" w:rsidR="00E45E8C" w:rsidRPr="00E45E8C" w:rsidRDefault="00E45E8C" w:rsidP="00E45E8C">
      <w:pPr>
        <w:pStyle w:val="NoSpacing"/>
        <w:ind w:left="6372"/>
        <w:rPr>
          <w:bCs/>
          <w:i/>
          <w:iCs/>
          <w:sz w:val="18"/>
          <w:szCs w:val="18"/>
        </w:rPr>
      </w:pPr>
      <w:r>
        <w:rPr>
          <w:bCs/>
          <w:i/>
          <w:iCs/>
          <w:sz w:val="18"/>
          <w:szCs w:val="18"/>
        </w:rPr>
        <w:t>(дата</w:t>
      </w:r>
      <w:r w:rsidRPr="00E45E8C">
        <w:rPr>
          <w:bCs/>
          <w:i/>
          <w:iCs/>
          <w:sz w:val="18"/>
          <w:szCs w:val="18"/>
        </w:rPr>
        <w:t>)</w:t>
      </w:r>
    </w:p>
    <w:p w14:paraId="6041621B" w14:textId="77777777" w:rsidR="00E45E8C" w:rsidRPr="00E45E8C" w:rsidRDefault="00E45E8C" w:rsidP="00E45E8C">
      <w:pPr>
        <w:pStyle w:val="NoSpacing"/>
        <w:ind w:left="6372"/>
        <w:rPr>
          <w:bCs/>
          <w:i/>
          <w:iCs/>
          <w:sz w:val="18"/>
          <w:szCs w:val="18"/>
        </w:rPr>
      </w:pPr>
    </w:p>
    <w:p w14:paraId="18C060F2" w14:textId="77777777" w:rsidR="00947F6B" w:rsidRDefault="0052080C" w:rsidP="004A3501">
      <w:pPr>
        <w:pStyle w:val="Heading1"/>
        <w:rPr>
          <w:noProof/>
        </w:rPr>
      </w:pPr>
      <w:bookmarkStart w:id="15" w:name="_Toc69058231"/>
      <w:bookmarkStart w:id="16" w:name="_Toc69071158"/>
      <w:bookmarkStart w:id="17" w:name="_Toc69071352"/>
      <w:bookmarkStart w:id="18" w:name="_Toc69071737"/>
      <w:bookmarkStart w:id="19" w:name="_Toc69158782"/>
      <w:bookmarkStart w:id="20" w:name="_Toc72602165"/>
      <w:bookmarkStart w:id="21" w:name="_Toc73483136"/>
      <w:bookmarkStart w:id="22" w:name="_Toc69071841"/>
      <w:bookmarkStart w:id="23" w:name="_Toc73567807"/>
      <w:r>
        <w:lastRenderedPageBreak/>
        <w:t>Оглавление</w:t>
      </w:r>
      <w:bookmarkStart w:id="24" w:name="_Toc63396269"/>
      <w:bookmarkStart w:id="25" w:name="_Toc63396757"/>
      <w:bookmarkStart w:id="26" w:name="_Toc63397158"/>
      <w:bookmarkStart w:id="27" w:name="_Toc69058232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3"/>
      <w:r w:rsidR="004A3501">
        <w:rPr>
          <w:rFonts w:asciiTheme="majorHAnsi" w:hAnsiTheme="majorHAnsi" w:cstheme="majorHAnsi"/>
          <w:szCs w:val="24"/>
        </w:rPr>
        <w:fldChar w:fldCharType="begin"/>
      </w:r>
      <w:r w:rsidR="004A3501">
        <w:rPr>
          <w:rFonts w:asciiTheme="majorHAnsi" w:hAnsiTheme="majorHAnsi" w:cstheme="majorHAnsi"/>
          <w:szCs w:val="24"/>
        </w:rPr>
        <w:instrText xml:space="preserve"> TOC \o "1-3" \h \z \u </w:instrText>
      </w:r>
      <w:r w:rsidR="004A3501">
        <w:rPr>
          <w:rFonts w:asciiTheme="majorHAnsi" w:hAnsiTheme="majorHAnsi" w:cstheme="majorHAnsi"/>
          <w:szCs w:val="24"/>
        </w:rPr>
        <w:fldChar w:fldCharType="separate"/>
      </w:r>
    </w:p>
    <w:p w14:paraId="512B7D2F" w14:textId="16276030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06" w:history="1">
        <w:r w:rsidRPr="00CA63BF">
          <w:rPr>
            <w:rStyle w:val="Hyperlink"/>
            <w:noProof/>
          </w:rPr>
          <w:t>ЗАЯВЛЕНИЕ О САМОСТОЯТЕЛЬНОМ ХАРАКТЕРЕ выпускной квалификационной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6E51F6" w14:textId="45D62FFD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07" w:history="1">
        <w:r w:rsidRPr="00CA63BF">
          <w:rPr>
            <w:rStyle w:val="Hyperlink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4B14B1" w14:textId="07591F04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08" w:history="1">
        <w:r w:rsidRPr="00CA63BF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23A7D2" w14:textId="18F37078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15" w:history="1">
        <w:r w:rsidRPr="00CA63BF">
          <w:rPr>
            <w:rStyle w:val="Hyperlink"/>
            <w:noProof/>
          </w:rPr>
          <w:t>Глава 1. Теоретические основы мерчандайзинга при продаже товаров массового спроса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E9DE8E" w14:textId="7706F94A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16" w:history="1">
        <w:r w:rsidRPr="00CA63BF">
          <w:rPr>
            <w:rStyle w:val="Hyperlink"/>
            <w:noProof/>
          </w:rPr>
          <w:t>1.1. Определение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0BE16D" w14:textId="1C154362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17" w:history="1">
        <w:r w:rsidRPr="00CA63BF">
          <w:rPr>
            <w:rStyle w:val="Hyperlink"/>
            <w:noProof/>
          </w:rPr>
          <w:t>1.1.1. Понятие мерчандайзинга (в широком и узком смыслах)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D3E564" w14:textId="201A93FB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18" w:history="1">
        <w:r w:rsidRPr="00CA63BF">
          <w:rPr>
            <w:rStyle w:val="Hyperlink"/>
            <w:noProof/>
          </w:rPr>
          <w:t>1.1.2. Роль мерчандайзинга в комплексе маркетинга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142283" w14:textId="66230023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19" w:history="1">
        <w:r w:rsidRPr="00CA63BF">
          <w:rPr>
            <w:rStyle w:val="Hyperlink"/>
            <w:noProof/>
          </w:rPr>
          <w:t>1.2. Цели, задачи, виды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7CFF17" w14:textId="54D31829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0" w:history="1">
        <w:r w:rsidRPr="00CA63BF">
          <w:rPr>
            <w:rStyle w:val="Hyperlink"/>
            <w:noProof/>
          </w:rPr>
          <w:t>1.2.1. Цели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52E6CD" w14:textId="680C11FA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1" w:history="1">
        <w:r w:rsidRPr="00CA63BF">
          <w:rPr>
            <w:rStyle w:val="Hyperlink"/>
            <w:noProof/>
          </w:rPr>
          <w:t>1.2.2. Задачи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6D3153" w14:textId="453E90A7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2" w:history="1">
        <w:r w:rsidRPr="00CA63BF">
          <w:rPr>
            <w:rStyle w:val="Hyperlink"/>
            <w:noProof/>
          </w:rPr>
          <w:t>1.2.3. Виды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09F160" w14:textId="362967EF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23" w:history="1">
        <w:r w:rsidRPr="00CA63BF">
          <w:rPr>
            <w:rStyle w:val="Hyperlink"/>
            <w:noProof/>
          </w:rPr>
          <w:t>1.3. Актуальность мерчандайзинга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7DE0DE" w14:textId="48DA3408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4" w:history="1">
        <w:r w:rsidRPr="00CA63BF">
          <w:rPr>
            <w:rStyle w:val="Hyperlink"/>
            <w:noProof/>
          </w:rPr>
          <w:t>1.3.1. Актуальность в текущих экономических условиях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287B30" w14:textId="0F637781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5" w:history="1">
        <w:r w:rsidRPr="00CA63BF">
          <w:rPr>
            <w:rStyle w:val="Hyperlink"/>
            <w:noProof/>
          </w:rPr>
          <w:t xml:space="preserve">1.3.2. Актуальность в условиях </w:t>
        </w:r>
        <w:r w:rsidRPr="00CA63BF">
          <w:rPr>
            <w:rStyle w:val="Hyperlink"/>
            <w:noProof/>
            <w:lang w:val="en-US"/>
          </w:rPr>
          <w:t>e</w:t>
        </w:r>
        <w:r w:rsidRPr="00CA63BF">
          <w:rPr>
            <w:rStyle w:val="Hyperlink"/>
            <w:noProof/>
          </w:rPr>
          <w:t>-</w:t>
        </w:r>
        <w:r w:rsidRPr="00CA63BF">
          <w:rPr>
            <w:rStyle w:val="Hyperlink"/>
            <w:noProof/>
            <w:lang w:val="en-US"/>
          </w:rPr>
          <w:t>commerce</w:t>
        </w:r>
        <w:r w:rsidRPr="00CA63BF">
          <w:rPr>
            <w:rStyle w:val="Hyperlink"/>
            <w:noProof/>
          </w:rPr>
          <w:t xml:space="preserve"> и экономики впечатлений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0AD8C6" w14:textId="6F7AD110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26" w:history="1">
        <w:r w:rsidRPr="00CA63BF">
          <w:rPr>
            <w:rStyle w:val="Hyperlink"/>
            <w:noProof/>
          </w:rPr>
          <w:t>1.4. Три уровня мерчандайзинга и внутренняя реклама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2AF2D5" w14:textId="5A7BDD56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7" w:history="1">
        <w:r w:rsidRPr="00CA63BF">
          <w:rPr>
            <w:rStyle w:val="Hyperlink"/>
            <w:noProof/>
          </w:rPr>
          <w:t>1.4.1. Внешний вид магазина и прилегающей территории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B2931F" w14:textId="17E0F22C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8" w:history="1">
        <w:r w:rsidRPr="00CA63BF">
          <w:rPr>
            <w:rStyle w:val="Hyperlink"/>
            <w:noProof/>
          </w:rPr>
          <w:t>1.4.2. Планировка торгового зала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C2D982" w14:textId="66593A2D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29" w:history="1">
        <w:r w:rsidRPr="00CA63BF">
          <w:rPr>
            <w:rStyle w:val="Hyperlink"/>
            <w:noProof/>
          </w:rPr>
          <w:t>1.4.3. Выкладка товара на внутреннем оборудовании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1F5AD8" w14:textId="04D80F01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30" w:history="1">
        <w:r w:rsidRPr="00CA63BF">
          <w:rPr>
            <w:rStyle w:val="Hyperlink"/>
            <w:noProof/>
          </w:rPr>
          <w:t>1.4.4. Внутренние рекламные материалы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ECEBCF" w14:textId="6AE0C930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31" w:history="1">
        <w:r w:rsidRPr="00CA63BF">
          <w:rPr>
            <w:rStyle w:val="Hyperlink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01F27C9" w14:textId="3EF87C29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32" w:history="1">
        <w:r w:rsidRPr="00CA63BF">
          <w:rPr>
            <w:rStyle w:val="Hyperlink"/>
            <w:noProof/>
          </w:rPr>
          <w:t xml:space="preserve">Глава 2. базовые Принципы мерчандайзинга </w:t>
        </w:r>
        <w:r w:rsidRPr="00CA63BF">
          <w:rPr>
            <w:rStyle w:val="Hyperlink"/>
            <w:noProof/>
            <w:lang w:val="en-US"/>
          </w:rPr>
          <w:t>Ecco</w:t>
        </w:r>
        <w:r w:rsidRPr="00CA63BF">
          <w:rPr>
            <w:rStyle w:val="Hyperlink"/>
            <w:noProof/>
          </w:rPr>
          <w:t xml:space="preserve"> и их оценка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461DB7" w14:textId="6B3D5F2B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33" w:history="1">
        <w:r w:rsidRPr="00CA63BF">
          <w:rPr>
            <w:rStyle w:val="Hyperlink"/>
            <w:noProof/>
          </w:rPr>
          <w:t>2.1. Общая характеристика компании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EECB33" w14:textId="3FA9F5BE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34" w:history="1">
        <w:r w:rsidRPr="00CA63BF">
          <w:rPr>
            <w:rStyle w:val="Hyperlink"/>
            <w:noProof/>
          </w:rPr>
          <w:t xml:space="preserve">2.2. Общая информация о мерчандайзинге в </w:t>
        </w:r>
        <w:r w:rsidRPr="00CA63BF">
          <w:rPr>
            <w:rStyle w:val="Hyperlink"/>
            <w:noProof/>
            <w:lang w:val="en-US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F63592" w14:textId="133A1BB6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35" w:history="1">
        <w:r w:rsidRPr="00CA63BF">
          <w:rPr>
            <w:rStyle w:val="Hyperlink"/>
            <w:noProof/>
          </w:rPr>
          <w:t>2.2.1. Планирование пространства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721E46" w14:textId="22BA8095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36" w:history="1">
        <w:r w:rsidRPr="00CA63BF">
          <w:rPr>
            <w:rStyle w:val="Hyperlink"/>
            <w:noProof/>
            <w:lang w:eastAsia="en-GB"/>
          </w:rPr>
          <w:t xml:space="preserve">2.2.2. </w:t>
        </w:r>
        <w:r w:rsidRPr="00CA63BF">
          <w:rPr>
            <w:rStyle w:val="Hyperlink"/>
            <w:noProof/>
            <w:lang w:val="en-RU" w:eastAsia="en-GB"/>
          </w:rPr>
          <w:t>Базовые стандарты презентации в витринах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001D34" w14:textId="5D3B18F1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37" w:history="1">
        <w:r w:rsidRPr="00CA63BF">
          <w:rPr>
            <w:rStyle w:val="Hyperlink"/>
            <w:noProof/>
          </w:rPr>
          <w:t>2.2.3. Базовые стандарты презентации на оборудовании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6D0918" w14:textId="53B9FFCD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38" w:history="1">
        <w:r w:rsidRPr="00CA63BF">
          <w:rPr>
            <w:rStyle w:val="Hyperlink"/>
            <w:noProof/>
          </w:rPr>
          <w:t>2.2.4. Базовые стандарты презентации на стеновом оборудовании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029B59" w14:textId="2CAD1EAC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39" w:history="1">
        <w:r w:rsidRPr="00CA63BF">
          <w:rPr>
            <w:rStyle w:val="Hyperlink"/>
            <w:noProof/>
          </w:rPr>
          <w:t>2.3. Описание актуальной проблемы компании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A0E7B51" w14:textId="40CFEC12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40" w:history="1">
        <w:r w:rsidRPr="00CA63BF">
          <w:rPr>
            <w:rStyle w:val="Hyperlink"/>
            <w:noProof/>
          </w:rPr>
          <w:t xml:space="preserve">2.4. Оценка содержания Базовых Принципов Мерчандайзинга </w:t>
        </w:r>
        <w:r w:rsidRPr="00CA63BF">
          <w:rPr>
            <w:rStyle w:val="Hyperlink"/>
            <w:noProof/>
            <w:lang w:val="en-US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89D8348" w14:textId="42863B0C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41" w:history="1">
        <w:r w:rsidRPr="00CA63BF">
          <w:rPr>
            <w:rStyle w:val="Hyperlink"/>
            <w:noProof/>
          </w:rPr>
          <w:t xml:space="preserve">Глава 3. разработка рекомендаций по использованию инструментов мерчандайзинга для </w:t>
        </w:r>
        <w:r w:rsidRPr="00CA63BF">
          <w:rPr>
            <w:rStyle w:val="Hyperlink"/>
            <w:noProof/>
            <w:lang w:val="en-US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DC2251F" w14:textId="734DD0D3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42" w:history="1">
        <w:r w:rsidRPr="00CA63BF">
          <w:rPr>
            <w:rStyle w:val="Hyperlink"/>
            <w:noProof/>
          </w:rPr>
          <w:t>3.1. Методология исследования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16C012" w14:textId="6F608DC7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3" w:history="1">
        <w:r w:rsidRPr="00CA63BF">
          <w:rPr>
            <w:rStyle w:val="Hyperlink"/>
            <w:noProof/>
          </w:rPr>
          <w:t>3.1.1. Обоснование выбранного метода исследования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FD35A04" w14:textId="122C0A23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4" w:history="1">
        <w:r w:rsidRPr="00CA63BF">
          <w:rPr>
            <w:rStyle w:val="Hyperlink"/>
            <w:noProof/>
          </w:rPr>
          <w:t xml:space="preserve">3.1.2. Инструменты для решения бизнес-задачи </w:t>
        </w:r>
        <w:r w:rsidRPr="00CA63BF">
          <w:rPr>
            <w:rStyle w:val="Hyperlink"/>
            <w:noProof/>
            <w:lang w:val="en-US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A311F73" w14:textId="41D8FE74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5" w:history="1">
        <w:r w:rsidRPr="00CA63BF">
          <w:rPr>
            <w:rStyle w:val="Hyperlink"/>
            <w:noProof/>
          </w:rPr>
          <w:t>3.1.3. Описание проведенного опыта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9904A02" w14:textId="57ADEB7C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6" w:history="1">
        <w:r w:rsidRPr="00CA63BF">
          <w:rPr>
            <w:rStyle w:val="Hyperlink"/>
            <w:noProof/>
          </w:rPr>
          <w:t>3.1.4. Гипотезы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F73F049" w14:textId="6CAFC37A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7" w:history="1">
        <w:r w:rsidRPr="00CA63BF">
          <w:rPr>
            <w:rStyle w:val="Hyperlink"/>
            <w:noProof/>
          </w:rPr>
          <w:t>3.1.5. Результаты эмпирического исследования (полученные данные)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DD61E40" w14:textId="4A39D68F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8" w:history="1">
        <w:r w:rsidRPr="00CA63BF">
          <w:rPr>
            <w:rStyle w:val="Hyperlink"/>
            <w:noProof/>
          </w:rPr>
          <w:t>3.1.6. Анализ результатов эмпирического исследования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534F4C" w14:textId="4511DDEE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49" w:history="1">
        <w:r w:rsidRPr="00CA63BF">
          <w:rPr>
            <w:rStyle w:val="Hyperlink"/>
            <w:noProof/>
          </w:rPr>
          <w:t>3.1.</w:t>
        </w:r>
        <w:r w:rsidRPr="00CA63BF">
          <w:rPr>
            <w:rStyle w:val="Hyperlink"/>
            <w:noProof/>
            <w:lang w:val="en-US"/>
          </w:rPr>
          <w:t>7</w:t>
        </w:r>
        <w:r w:rsidRPr="00CA63BF">
          <w:rPr>
            <w:rStyle w:val="Hyperlink"/>
            <w:noProof/>
          </w:rPr>
          <w:t xml:space="preserve">. Основные выводы из эмпирического исследования и оценка эффективности мерчандайзинга в </w:t>
        </w:r>
        <w:r w:rsidRPr="00CA63BF">
          <w:rPr>
            <w:rStyle w:val="Hyperlink"/>
            <w:noProof/>
            <w:lang w:val="en-US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915EC7A" w14:textId="4472CB8B" w:rsidR="00947F6B" w:rsidRDefault="00947F6B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Cs w:val="24"/>
          <w:lang w:val="en-RU" w:eastAsia="en-GB"/>
        </w:rPr>
      </w:pPr>
      <w:hyperlink w:anchor="_Toc73567850" w:history="1">
        <w:r w:rsidRPr="00CA63BF">
          <w:rPr>
            <w:rStyle w:val="Hyperlink"/>
            <w:noProof/>
          </w:rPr>
          <w:t>3.2. Рекомендации для компании 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91DE44E" w14:textId="4703B649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51" w:history="1">
        <w:r w:rsidRPr="00CA63BF">
          <w:rPr>
            <w:rStyle w:val="Hyperlink"/>
            <w:noProof/>
          </w:rPr>
          <w:t>3.2.1. Ситуация 1: Реализация моделей новой коллекции по полной цене с максимальной маржинальностью (маркетинговых моделей)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CC51F6" w14:textId="659D5F72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52" w:history="1">
        <w:r w:rsidRPr="00CA63BF">
          <w:rPr>
            <w:rStyle w:val="Hyperlink"/>
            <w:noProof/>
          </w:rPr>
          <w:t>3.2.2. Ситуация 2: Реализация низко-оборачиваемых моделей из новой коллекции по полной цене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B712B1A" w14:textId="675AAE49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53" w:history="1">
        <w:r w:rsidRPr="00CA63BF">
          <w:rPr>
            <w:rStyle w:val="Hyperlink"/>
            <w:noProof/>
          </w:rPr>
          <w:t>3.2.3. Ситуация 3: Реализация товаров во время распродажи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F8F4B07" w14:textId="787C2D9E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54" w:history="1">
        <w:r w:rsidRPr="00CA63BF">
          <w:rPr>
            <w:rStyle w:val="Hyperlink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73E296E" w14:textId="21C86A9E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55" w:history="1">
        <w:r w:rsidRPr="00CA63BF">
          <w:rPr>
            <w:rStyle w:val="Hyperlink"/>
            <w:noProof/>
          </w:rPr>
          <w:t>Список использованных литературных источников и информационных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6C82B4A" w14:textId="7DD8F1A0" w:rsidR="00947F6B" w:rsidRDefault="00947F6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en-RU" w:eastAsia="en-GB"/>
        </w:rPr>
      </w:pPr>
      <w:hyperlink w:anchor="_Toc73567856" w:history="1">
        <w:r w:rsidRPr="00CA63BF">
          <w:rPr>
            <w:rStyle w:val="Hyperlink"/>
            <w:noProof/>
            <w:lang w:eastAsia="en-GB"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83196EB" w14:textId="4CFDCD10" w:rsidR="00947F6B" w:rsidRDefault="00947F6B">
      <w:pPr>
        <w:pStyle w:val="TOC3"/>
        <w:rPr>
          <w:rFonts w:asciiTheme="minorHAnsi" w:eastAsiaTheme="minorEastAsia" w:hAnsiTheme="minorHAnsi" w:cstheme="minorBidi"/>
          <w:noProof/>
          <w:szCs w:val="24"/>
          <w:lang w:val="en-RU" w:eastAsia="en-GB"/>
        </w:rPr>
      </w:pPr>
      <w:hyperlink w:anchor="_Toc73567857" w:history="1">
        <w:r w:rsidRPr="00CA63BF">
          <w:rPr>
            <w:rStyle w:val="Hyperlink"/>
            <w:noProof/>
          </w:rPr>
          <w:t>Приложение 1. Рекомендательное</w:t>
        </w:r>
        <w:r w:rsidRPr="00CA63BF">
          <w:rPr>
            <w:rStyle w:val="Hyperlink"/>
            <w:noProof/>
            <w:lang w:eastAsia="en-GB"/>
          </w:rPr>
          <w:t xml:space="preserve"> письмо от директора </w:t>
        </w:r>
        <w:r w:rsidRPr="00CA63BF">
          <w:rPr>
            <w:rStyle w:val="Hyperlink"/>
            <w:bCs/>
            <w:noProof/>
          </w:rPr>
          <w:t>компании</w:t>
        </w:r>
        <w:r w:rsidRPr="00CA63BF">
          <w:rPr>
            <w:rStyle w:val="Hyperlink"/>
            <w:noProof/>
            <w:lang w:eastAsia="en-GB"/>
          </w:rPr>
          <w:t xml:space="preserve"> </w:t>
        </w:r>
        <w:r w:rsidRPr="00CA63BF">
          <w:rPr>
            <w:rStyle w:val="Hyperlink"/>
            <w:noProof/>
            <w:lang w:val="en-US" w:eastAsia="en-GB"/>
          </w:rPr>
          <w:t>ECCO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_Toc73567857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579B" w14:textId="77777777" w:rsidR="002D42B8" w:rsidRDefault="004A3501" w:rsidP="002D42B8">
      <w:pPr>
        <w:rPr>
          <w:rFonts w:asciiTheme="majorHAnsi" w:hAnsiTheme="majorHAnsi" w:cstheme="majorHAnsi"/>
          <w:szCs w:val="24"/>
        </w:rPr>
        <w:sectPr w:rsidR="002D42B8" w:rsidSect="00EB6EED">
          <w:footerReference w:type="even" r:id="rId8"/>
          <w:footerReference w:type="default" r:id="rId9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rFonts w:asciiTheme="majorHAnsi" w:hAnsiTheme="majorHAnsi" w:cstheme="majorHAnsi"/>
          <w:szCs w:val="24"/>
        </w:rPr>
        <w:fldChar w:fldCharType="end"/>
      </w:r>
    </w:p>
    <w:p w14:paraId="764F5CBF" w14:textId="5DA60811" w:rsidR="002D42B8" w:rsidRDefault="002D42B8" w:rsidP="00947F6B">
      <w:pPr>
        <w:ind w:firstLine="0"/>
        <w:rPr>
          <w:rFonts w:asciiTheme="majorHAnsi" w:hAnsiTheme="majorHAnsi" w:cstheme="majorHAnsi"/>
          <w:szCs w:val="24"/>
        </w:rPr>
      </w:pPr>
    </w:p>
    <w:p w14:paraId="756E9025" w14:textId="5F9BC7DD" w:rsidR="00EB279B" w:rsidRDefault="00433B74" w:rsidP="002D42B8">
      <w:pPr>
        <w:pStyle w:val="Heading1"/>
      </w:pPr>
      <w:bookmarkStart w:id="28" w:name="_Toc73567808"/>
      <w:r>
        <w:lastRenderedPageBreak/>
        <w:t>Введение</w:t>
      </w:r>
      <w:bookmarkEnd w:id="22"/>
      <w:bookmarkEnd w:id="24"/>
      <w:bookmarkEnd w:id="25"/>
      <w:bookmarkEnd w:id="26"/>
      <w:bookmarkEnd w:id="27"/>
      <w:bookmarkEnd w:id="28"/>
    </w:p>
    <w:p w14:paraId="5EA1417A" w14:textId="12785007" w:rsidR="005149AD" w:rsidRDefault="005149AD" w:rsidP="005149AD">
      <w:pPr>
        <w:pStyle w:val="Heading3"/>
      </w:pPr>
      <w:bookmarkStart w:id="29" w:name="_Toc69058233"/>
      <w:bookmarkStart w:id="30" w:name="_Toc71734611"/>
      <w:bookmarkStart w:id="31" w:name="_Toc73567809"/>
      <w:r>
        <w:t>Актуальность выбранной темы</w:t>
      </w:r>
      <w:bookmarkEnd w:id="29"/>
      <w:bookmarkEnd w:id="30"/>
      <w:bookmarkEnd w:id="31"/>
    </w:p>
    <w:p w14:paraId="6B59C4B4" w14:textId="7763583E" w:rsidR="005149AD" w:rsidRDefault="005149AD" w:rsidP="005149AD">
      <w:r>
        <w:t>Тяжелые экономические условия, сложившиеся после пандемии коронавируса, а также высокая конкуренция в розничной торговле и насыщение рынков товарами со схожими функциональными характеристикам</w:t>
      </w:r>
      <w:r w:rsidR="00D95AE5">
        <w:t>и,</w:t>
      </w:r>
      <w:r>
        <w:t xml:space="preserve"> вынуждают компании искать и применять эффективные методы привлечения и удержания клиентов. Стратегии повышения воспринимаемой ценности реализуемых товаров позволяют компаниям обрести долгосрочные конкурентные преимущества, повысить узнаваемость бренда и установить тесные коммуникации с потребителями. Так компании стимулируют спрос и увеличивают продажи, завоевывая стабильное положение на рынке.</w:t>
      </w:r>
    </w:p>
    <w:p w14:paraId="6DDC0FFE" w14:textId="7AC39A4E" w:rsidR="005149AD" w:rsidRDefault="005149AD" w:rsidP="005149AD">
      <w:r>
        <w:t>Воспринимаемую ценность товаров можно повысить не только за счет улучшения их функциональных характеристик, но и за счет иных параметров, влияющих на впечатление, которое получают покупатели во время совершения покупки. В частности мерчандайзинг, решающий вопросы о внешнем виде торговой точки</w:t>
      </w:r>
      <w:r w:rsidR="00D95AE5">
        <w:t xml:space="preserve"> и общей атмосфере внутри</w:t>
      </w:r>
      <w:r>
        <w:t xml:space="preserve"> </w:t>
      </w:r>
      <w:r w:rsidR="00D95AE5">
        <w:t xml:space="preserve">нее, а также </w:t>
      </w:r>
      <w:r>
        <w:t xml:space="preserve">способах </w:t>
      </w:r>
      <w:r w:rsidR="00D95AE5">
        <w:t xml:space="preserve">выкладки и </w:t>
      </w:r>
      <w:r>
        <w:t>презентации товаров, оказывает серьезное влияние на чувства клиентов</w:t>
      </w:r>
      <w:r w:rsidR="00AA5240">
        <w:t xml:space="preserve"> </w:t>
      </w:r>
      <w:r w:rsidR="00AA5240" w:rsidRPr="00AA5240">
        <w:t>[</w:t>
      </w:r>
      <w:proofErr w:type="spellStart"/>
      <w:r w:rsidR="00D95AE5">
        <w:t>Колборн</w:t>
      </w:r>
      <w:proofErr w:type="spellEnd"/>
      <w:r w:rsidR="00D95AE5">
        <w:t>, 2004</w:t>
      </w:r>
      <w:r w:rsidR="00D95AE5" w:rsidRPr="00D95AE5">
        <w:t xml:space="preserve">; </w:t>
      </w:r>
      <w:proofErr w:type="spellStart"/>
      <w:r w:rsidR="003621BD">
        <w:t>Котлер</w:t>
      </w:r>
      <w:proofErr w:type="spellEnd"/>
      <w:r w:rsidR="003621BD">
        <w:t>, 1973</w:t>
      </w:r>
      <w:r w:rsidR="003621BD" w:rsidRPr="003621BD">
        <w:t xml:space="preserve">; </w:t>
      </w:r>
      <w:r w:rsidR="00AA5240">
        <w:t>Цветкова, 2008</w:t>
      </w:r>
      <w:r w:rsidR="00AA5240" w:rsidRPr="00AA5240">
        <w:t>]</w:t>
      </w:r>
      <w:r>
        <w:t>.  С грамотным подходом, мерчандайзинг будет способствовать созданию определенного имиджа бренда и формированию лояльности.</w:t>
      </w:r>
    </w:p>
    <w:p w14:paraId="4065632B" w14:textId="61AED3A6" w:rsidR="003076A4" w:rsidRDefault="005149AD" w:rsidP="005149AD">
      <w:pPr>
        <w:tabs>
          <w:tab w:val="left" w:pos="3288"/>
        </w:tabs>
      </w:pPr>
      <w:r>
        <w:t xml:space="preserve">Более того, мерчандайзинг является эффективным неценовым методом стимулирования сбыта. Его можно применять для увеличения темпов реализации как определенных групп товаров, так и товарооборота компании в целом. Компании регулярно сталкиваются с необходимостью увеличить продажи конкретных групп товаров – например, когда нужно избавиться от </w:t>
      </w:r>
      <w:r w:rsidR="007327CF">
        <w:t>низко</w:t>
      </w:r>
      <w:r>
        <w:t xml:space="preserve">-оборачиваемых товаров на конец отчетного периода или перед наступлением нового сезона </w:t>
      </w:r>
      <w:r w:rsidRPr="00091B2F">
        <w:t xml:space="preserve">/ </w:t>
      </w:r>
      <w:r>
        <w:t xml:space="preserve">увеличить продажи новой коллекции в начале сезона по полной цене и пр. С этой целью многие компании используют ценовые методы краткосрочного стимулирования спроса – снижают цены, запуская скидки и сезонные распродажи. Однако в условиях кризиса такие дорогостоящие методы стимулирования продаж не выглядят достаточно привлекательными, так как снижение цен ведет к снижению </w:t>
      </w:r>
      <w:proofErr w:type="spellStart"/>
      <w:r>
        <w:t>маржинальности</w:t>
      </w:r>
      <w:proofErr w:type="spellEnd"/>
      <w:r>
        <w:t xml:space="preserve"> и прибыли. Поэтому альтернативные, менее затратные, маркетинговые методы продвижения сейчас очень востребованы. В частности,</w:t>
      </w:r>
      <w:r w:rsidRPr="00AD6201">
        <w:t xml:space="preserve"> </w:t>
      </w:r>
      <w:r>
        <w:t>с помощью мерчандайзинга можно</w:t>
      </w:r>
      <w:r w:rsidRPr="00AD6201">
        <w:t xml:space="preserve"> существенно увеличить продаж</w:t>
      </w:r>
      <w:r>
        <w:t xml:space="preserve">и конкретных позиций в ассортименте. Также важно, что данный инструмент маркетинга является относительно низкобюджетным и не требует больших </w:t>
      </w:r>
      <w:proofErr w:type="spellStart"/>
      <w:r>
        <w:t>ресурсозатрат</w:t>
      </w:r>
      <w:proofErr w:type="spellEnd"/>
      <w:r>
        <w:t xml:space="preserve">, но при правильном использовании он не менее эффективен, чем иные инструменты стимулирования сбыта внутри точек </w:t>
      </w:r>
      <w:r>
        <w:lastRenderedPageBreak/>
        <w:t>розничной торговли, особенно если использован в комплексе с другими маркетинговыми методами продвижения.</w:t>
      </w:r>
    </w:p>
    <w:p w14:paraId="6E9DF333" w14:textId="3C4996E4" w:rsidR="00CF423A" w:rsidRDefault="00B235CA" w:rsidP="00CF423A">
      <w:r>
        <w:t xml:space="preserve">Данная выпускная квалификационная работа имеет формат </w:t>
      </w:r>
      <w:r w:rsidR="00F761A0">
        <w:rPr>
          <w:b/>
          <w:bCs/>
          <w:i/>
          <w:iCs/>
        </w:rPr>
        <w:t xml:space="preserve">прикладного проекта, </w:t>
      </w:r>
      <w:r w:rsidR="00F761A0" w:rsidRPr="00CF423A">
        <w:t xml:space="preserve">разработанного для обувной компании </w:t>
      </w:r>
      <w:r w:rsidR="00F761A0" w:rsidRPr="00CF423A">
        <w:rPr>
          <w:lang w:val="en-US"/>
        </w:rPr>
        <w:t>ECCO</w:t>
      </w:r>
      <w:r w:rsidR="00F761A0" w:rsidRPr="00CF423A">
        <w:t>.</w:t>
      </w:r>
      <w:r w:rsidR="004353D2">
        <w:t xml:space="preserve"> В обувной компании </w:t>
      </w:r>
      <w:r w:rsidR="004353D2">
        <w:rPr>
          <w:lang w:val="en-US"/>
        </w:rPr>
        <w:t>ECCO</w:t>
      </w:r>
      <w:r w:rsidR="004353D2">
        <w:t xml:space="preserve"> мерчандайзинг является одним из основополагающих элементов системы маркетинговых коммуникаций, базовые принципы применения которого утверждены на международном уровне и играют важную роль в формировании фирменного стиля бренда.</w:t>
      </w:r>
    </w:p>
    <w:p w14:paraId="4E3032A4" w14:textId="4F25B8B4" w:rsidR="004353D2" w:rsidRDefault="004353D2" w:rsidP="004353D2">
      <w:pPr>
        <w:pStyle w:val="Heading3"/>
      </w:pPr>
      <w:bookmarkStart w:id="32" w:name="_Toc69058234"/>
      <w:bookmarkStart w:id="33" w:name="_Toc71734612"/>
      <w:bookmarkStart w:id="34" w:name="_Toc73567810"/>
      <w:r>
        <w:t>Формулировка проблемы</w:t>
      </w:r>
      <w:bookmarkEnd w:id="32"/>
      <w:bookmarkEnd w:id="33"/>
      <w:bookmarkEnd w:id="34"/>
      <w:r>
        <w:t xml:space="preserve"> </w:t>
      </w:r>
    </w:p>
    <w:p w14:paraId="0A935FE5" w14:textId="319D5248" w:rsidR="004353D2" w:rsidRDefault="005C66E8" w:rsidP="004353D2">
      <w:r>
        <w:t xml:space="preserve">В момент начала работы над данным проектом, перед компанией </w:t>
      </w:r>
      <w:r>
        <w:rPr>
          <w:lang w:val="en-US"/>
        </w:rPr>
        <w:t>ECCO</w:t>
      </w:r>
      <w:r w:rsidRPr="00EA51FE">
        <w:t xml:space="preserve"> </w:t>
      </w:r>
      <w:r>
        <w:t xml:space="preserve">в г. Санкт-Петербурге стояла задача увеличить темпы реализации низко-оборачиваемых моделей обуви прошлых коллекций в </w:t>
      </w:r>
      <w:r w:rsidR="004353D2">
        <w:t xml:space="preserve">двух </w:t>
      </w:r>
      <w:r>
        <w:t>дисконтных магазинах. Однако компания не проводила никаких изменений в мерчандайзинге,</w:t>
      </w:r>
      <w:r w:rsidR="004353D2">
        <w:t xml:space="preserve"> чтобы простимулировать спрос по рассматриваемым товарам непосредственно в местах продаж. Это обусловило необходимость оценки действенности используемых инструментов мерчандайзинга. В ходе работы над проектом компании было предложено использовать конкретные инструменты для решения описанной проблемы, и была оценена эффективность проведенных изменений.</w:t>
      </w:r>
    </w:p>
    <w:p w14:paraId="6C6E7143" w14:textId="006417F0" w:rsidR="004353D2" w:rsidRPr="00B235CA" w:rsidRDefault="004353D2" w:rsidP="004353D2">
      <w:r>
        <w:t xml:space="preserve">Более того, описанная проблема также позволила определить область для совершенствования текущего руководства компании по мерчандайзингу. Отсутствие </w:t>
      </w:r>
      <w:r w:rsidR="00C94AD4">
        <w:t>практически</w:t>
      </w:r>
      <w:r>
        <w:t>х</w:t>
      </w:r>
      <w:r w:rsidR="00C94AD4">
        <w:t xml:space="preserve"> </w:t>
      </w:r>
      <w:r w:rsidR="005C66E8">
        <w:t>рекомендаци</w:t>
      </w:r>
      <w:r>
        <w:t>й</w:t>
      </w:r>
      <w:r w:rsidR="00C94AD4">
        <w:t xml:space="preserve"> по </w:t>
      </w:r>
      <w:r w:rsidR="0083561E">
        <w:t>использованию</w:t>
      </w:r>
      <w:r w:rsidR="00C94AD4">
        <w:t xml:space="preserve"> мерчандайзинга </w:t>
      </w:r>
      <w:r w:rsidR="0083561E">
        <w:t xml:space="preserve">для </w:t>
      </w:r>
      <w:r w:rsidR="00EA51FE">
        <w:t>решения краткосрочных задач компании</w:t>
      </w:r>
      <w:r>
        <w:t xml:space="preserve"> в Базовых Принципах Мерчандайзинга </w:t>
      </w:r>
      <w:r>
        <w:rPr>
          <w:lang w:val="en-US"/>
        </w:rPr>
        <w:t>ECCO</w:t>
      </w:r>
      <w:r>
        <w:t xml:space="preserve"> замедляет скорость принятия решений в области оформления магазинов и презентации товаров. Таким образом, у компании существует необходимость в разработке прикладных инструкций по использованию инструментов мерчандайзинга для стимулирования сбыта определенных групп товаров в различных текущих бизнес-ситуациях.</w:t>
      </w:r>
    </w:p>
    <w:p w14:paraId="460334C9" w14:textId="3C2D2348" w:rsidR="00655B22" w:rsidRDefault="00655B22" w:rsidP="00655B22">
      <w:pPr>
        <w:pStyle w:val="Heading3"/>
      </w:pPr>
      <w:bookmarkStart w:id="35" w:name="_Toc69058235"/>
      <w:bookmarkStart w:id="36" w:name="_Toc71734613"/>
      <w:bookmarkStart w:id="37" w:name="_Toc73567811"/>
      <w:r>
        <w:t>Цель исследования</w:t>
      </w:r>
      <w:bookmarkEnd w:id="35"/>
      <w:bookmarkEnd w:id="36"/>
      <w:bookmarkEnd w:id="37"/>
    </w:p>
    <w:p w14:paraId="040CE242" w14:textId="5B4822BB" w:rsidR="00655B22" w:rsidRDefault="00485229" w:rsidP="00655B22">
      <w:r>
        <w:t>Итак, ц</w:t>
      </w:r>
      <w:r w:rsidR="00655B22">
        <w:t xml:space="preserve">елью данной дипломной работы является </w:t>
      </w:r>
      <w:r w:rsidR="005C66E8" w:rsidRPr="005C66E8">
        <w:rPr>
          <w:b/>
          <w:bCs/>
          <w:i/>
          <w:iCs/>
        </w:rPr>
        <w:t xml:space="preserve">оценка используемых инструментов мерчандайзинга </w:t>
      </w:r>
      <w:r w:rsidR="005C66E8" w:rsidRPr="005C66E8">
        <w:t>в компании ECCO в г. Санкт-Петербурге и</w:t>
      </w:r>
      <w:r w:rsidR="005C66E8">
        <w:rPr>
          <w:b/>
          <w:bCs/>
          <w:i/>
          <w:iCs/>
        </w:rPr>
        <w:t xml:space="preserve"> разработка</w:t>
      </w:r>
      <w:r w:rsidR="00EA753B" w:rsidRPr="006E7BDA">
        <w:rPr>
          <w:b/>
          <w:bCs/>
          <w:i/>
          <w:iCs/>
        </w:rPr>
        <w:t xml:space="preserve"> практических </w:t>
      </w:r>
      <w:r w:rsidR="00EA753B" w:rsidRPr="005C66E8">
        <w:rPr>
          <w:b/>
          <w:bCs/>
          <w:i/>
          <w:iCs/>
        </w:rPr>
        <w:t xml:space="preserve">рекомендаций по </w:t>
      </w:r>
      <w:r w:rsidR="005C66E8" w:rsidRPr="005C66E8">
        <w:rPr>
          <w:b/>
          <w:bCs/>
          <w:i/>
          <w:iCs/>
        </w:rPr>
        <w:t xml:space="preserve">их </w:t>
      </w:r>
      <w:r w:rsidR="00EA753B" w:rsidRPr="005C66E8">
        <w:rPr>
          <w:b/>
          <w:bCs/>
          <w:i/>
          <w:iCs/>
        </w:rPr>
        <w:t xml:space="preserve">применению </w:t>
      </w:r>
      <w:r w:rsidR="006E7BDA" w:rsidRPr="005C66E8">
        <w:t>для решения актуальных бизнес-задач компании.</w:t>
      </w:r>
      <w:r w:rsidR="006E7BDA">
        <w:t xml:space="preserve"> Рекомендации будут основаны </w:t>
      </w:r>
      <w:r w:rsidR="00EA753B">
        <w:t xml:space="preserve">на </w:t>
      </w:r>
      <w:r w:rsidR="006E7BDA">
        <w:t xml:space="preserve">результатах </w:t>
      </w:r>
      <w:r w:rsidR="006E7BDA" w:rsidRPr="00F51DDB">
        <w:t xml:space="preserve">эмпирического </w:t>
      </w:r>
      <w:r w:rsidR="00EA753B" w:rsidRPr="00F51DDB">
        <w:t>исследования</w:t>
      </w:r>
      <w:r w:rsidR="00F51DDB">
        <w:t>,</w:t>
      </w:r>
      <w:r w:rsidR="006E7BDA">
        <w:t xml:space="preserve"> которое оценивает</w:t>
      </w:r>
      <w:r w:rsidR="00EA753B">
        <w:t xml:space="preserve"> </w:t>
      </w:r>
      <w:r w:rsidR="006E7BDA">
        <w:t>эффективность</w:t>
      </w:r>
      <w:r w:rsidR="00655B22">
        <w:t xml:space="preserve"> инструментов</w:t>
      </w:r>
      <w:r w:rsidR="006E7BDA">
        <w:t xml:space="preserve"> </w:t>
      </w:r>
      <w:r w:rsidR="006E7BDA" w:rsidRPr="005C66E8">
        <w:t>мерчандайзинга</w:t>
      </w:r>
      <w:r w:rsidR="00655B22" w:rsidRPr="005C66E8">
        <w:t xml:space="preserve"> </w:t>
      </w:r>
      <w:r w:rsidR="005C66E8" w:rsidRPr="005C66E8">
        <w:t xml:space="preserve">для увеличения продаж конкретной группы товаров </w:t>
      </w:r>
      <w:r w:rsidR="006E7BDA" w:rsidRPr="005C66E8">
        <w:t>в магазинах компании</w:t>
      </w:r>
      <w:r w:rsidR="005C66E8" w:rsidRPr="005C66E8">
        <w:t xml:space="preserve">. </w:t>
      </w:r>
      <w:r w:rsidR="005C66E8">
        <w:t>Они смогут дополнить</w:t>
      </w:r>
      <w:r w:rsidR="005C66E8" w:rsidRPr="005C66E8">
        <w:t xml:space="preserve"> </w:t>
      </w:r>
      <w:r w:rsidR="005C66E8">
        <w:t>Б</w:t>
      </w:r>
      <w:r w:rsidR="005C66E8" w:rsidRPr="005C66E8">
        <w:t>азовы</w:t>
      </w:r>
      <w:r w:rsidR="005C66E8">
        <w:t>е</w:t>
      </w:r>
      <w:r w:rsidR="005C66E8" w:rsidRPr="005C66E8">
        <w:t xml:space="preserve"> </w:t>
      </w:r>
      <w:r w:rsidR="005C66E8">
        <w:t>П</w:t>
      </w:r>
      <w:r w:rsidR="005C66E8" w:rsidRPr="005C66E8">
        <w:t>ринцип</w:t>
      </w:r>
      <w:r w:rsidR="005C66E8">
        <w:t>ы</w:t>
      </w:r>
      <w:r w:rsidR="005C66E8" w:rsidRPr="005C66E8">
        <w:t xml:space="preserve"> </w:t>
      </w:r>
      <w:r w:rsidR="005C66E8">
        <w:t>М</w:t>
      </w:r>
      <w:r w:rsidR="005C66E8" w:rsidRPr="005C66E8">
        <w:t xml:space="preserve">ерчандайзинга </w:t>
      </w:r>
      <w:r w:rsidR="005C66E8">
        <w:t>в качестве</w:t>
      </w:r>
      <w:r w:rsidR="005C66E8" w:rsidRPr="005C66E8">
        <w:t xml:space="preserve"> практическо</w:t>
      </w:r>
      <w:r w:rsidR="005C66E8">
        <w:t>го</w:t>
      </w:r>
      <w:r w:rsidR="005C66E8" w:rsidRPr="005C66E8">
        <w:t xml:space="preserve"> руководство по оформлению магазинов для увеличения темпов реализации конкретных групп товаров</w:t>
      </w:r>
      <w:r w:rsidR="005C66E8">
        <w:t xml:space="preserve"> при решении </w:t>
      </w:r>
      <w:r w:rsidR="005C66E8">
        <w:lastRenderedPageBreak/>
        <w:t>краткосрочных проблем в области управления продажами</w:t>
      </w:r>
      <w:r w:rsidR="005C66E8" w:rsidRPr="005C66E8">
        <w:t>.</w:t>
      </w:r>
    </w:p>
    <w:p w14:paraId="227094BF" w14:textId="53492000" w:rsidR="00655B22" w:rsidRDefault="00655B22" w:rsidP="00655B22">
      <w:pPr>
        <w:pStyle w:val="Heading3"/>
      </w:pPr>
      <w:bookmarkStart w:id="38" w:name="_Toc69058236"/>
      <w:bookmarkStart w:id="39" w:name="_Toc71734614"/>
      <w:bookmarkStart w:id="40" w:name="_Toc73567812"/>
      <w:r>
        <w:t>Задачи исследования</w:t>
      </w:r>
      <w:bookmarkEnd w:id="38"/>
      <w:bookmarkEnd w:id="39"/>
      <w:bookmarkEnd w:id="40"/>
    </w:p>
    <w:p w14:paraId="540737D4" w14:textId="4FABDD01" w:rsidR="00655B22" w:rsidRDefault="00485229" w:rsidP="00655B22">
      <w:r>
        <w:t xml:space="preserve">В соответствии со сформулированной целью, можно </w:t>
      </w:r>
      <w:r w:rsidR="00A97F84">
        <w:t>выделить</w:t>
      </w:r>
      <w:r>
        <w:t xml:space="preserve"> задачи, которые</w:t>
      </w:r>
      <w:r w:rsidR="00655B22">
        <w:t xml:space="preserve"> необходимо выполнить </w:t>
      </w:r>
      <w:r>
        <w:t>для ее достижения</w:t>
      </w:r>
      <w:r w:rsidR="00655B22">
        <w:t>:</w:t>
      </w:r>
    </w:p>
    <w:p w14:paraId="742FA948" w14:textId="16D04CDA" w:rsidR="00655B22" w:rsidRDefault="00655B22" w:rsidP="00621FC2">
      <w:pPr>
        <w:pStyle w:val="ListParagraph"/>
        <w:numPr>
          <w:ilvl w:val="0"/>
          <w:numId w:val="11"/>
        </w:numPr>
      </w:pPr>
      <w:r>
        <w:t xml:space="preserve">Определить </w:t>
      </w:r>
      <w:r w:rsidR="00485229">
        <w:t xml:space="preserve">инструменты </w:t>
      </w:r>
      <w:r>
        <w:t xml:space="preserve">мерчандайзинга, </w:t>
      </w:r>
      <w:r w:rsidR="00485229">
        <w:t xml:space="preserve">которые </w:t>
      </w:r>
      <w:r>
        <w:t>позволя</w:t>
      </w:r>
      <w:r w:rsidR="00485229">
        <w:t>т</w:t>
      </w:r>
      <w:r>
        <w:t xml:space="preserve"> стимулировать продажи </w:t>
      </w:r>
      <w:r w:rsidR="00485229">
        <w:t xml:space="preserve">по </w:t>
      </w:r>
      <w:r w:rsidR="005634A3">
        <w:t>избранным</w:t>
      </w:r>
      <w:r>
        <w:t xml:space="preserve"> групп</w:t>
      </w:r>
      <w:r w:rsidR="00485229">
        <w:t xml:space="preserve">ам </w:t>
      </w:r>
      <w:r>
        <w:t>товаров</w:t>
      </w:r>
      <w:r w:rsidR="00485229">
        <w:t xml:space="preserve"> в розничных магазинах.</w:t>
      </w:r>
    </w:p>
    <w:p w14:paraId="7BC10B17" w14:textId="281A2EC2" w:rsidR="006A4BA7" w:rsidRDefault="006A4BA7" w:rsidP="00621FC2">
      <w:pPr>
        <w:pStyle w:val="ListParagraph"/>
        <w:numPr>
          <w:ilvl w:val="0"/>
          <w:numId w:val="11"/>
        </w:numPr>
      </w:pPr>
      <w:r>
        <w:t xml:space="preserve">Выявить актуальную проблему компании и провести оценку используемых инструментов мерчандайзинга </w:t>
      </w:r>
      <w:r w:rsidR="00E627F4">
        <w:t>при</w:t>
      </w:r>
      <w:r>
        <w:t xml:space="preserve"> ее решени</w:t>
      </w:r>
      <w:r w:rsidR="00E627F4">
        <w:t>и</w:t>
      </w:r>
      <w:r>
        <w:t>.</w:t>
      </w:r>
    </w:p>
    <w:p w14:paraId="758813AE" w14:textId="12C3C74A" w:rsidR="00D721EE" w:rsidRDefault="00485229" w:rsidP="00621FC2">
      <w:pPr>
        <w:pStyle w:val="ListParagraph"/>
        <w:numPr>
          <w:ilvl w:val="0"/>
          <w:numId w:val="11"/>
        </w:numPr>
      </w:pPr>
      <w:r>
        <w:t xml:space="preserve">Выбрать инструменты мерчандайзинга, которые </w:t>
      </w:r>
      <w:r w:rsidR="005634A3">
        <w:t xml:space="preserve">позволят </w:t>
      </w:r>
      <w:r>
        <w:t>увелич</w:t>
      </w:r>
      <w:r w:rsidR="005634A3">
        <w:t xml:space="preserve">ить темпы реализации </w:t>
      </w:r>
      <w:r w:rsidR="007327CF">
        <w:t>низко</w:t>
      </w:r>
      <w:r w:rsidR="005634A3">
        <w:t>-оборачиваемых</w:t>
      </w:r>
      <w:r w:rsidR="00190C62">
        <w:t xml:space="preserve"> </w:t>
      </w:r>
      <w:r w:rsidR="005634A3">
        <w:t xml:space="preserve">моделей обуви прошлых коллекций в дисконтных магазинах компании </w:t>
      </w:r>
      <w:r w:rsidR="005634A3">
        <w:rPr>
          <w:lang w:val="en-US"/>
        </w:rPr>
        <w:t>ECCO</w:t>
      </w:r>
      <w:r w:rsidR="005634A3">
        <w:t xml:space="preserve"> в г. Санкт-Петербурге</w:t>
      </w:r>
      <w:r w:rsidR="00190C62">
        <w:t xml:space="preserve"> (</w:t>
      </w:r>
      <w:r w:rsidR="00274F6B">
        <w:rPr>
          <w:color w:val="000000" w:themeColor="text1"/>
        </w:rPr>
        <w:t xml:space="preserve">экспериментальной </w:t>
      </w:r>
      <w:r w:rsidR="00190C62">
        <w:t>группы товаров)</w:t>
      </w:r>
      <w:r w:rsidR="005634A3" w:rsidRPr="005634A3">
        <w:t>.</w:t>
      </w:r>
    </w:p>
    <w:p w14:paraId="053E7E01" w14:textId="36E8FC08" w:rsidR="00485229" w:rsidRDefault="00D721EE" w:rsidP="00621FC2">
      <w:pPr>
        <w:pStyle w:val="ListParagraph"/>
        <w:numPr>
          <w:ilvl w:val="0"/>
          <w:numId w:val="11"/>
        </w:numPr>
      </w:pPr>
      <w:r>
        <w:t xml:space="preserve">Осуществить сбор данных по продажам </w:t>
      </w:r>
      <w:r w:rsidR="00274F6B">
        <w:rPr>
          <w:color w:val="000000" w:themeColor="text1"/>
        </w:rPr>
        <w:t xml:space="preserve">экспериментальной </w:t>
      </w:r>
      <w:r w:rsidR="00190C62">
        <w:t>группы товаров до и после изменений в мерчандайзинге, провести их сравнительный анализ.</w:t>
      </w:r>
    </w:p>
    <w:p w14:paraId="7D652C6D" w14:textId="0AE6631D" w:rsidR="00190C62" w:rsidRDefault="00190C62" w:rsidP="00621FC2">
      <w:pPr>
        <w:pStyle w:val="ListParagraph"/>
        <w:numPr>
          <w:ilvl w:val="0"/>
          <w:numId w:val="11"/>
        </w:numPr>
      </w:pPr>
      <w:r>
        <w:t xml:space="preserve">Сделать выводы о влиянии использованных в исследовании инструментов мерчандайзинга на продажи </w:t>
      </w:r>
      <w:r w:rsidR="00274F6B">
        <w:rPr>
          <w:color w:val="000000" w:themeColor="text1"/>
        </w:rPr>
        <w:t xml:space="preserve">экспериментальной </w:t>
      </w:r>
      <w:r>
        <w:t>группы моделей.</w:t>
      </w:r>
    </w:p>
    <w:p w14:paraId="7558D06B" w14:textId="40E3CFDF" w:rsidR="00190C62" w:rsidRDefault="00C11682" w:rsidP="00621FC2">
      <w:pPr>
        <w:pStyle w:val="ListParagraph"/>
        <w:numPr>
          <w:ilvl w:val="0"/>
          <w:numId w:val="11"/>
        </w:numPr>
      </w:pPr>
      <w:r>
        <w:t>Используя результаты исследования, с</w:t>
      </w:r>
      <w:r w:rsidR="00190C62">
        <w:t xml:space="preserve">формулировать </w:t>
      </w:r>
      <w:r>
        <w:t xml:space="preserve">практические </w:t>
      </w:r>
      <w:r w:rsidR="00190C62">
        <w:t xml:space="preserve">рекомендации по применению </w:t>
      </w:r>
      <w:r>
        <w:t>изученных</w:t>
      </w:r>
      <w:r w:rsidR="00190C62">
        <w:t xml:space="preserve"> методов мерчандайзинга </w:t>
      </w:r>
      <w:r>
        <w:t xml:space="preserve">в конкретных бизнес-условиях, когда перед компанией </w:t>
      </w:r>
      <w:r>
        <w:rPr>
          <w:lang w:val="en-US"/>
        </w:rPr>
        <w:t>ECCO</w:t>
      </w:r>
      <w:r>
        <w:t xml:space="preserve"> стоит задача стимулирования сбыта определенных групп товаров.</w:t>
      </w:r>
      <w:r w:rsidR="00D75657">
        <w:t xml:space="preserve"> </w:t>
      </w:r>
    </w:p>
    <w:p w14:paraId="1211F2A6" w14:textId="6848F19D" w:rsidR="00D75657" w:rsidRDefault="00D75657" w:rsidP="00D75657">
      <w:pPr>
        <w:pStyle w:val="Heading3"/>
      </w:pPr>
      <w:bookmarkStart w:id="41" w:name="_Toc73567813"/>
      <w:r>
        <w:t>Методология исследования</w:t>
      </w:r>
      <w:bookmarkEnd w:id="41"/>
    </w:p>
    <w:p w14:paraId="04A90DF9" w14:textId="26130FBB" w:rsidR="00A22B4B" w:rsidRPr="00B235CA" w:rsidRDefault="00C11682" w:rsidP="004353D2">
      <w:r>
        <w:t xml:space="preserve">В рамках данной работы </w:t>
      </w:r>
      <w:r w:rsidR="00D75657">
        <w:t>б</w:t>
      </w:r>
      <w:r w:rsidR="00E627F4">
        <w:t xml:space="preserve">удет выявлена </w:t>
      </w:r>
      <w:r w:rsidR="00D75657">
        <w:t xml:space="preserve">актуальная </w:t>
      </w:r>
      <w:r w:rsidR="00E627F4">
        <w:t xml:space="preserve">проблема, стоящая перед компанией </w:t>
      </w:r>
      <w:r w:rsidR="004353D2">
        <w:rPr>
          <w:lang w:val="en-US"/>
        </w:rPr>
        <w:t>ECCO</w:t>
      </w:r>
      <w:r w:rsidR="00E627F4">
        <w:t xml:space="preserve">, и </w:t>
      </w:r>
      <w:r w:rsidR="004353D2">
        <w:t xml:space="preserve">для ее решения будут предложены изменения в мерчандайзинге. </w:t>
      </w:r>
      <w:r w:rsidR="004353D2" w:rsidRPr="004353D2">
        <w:t xml:space="preserve">Для достижения </w:t>
      </w:r>
      <w:r w:rsidR="004353D2">
        <w:t xml:space="preserve">цели </w:t>
      </w:r>
      <w:r w:rsidR="004F4DFE">
        <w:t>работы</w:t>
      </w:r>
      <w:r w:rsidR="004353D2">
        <w:t xml:space="preserve"> будет использоваться метод эмпирического исследования – </w:t>
      </w:r>
      <w:r w:rsidR="004353D2" w:rsidRPr="004353D2">
        <w:rPr>
          <w:b/>
          <w:bCs/>
          <w:i/>
          <w:iCs/>
        </w:rPr>
        <w:t>эксперимент</w:t>
      </w:r>
      <w:r w:rsidR="004353D2">
        <w:t>. В рамках эксперимента будет произведен сравнительный анализ эффективности мерчандайзинга до и после внедренных изменений. Результаты эмпирического исследования</w:t>
      </w:r>
      <w:r w:rsidR="00D66576">
        <w:t xml:space="preserve"> </w:t>
      </w:r>
      <w:r w:rsidR="00D7378D">
        <w:t>позвол</w:t>
      </w:r>
      <w:r w:rsidR="00D66576">
        <w:t>я</w:t>
      </w:r>
      <w:r w:rsidR="00D7378D">
        <w:t xml:space="preserve">т </w:t>
      </w:r>
      <w:r w:rsidR="004353D2">
        <w:t>разработать</w:t>
      </w:r>
      <w:r w:rsidR="00D7378D">
        <w:t xml:space="preserve"> рекомендации по </w:t>
      </w:r>
      <w:r w:rsidR="00B26C00">
        <w:t>применени</w:t>
      </w:r>
      <w:r w:rsidR="00D66576">
        <w:t>ю</w:t>
      </w:r>
      <w:r w:rsidR="00B26C00">
        <w:t xml:space="preserve"> мерчандайзинга</w:t>
      </w:r>
      <w:r w:rsidR="00EB7BD2">
        <w:t xml:space="preserve"> в компании </w:t>
      </w:r>
      <w:r w:rsidR="00EB7BD2">
        <w:rPr>
          <w:lang w:val="en-US"/>
        </w:rPr>
        <w:t>ECCO</w:t>
      </w:r>
      <w:r w:rsidR="00D75657">
        <w:t>, которые будут применимы в конкретных бизнес-ситуациях.</w:t>
      </w:r>
    </w:p>
    <w:p w14:paraId="6A63EBD9" w14:textId="4025F5BB" w:rsidR="0051581B" w:rsidRDefault="0051581B" w:rsidP="0051581B">
      <w:pPr>
        <w:pStyle w:val="Heading3"/>
      </w:pPr>
      <w:bookmarkStart w:id="42" w:name="_Toc69058237"/>
      <w:bookmarkStart w:id="43" w:name="_Toc71734615"/>
      <w:bookmarkStart w:id="44" w:name="_Toc73567814"/>
      <w:r>
        <w:t>Структура работы</w:t>
      </w:r>
      <w:r w:rsidR="00D65C51">
        <w:t xml:space="preserve"> и использованные источники</w:t>
      </w:r>
      <w:bookmarkEnd w:id="42"/>
      <w:bookmarkEnd w:id="43"/>
      <w:bookmarkEnd w:id="44"/>
    </w:p>
    <w:p w14:paraId="31BD9561" w14:textId="28321836" w:rsidR="0051581B" w:rsidRDefault="0051581B" w:rsidP="0051581B">
      <w:r>
        <w:t>Поставленн</w:t>
      </w:r>
      <w:r w:rsidR="00A97F84">
        <w:t>ая</w:t>
      </w:r>
      <w:r>
        <w:t xml:space="preserve"> цель и </w:t>
      </w:r>
      <w:r w:rsidR="00EB7BD2">
        <w:t xml:space="preserve">соответствующие ей </w:t>
      </w:r>
      <w:r>
        <w:t xml:space="preserve">задачи </w:t>
      </w:r>
      <w:r w:rsidR="00A97F84">
        <w:t xml:space="preserve">позволили </w:t>
      </w:r>
      <w:r>
        <w:t>определи</w:t>
      </w:r>
      <w:r w:rsidR="00A97F84">
        <w:t>ть</w:t>
      </w:r>
      <w:r>
        <w:t xml:space="preserve"> структуру данной </w:t>
      </w:r>
      <w:r w:rsidR="00D47FA4">
        <w:t xml:space="preserve">работы. </w:t>
      </w:r>
      <w:r w:rsidR="00A97F84">
        <w:t xml:space="preserve">Работа будет состоять из трех глав. </w:t>
      </w:r>
    </w:p>
    <w:p w14:paraId="4664742F" w14:textId="43D2E058" w:rsidR="001C07E3" w:rsidRDefault="00A97F84" w:rsidP="00A97F84">
      <w:r>
        <w:t>В</w:t>
      </w:r>
      <w:r w:rsidR="00D47FA4">
        <w:t xml:space="preserve"> первой главе буд</w:t>
      </w:r>
      <w:r>
        <w:t>е</w:t>
      </w:r>
      <w:r w:rsidR="00D47FA4">
        <w:t>т рассмотрен</w:t>
      </w:r>
      <w:r>
        <w:t xml:space="preserve">а </w:t>
      </w:r>
      <w:r w:rsidR="00D65C51">
        <w:t xml:space="preserve">зарубежная и российская </w:t>
      </w:r>
      <w:r>
        <w:t>литература по</w:t>
      </w:r>
      <w:r w:rsidR="00D47FA4">
        <w:t xml:space="preserve"> </w:t>
      </w:r>
      <w:r w:rsidR="00D65C51">
        <w:lastRenderedPageBreak/>
        <w:t xml:space="preserve">маркетингу и </w:t>
      </w:r>
      <w:r w:rsidR="00D47FA4">
        <w:t>теоретически</w:t>
      </w:r>
      <w:r>
        <w:t>м</w:t>
      </w:r>
      <w:r w:rsidR="00D47FA4">
        <w:t xml:space="preserve"> основ</w:t>
      </w:r>
      <w:r>
        <w:t>ам мерчандайзинга</w:t>
      </w:r>
      <w:r w:rsidR="00D65C51">
        <w:t>, а также актуальные статьи из журналов и бизнес-изданий</w:t>
      </w:r>
      <w:r>
        <w:t xml:space="preserve">. Будет сформулировано определение мерчандайзинга, определена его роль в комплексе маркетинга, а также основные цели и задачи. Отдельно будет рассмотрена актуальность </w:t>
      </w:r>
      <w:r w:rsidR="007704E6">
        <w:t>данного</w:t>
      </w:r>
      <w:r>
        <w:t xml:space="preserve"> метода стимулирования </w:t>
      </w:r>
      <w:r w:rsidR="007704E6">
        <w:t>спроса</w:t>
      </w:r>
      <w:r>
        <w:t>. Наконец будут изучены основные инструменты мерчандайзинга</w:t>
      </w:r>
      <w:r w:rsidR="001C07E3">
        <w:t>, применяемые в розничной торговле.</w:t>
      </w:r>
      <w:r w:rsidR="00511767">
        <w:t xml:space="preserve"> Данная глава позволит выбрать наиболее подходящие инструменты мерчандайзинга для решения актуальной проблемы компании.</w:t>
      </w:r>
    </w:p>
    <w:p w14:paraId="5867D547" w14:textId="2BC30FF2" w:rsidR="00F5327A" w:rsidRDefault="00A97F84" w:rsidP="00A97F84">
      <w:r>
        <w:t xml:space="preserve">Во второй главе будет дана </w:t>
      </w:r>
      <w:r w:rsidR="006A0CBA">
        <w:t xml:space="preserve">общая </w:t>
      </w:r>
      <w:r>
        <w:t xml:space="preserve">характеристика компании </w:t>
      </w:r>
      <w:r>
        <w:rPr>
          <w:lang w:val="en-US"/>
        </w:rPr>
        <w:t>ECCO</w:t>
      </w:r>
      <w:r w:rsidRPr="00A97F84">
        <w:t xml:space="preserve">, </w:t>
      </w:r>
      <w:r>
        <w:t xml:space="preserve">а также рассмотрены </w:t>
      </w:r>
      <w:r w:rsidR="000F4812">
        <w:t>Б</w:t>
      </w:r>
      <w:r>
        <w:t xml:space="preserve">азовые </w:t>
      </w:r>
      <w:r w:rsidR="000F4812">
        <w:t>Принципы</w:t>
      </w:r>
      <w:r>
        <w:t xml:space="preserve"> </w:t>
      </w:r>
      <w:r w:rsidR="000F4812">
        <w:t>М</w:t>
      </w:r>
      <w:r>
        <w:t xml:space="preserve">ерчандайзинга, применяемые в компании. </w:t>
      </w:r>
      <w:r w:rsidR="00D65C51">
        <w:t xml:space="preserve">В качестве источников будут использованы внутренние документы компании. </w:t>
      </w:r>
      <w:r w:rsidR="00936A75">
        <w:t xml:space="preserve">Далее, будет рассмотрена актуальная проблема компании и дана оценка эффективности мерчандайзинга при ее решении. В </w:t>
      </w:r>
      <w:r w:rsidR="007704E6">
        <w:t>итог</w:t>
      </w:r>
      <w:r w:rsidR="00D65C51">
        <w:t>е</w:t>
      </w:r>
      <w:r w:rsidR="006A0CBA">
        <w:t xml:space="preserve"> </w:t>
      </w:r>
      <w:r w:rsidR="007704E6">
        <w:t xml:space="preserve">будет определено направление, в котором </w:t>
      </w:r>
      <w:r w:rsidR="0098205B">
        <w:t xml:space="preserve">можно дополнить и усовершенствовать </w:t>
      </w:r>
      <w:r w:rsidR="00F51DDB">
        <w:t>Базовые Принц</w:t>
      </w:r>
      <w:r w:rsidR="00D774CD">
        <w:t>и</w:t>
      </w:r>
      <w:r w:rsidR="00F51DDB">
        <w:t>пы Мерчандайзинга.</w:t>
      </w:r>
      <w:r w:rsidR="007704E6">
        <w:t xml:space="preserve"> </w:t>
      </w:r>
      <w:r w:rsidR="0098205B">
        <w:t>Так, будет выявлена потребность в</w:t>
      </w:r>
      <w:r w:rsidR="007704E6">
        <w:t xml:space="preserve"> формулиров</w:t>
      </w:r>
      <w:r w:rsidR="0098205B">
        <w:t>ке</w:t>
      </w:r>
      <w:r w:rsidR="007704E6">
        <w:t xml:space="preserve"> рекомендаци</w:t>
      </w:r>
      <w:r w:rsidR="0098205B">
        <w:t>й для решения краткосрочных задач по стимулированию сбыта</w:t>
      </w:r>
      <w:r w:rsidR="00C41C59">
        <w:t xml:space="preserve"> – отсутствие готовых решений для решения краткосрочных бизнес-задач в области управления продажами.</w:t>
      </w:r>
    </w:p>
    <w:p w14:paraId="69660C27" w14:textId="1755A7E2" w:rsidR="00EB7BD2" w:rsidRDefault="0038157A" w:rsidP="001C07E3">
      <w:r>
        <w:t>В</w:t>
      </w:r>
      <w:r w:rsidR="007704E6">
        <w:t xml:space="preserve"> третьей главе буд</w:t>
      </w:r>
      <w:r w:rsidR="007130C9">
        <w:t xml:space="preserve">ет приведено описание проведенного эмпирического исследования. </w:t>
      </w:r>
      <w:r w:rsidR="001C07E3">
        <w:t xml:space="preserve">В ней будет </w:t>
      </w:r>
      <w:r>
        <w:t>описан</w:t>
      </w:r>
      <w:r w:rsidR="001C07E3">
        <w:t xml:space="preserve"> контекст актуальной </w:t>
      </w:r>
      <w:r>
        <w:t>проблемы</w:t>
      </w:r>
      <w:r w:rsidR="001C07E3">
        <w:t xml:space="preserve"> компании и подобраны инструменты мерчандайзинга, которые подойдут для </w:t>
      </w:r>
      <w:r>
        <w:t xml:space="preserve">ее </w:t>
      </w:r>
      <w:r w:rsidR="001C07E3">
        <w:t xml:space="preserve">решения. Далее </w:t>
      </w:r>
      <w:r w:rsidR="007130C9">
        <w:t>буду</w:t>
      </w:r>
      <w:r w:rsidR="007704E6">
        <w:t xml:space="preserve">т </w:t>
      </w:r>
      <w:r w:rsidR="007130C9">
        <w:t>выдвинуты</w:t>
      </w:r>
      <w:r w:rsidR="007704E6">
        <w:t xml:space="preserve"> гипотезы </w:t>
      </w:r>
      <w:r w:rsidR="007130C9">
        <w:t xml:space="preserve">о влиянии выбранных инструментов на продажи </w:t>
      </w:r>
      <w:r w:rsidR="00274F6B">
        <w:rPr>
          <w:color w:val="000000" w:themeColor="text1"/>
        </w:rPr>
        <w:t xml:space="preserve">экспериментальной </w:t>
      </w:r>
      <w:r w:rsidR="007130C9">
        <w:t>группы моделей, а также представлены результаты проведенного опыта. Их анализ позволит провести проверку гипотез и сделать основные выводы</w:t>
      </w:r>
      <w:r>
        <w:t xml:space="preserve"> из исследования</w:t>
      </w:r>
      <w:r w:rsidR="007130C9">
        <w:t xml:space="preserve">. </w:t>
      </w:r>
      <w:r>
        <w:t>Н</w:t>
      </w:r>
      <w:r w:rsidR="006A0CBA">
        <w:t xml:space="preserve">а основе полученных данных </w:t>
      </w:r>
      <w:r w:rsidR="007130C9">
        <w:t xml:space="preserve">для компании </w:t>
      </w:r>
      <w:r w:rsidR="007130C9">
        <w:rPr>
          <w:lang w:val="en-US"/>
        </w:rPr>
        <w:t>ECCO</w:t>
      </w:r>
      <w:r w:rsidR="007130C9" w:rsidRPr="007130C9">
        <w:t xml:space="preserve"> </w:t>
      </w:r>
      <w:r w:rsidR="007130C9">
        <w:t xml:space="preserve">будут </w:t>
      </w:r>
      <w:r>
        <w:t>разработаны</w:t>
      </w:r>
      <w:r w:rsidR="007130C9">
        <w:t xml:space="preserve"> рекомендации по использованию инструментов мерчандайзинга</w:t>
      </w:r>
      <w:r w:rsidR="006A0CBA">
        <w:t>, которые будет возможно использовать</w:t>
      </w:r>
      <w:r w:rsidR="007130C9">
        <w:t xml:space="preserve"> </w:t>
      </w:r>
      <w:r w:rsidR="005149AD">
        <w:t xml:space="preserve">для </w:t>
      </w:r>
      <w:r w:rsidR="00F26158">
        <w:t xml:space="preserve">достижения </w:t>
      </w:r>
      <w:r w:rsidR="005149AD">
        <w:t>различных</w:t>
      </w:r>
      <w:r w:rsidR="007130C9">
        <w:t xml:space="preserve"> краткосрочны</w:t>
      </w:r>
      <w:r w:rsidR="005149AD">
        <w:t xml:space="preserve">х </w:t>
      </w:r>
      <w:r w:rsidR="003601B9">
        <w:t>задач по стимулированию сбыта определенных групп товаров</w:t>
      </w:r>
      <w:r w:rsidR="007130C9">
        <w:t>.</w:t>
      </w:r>
    </w:p>
    <w:p w14:paraId="2AB34C35" w14:textId="7D02DE28" w:rsidR="001E3D1D" w:rsidRPr="001E3D1D" w:rsidRDefault="00E85C4F" w:rsidP="001E3D1D">
      <w:pPr>
        <w:pStyle w:val="Heading1"/>
      </w:pPr>
      <w:bookmarkStart w:id="45" w:name="_Toc69058238"/>
      <w:bookmarkStart w:id="46" w:name="_Toc73567815"/>
      <w:r>
        <w:lastRenderedPageBreak/>
        <w:t xml:space="preserve">Глава 1. </w:t>
      </w:r>
      <w:r w:rsidR="001E3D1D" w:rsidRPr="001E3D1D">
        <w:t>Теоретические основы мерчандайзинга при продаже товаров массового спроса</w:t>
      </w:r>
      <w:bookmarkEnd w:id="45"/>
      <w:bookmarkEnd w:id="46"/>
    </w:p>
    <w:p w14:paraId="54261511" w14:textId="4B4BE249" w:rsidR="005A3B8D" w:rsidRPr="004B7AD8" w:rsidRDefault="006113ED" w:rsidP="004F1FDA">
      <w:pPr>
        <w:rPr>
          <w:color w:val="000000" w:themeColor="text1"/>
        </w:rPr>
      </w:pPr>
      <w:r>
        <w:t xml:space="preserve">В условиях появления новых игроков на рынках, усиления конкуренции и борьбы за каждого </w:t>
      </w:r>
      <w:r w:rsidR="006337C1">
        <w:t xml:space="preserve">нового </w:t>
      </w:r>
      <w:r>
        <w:t xml:space="preserve">покупателя, </w:t>
      </w:r>
      <w:r w:rsidR="002B587D">
        <w:t xml:space="preserve">компании стремятся достичь </w:t>
      </w:r>
      <w:r w:rsidR="00510580">
        <w:t>устойчивого</w:t>
      </w:r>
      <w:r w:rsidR="002B587D">
        <w:t xml:space="preserve"> положени</w:t>
      </w:r>
      <w:r w:rsidR="008D3E91">
        <w:t>я</w:t>
      </w:r>
      <w:r w:rsidR="002B587D">
        <w:t xml:space="preserve"> на рынке и наладить </w:t>
      </w:r>
      <w:r w:rsidR="00510580">
        <w:t>стабильно</w:t>
      </w:r>
      <w:r w:rsidR="002B587D">
        <w:t xml:space="preserve"> функционирующие системы сбыта своих продуктов.</w:t>
      </w:r>
      <w:r w:rsidR="008D3E91">
        <w:t xml:space="preserve"> Чтобы завоевать </w:t>
      </w:r>
      <w:r w:rsidR="008D3E91" w:rsidRPr="005A0598">
        <w:rPr>
          <w:b/>
          <w:bCs/>
          <w:i/>
          <w:iCs/>
        </w:rPr>
        <w:t>конкурентное преимущество</w:t>
      </w:r>
      <w:r w:rsidR="001D4EE7">
        <w:t xml:space="preserve">, согласно </w:t>
      </w:r>
      <w:r w:rsidR="001D4EE7" w:rsidRPr="004F1FDA">
        <w:rPr>
          <w:color w:val="000000" w:themeColor="text1"/>
        </w:rPr>
        <w:t xml:space="preserve">теории М. Портера, компании </w:t>
      </w:r>
      <w:r w:rsidR="001D4EE7">
        <w:rPr>
          <w:color w:val="000000" w:themeColor="text1"/>
        </w:rPr>
        <w:t>могут либо избрать стратегию дифференциации (предлагать продукт по той же стоимости, но с большей ценностью для потребителя), либо стратегию лидерства по издержкам (снижение стоимости при сохранении ценности)</w:t>
      </w:r>
      <w:r w:rsidR="00ED624E">
        <w:rPr>
          <w:color w:val="000000" w:themeColor="text1"/>
        </w:rPr>
        <w:t xml:space="preserve"> </w:t>
      </w:r>
      <w:r w:rsidR="004F1FDA" w:rsidRPr="00ED624E">
        <w:rPr>
          <w:color w:val="000000" w:themeColor="text1"/>
        </w:rPr>
        <w:t>[Портер, 1990]</w:t>
      </w:r>
      <w:r w:rsidR="00ED624E">
        <w:rPr>
          <w:color w:val="000000" w:themeColor="text1"/>
        </w:rPr>
        <w:t>.</w:t>
      </w:r>
      <w:r w:rsidR="004F1FDA" w:rsidRPr="00ED624E">
        <w:rPr>
          <w:color w:val="000000" w:themeColor="text1"/>
        </w:rPr>
        <w:t xml:space="preserve"> </w:t>
      </w:r>
      <w:r w:rsidR="00510580" w:rsidRPr="005A0598">
        <w:rPr>
          <w:b/>
          <w:bCs/>
          <w:i/>
          <w:iCs/>
          <w:color w:val="000000" w:themeColor="text1"/>
        </w:rPr>
        <w:t>Дифференциация</w:t>
      </w:r>
      <w:r w:rsidR="00510580">
        <w:rPr>
          <w:color w:val="000000" w:themeColor="text1"/>
        </w:rPr>
        <w:t xml:space="preserve"> позволяет компаниям сделать свои товары более привлекательными и ценными в восприятии потребителей, </w:t>
      </w:r>
      <w:r w:rsidR="005A3B8D">
        <w:rPr>
          <w:color w:val="000000" w:themeColor="text1"/>
        </w:rPr>
        <w:t xml:space="preserve">и </w:t>
      </w:r>
      <w:r w:rsidR="009338AA">
        <w:rPr>
          <w:color w:val="000000" w:themeColor="text1"/>
        </w:rPr>
        <w:t>делает возможным установление</w:t>
      </w:r>
      <w:r w:rsidR="005A3B8D">
        <w:rPr>
          <w:color w:val="000000" w:themeColor="text1"/>
        </w:rPr>
        <w:t xml:space="preserve"> более высоки</w:t>
      </w:r>
      <w:r w:rsidR="009338AA">
        <w:rPr>
          <w:color w:val="000000" w:themeColor="text1"/>
        </w:rPr>
        <w:t>х</w:t>
      </w:r>
      <w:r w:rsidR="005A3B8D">
        <w:rPr>
          <w:color w:val="000000" w:themeColor="text1"/>
        </w:rPr>
        <w:t xml:space="preserve"> цен, чем у конкурентов. Эта стратегия завоевания конкурентного преимущества более надежна, чем </w:t>
      </w:r>
      <w:r w:rsidR="009338AA">
        <w:rPr>
          <w:color w:val="000000" w:themeColor="text1"/>
        </w:rPr>
        <w:t xml:space="preserve">стратегия </w:t>
      </w:r>
      <w:r w:rsidR="005A3B8D">
        <w:rPr>
          <w:color w:val="000000" w:themeColor="text1"/>
        </w:rPr>
        <w:t xml:space="preserve">снижение издержек, поскольку существует грань, ниже которой </w:t>
      </w:r>
      <w:r w:rsidR="009338AA">
        <w:rPr>
          <w:color w:val="000000" w:themeColor="text1"/>
        </w:rPr>
        <w:t>затраты на производство</w:t>
      </w:r>
      <w:r w:rsidR="005A3B8D">
        <w:rPr>
          <w:color w:val="000000" w:themeColor="text1"/>
        </w:rPr>
        <w:t xml:space="preserve"> снижать </w:t>
      </w:r>
      <w:r w:rsidR="009338AA">
        <w:rPr>
          <w:color w:val="000000" w:themeColor="text1"/>
        </w:rPr>
        <w:t xml:space="preserve">будет </w:t>
      </w:r>
      <w:r w:rsidR="005A3B8D">
        <w:rPr>
          <w:color w:val="000000" w:themeColor="text1"/>
        </w:rPr>
        <w:t xml:space="preserve">невозможно. Тем более, </w:t>
      </w:r>
      <w:r w:rsidR="009338AA">
        <w:rPr>
          <w:color w:val="000000" w:themeColor="text1"/>
        </w:rPr>
        <w:t>увеличение конечной цены становится проблематичным при</w:t>
      </w:r>
      <w:r w:rsidR="005A3B8D">
        <w:rPr>
          <w:color w:val="000000" w:themeColor="text1"/>
        </w:rPr>
        <w:t xml:space="preserve"> </w:t>
      </w:r>
      <w:r w:rsidR="009338AA">
        <w:rPr>
          <w:color w:val="000000" w:themeColor="text1"/>
        </w:rPr>
        <w:t xml:space="preserve">одновременном </w:t>
      </w:r>
      <w:r w:rsidR="005A3B8D">
        <w:rPr>
          <w:color w:val="000000" w:themeColor="text1"/>
        </w:rPr>
        <w:t>сохранени</w:t>
      </w:r>
      <w:r w:rsidR="009338AA">
        <w:rPr>
          <w:color w:val="000000" w:themeColor="text1"/>
        </w:rPr>
        <w:t>и</w:t>
      </w:r>
      <w:r w:rsidR="005A3B8D">
        <w:rPr>
          <w:color w:val="000000" w:themeColor="text1"/>
        </w:rPr>
        <w:t xml:space="preserve"> емкости рынка. Что касается увеличения ценности, то совершенствовать товар можно практически бесконечно. Более того, с помощью стратегии дифференциации</w:t>
      </w:r>
      <w:r w:rsidR="00B82CEE">
        <w:rPr>
          <w:color w:val="000000" w:themeColor="text1"/>
        </w:rPr>
        <w:t xml:space="preserve"> </w:t>
      </w:r>
      <w:r w:rsidR="009338AA">
        <w:rPr>
          <w:color w:val="000000" w:themeColor="text1"/>
        </w:rPr>
        <w:t>компании могут</w:t>
      </w:r>
      <w:r w:rsidR="00B82CEE">
        <w:rPr>
          <w:color w:val="000000" w:themeColor="text1"/>
        </w:rPr>
        <w:t xml:space="preserve"> сформировать лояльную базу клиентов, приверженную уникальным товарам компании, и</w:t>
      </w:r>
      <w:r w:rsidR="009338AA">
        <w:rPr>
          <w:color w:val="000000" w:themeColor="text1"/>
        </w:rPr>
        <w:t xml:space="preserve"> в целом</w:t>
      </w:r>
      <w:r w:rsidR="00B82CEE">
        <w:rPr>
          <w:color w:val="000000" w:themeColor="text1"/>
        </w:rPr>
        <w:t xml:space="preserve"> </w:t>
      </w:r>
      <w:r w:rsidR="009338AA">
        <w:rPr>
          <w:color w:val="000000" w:themeColor="text1"/>
        </w:rPr>
        <w:t>повысить уровень узнаваемости бренда</w:t>
      </w:r>
      <w:r w:rsidR="00B82CEE">
        <w:rPr>
          <w:color w:val="000000" w:themeColor="text1"/>
        </w:rPr>
        <w:t>.</w:t>
      </w:r>
    </w:p>
    <w:p w14:paraId="1554D226" w14:textId="4D2B5FB6" w:rsidR="007B2217" w:rsidRDefault="009338AA" w:rsidP="00377D2C">
      <w:r>
        <w:t xml:space="preserve">Применение и развитие дифференциации предполагает продвижение уникальных характеристик товаров. </w:t>
      </w:r>
      <w:r w:rsidR="005A0598">
        <w:t>Один из н</w:t>
      </w:r>
      <w:r>
        <w:t>едостат</w:t>
      </w:r>
      <w:r w:rsidR="005A0598">
        <w:t xml:space="preserve">ков стратегии заключается в том, что она может требовать высоких затрат на донесение этих свойств до потенциального потребителя. </w:t>
      </w:r>
      <w:r w:rsidR="006113ED">
        <w:t>Од</w:t>
      </w:r>
      <w:r w:rsidR="00B82CEE">
        <w:t>ним</w:t>
      </w:r>
      <w:r w:rsidR="006113ED">
        <w:t xml:space="preserve"> из </w:t>
      </w:r>
      <w:r w:rsidRPr="005A0598">
        <w:rPr>
          <w:b/>
          <w:bCs/>
          <w:i/>
          <w:iCs/>
        </w:rPr>
        <w:t>недорогостоящих</w:t>
      </w:r>
      <w:r>
        <w:t xml:space="preserve"> для компаний </w:t>
      </w:r>
      <w:r w:rsidR="006113ED">
        <w:t>способо</w:t>
      </w:r>
      <w:r w:rsidR="005A0598">
        <w:t>м</w:t>
      </w:r>
      <w:r w:rsidR="006113ED">
        <w:t xml:space="preserve">, который позволяет брендам </w:t>
      </w:r>
      <w:r w:rsidR="00B82CEE">
        <w:t xml:space="preserve">дифференцировать свое предложение и </w:t>
      </w:r>
      <w:r>
        <w:t>усилить</w:t>
      </w:r>
      <w:r w:rsidR="00B82CEE">
        <w:t xml:space="preserve"> его ценность</w:t>
      </w:r>
      <w:r w:rsidR="008E31EA">
        <w:t xml:space="preserve"> </w:t>
      </w:r>
      <w:r w:rsidR="008E31EA" w:rsidRPr="005A0598">
        <w:rPr>
          <w:b/>
          <w:bCs/>
          <w:i/>
          <w:iCs/>
        </w:rPr>
        <w:t>непосредственно в местах продаж</w:t>
      </w:r>
      <w:r w:rsidR="0031460C">
        <w:t>,</w:t>
      </w:r>
      <w:r w:rsidR="008E31EA">
        <w:t xml:space="preserve"> </w:t>
      </w:r>
      <w:r w:rsidR="0031460C">
        <w:t xml:space="preserve">является </w:t>
      </w:r>
      <w:r w:rsidR="0031460C" w:rsidRPr="005A0598">
        <w:rPr>
          <w:b/>
          <w:bCs/>
          <w:i/>
          <w:iCs/>
        </w:rPr>
        <w:t>и</w:t>
      </w:r>
      <w:r w:rsidR="00B82CEE" w:rsidRPr="005A0598">
        <w:rPr>
          <w:b/>
          <w:bCs/>
          <w:i/>
          <w:iCs/>
        </w:rPr>
        <w:t>спользова</w:t>
      </w:r>
      <w:r w:rsidR="0031460C" w:rsidRPr="005A0598">
        <w:rPr>
          <w:b/>
          <w:bCs/>
          <w:i/>
          <w:iCs/>
        </w:rPr>
        <w:t>ние</w:t>
      </w:r>
      <w:r w:rsidR="00B82CEE" w:rsidRPr="005A0598">
        <w:rPr>
          <w:b/>
          <w:bCs/>
          <w:i/>
          <w:iCs/>
        </w:rPr>
        <w:t xml:space="preserve"> инструмент</w:t>
      </w:r>
      <w:r w:rsidR="0031460C" w:rsidRPr="005A0598">
        <w:rPr>
          <w:b/>
          <w:bCs/>
          <w:i/>
          <w:iCs/>
        </w:rPr>
        <w:t>ов</w:t>
      </w:r>
      <w:r w:rsidR="00B82CEE" w:rsidRPr="005A0598">
        <w:rPr>
          <w:b/>
          <w:bCs/>
          <w:i/>
          <w:iCs/>
        </w:rPr>
        <w:t xml:space="preserve"> </w:t>
      </w:r>
      <w:r w:rsidR="00B82CEE" w:rsidRPr="005012FB">
        <w:rPr>
          <w:b/>
          <w:bCs/>
          <w:i/>
          <w:iCs/>
          <w:color w:val="000000" w:themeColor="text1"/>
        </w:rPr>
        <w:t>мерчандайзинга</w:t>
      </w:r>
      <w:r w:rsidR="00377D2C" w:rsidRPr="005012FB">
        <w:rPr>
          <w:color w:val="000000" w:themeColor="text1"/>
        </w:rPr>
        <w:t xml:space="preserve"> [</w:t>
      </w:r>
      <w:proofErr w:type="spellStart"/>
      <w:r w:rsidR="005012FB">
        <w:rPr>
          <w:color w:val="000000" w:themeColor="text1"/>
        </w:rPr>
        <w:t>Доннаван</w:t>
      </w:r>
      <w:proofErr w:type="spellEnd"/>
      <w:r w:rsidR="005012FB">
        <w:rPr>
          <w:color w:val="000000" w:themeColor="text1"/>
        </w:rPr>
        <w:t xml:space="preserve"> и др.</w:t>
      </w:r>
      <w:r w:rsidR="005012FB" w:rsidRPr="005012FB">
        <w:rPr>
          <w:color w:val="000000" w:themeColor="text1"/>
        </w:rPr>
        <w:t xml:space="preserve">, 1994; </w:t>
      </w:r>
      <w:proofErr w:type="spellStart"/>
      <w:r w:rsidR="005012FB">
        <w:rPr>
          <w:color w:val="000000" w:themeColor="text1"/>
        </w:rPr>
        <w:t>Пеглер</w:t>
      </w:r>
      <w:proofErr w:type="spellEnd"/>
      <w:r w:rsidR="00377D2C" w:rsidRPr="005012FB">
        <w:rPr>
          <w:color w:val="000000" w:themeColor="text1"/>
        </w:rPr>
        <w:t>, 2006]</w:t>
      </w:r>
      <w:r w:rsidR="005012FB" w:rsidRPr="005012FB">
        <w:rPr>
          <w:color w:val="000000" w:themeColor="text1"/>
        </w:rPr>
        <w:t>.</w:t>
      </w:r>
      <w:r w:rsidR="00B82CEE" w:rsidRPr="005012FB">
        <w:rPr>
          <w:color w:val="000000" w:themeColor="text1"/>
        </w:rPr>
        <w:t xml:space="preserve"> </w:t>
      </w:r>
      <w:r w:rsidR="005A0598" w:rsidRPr="005012FB">
        <w:rPr>
          <w:color w:val="000000" w:themeColor="text1"/>
        </w:rPr>
        <w:t xml:space="preserve">Мерчандайзинг </w:t>
      </w:r>
      <w:r w:rsidR="005A0598">
        <w:t xml:space="preserve">использует психологические методы воздействия на сознание потребителей в магазине, </w:t>
      </w:r>
      <w:r w:rsidR="00FB1C62">
        <w:t>подчеркивая преимущества товаров и придавая им</w:t>
      </w:r>
      <w:r w:rsidR="005A0598">
        <w:t xml:space="preserve"> дополнительную ценность</w:t>
      </w:r>
      <w:r w:rsidR="00F11868" w:rsidRPr="00F11868">
        <w:t xml:space="preserve"> [</w:t>
      </w:r>
      <w:proofErr w:type="spellStart"/>
      <w:r w:rsidR="00F11868">
        <w:t>Колборн</w:t>
      </w:r>
      <w:proofErr w:type="spellEnd"/>
      <w:r w:rsidR="00F11868">
        <w:t>, 2004</w:t>
      </w:r>
      <w:r w:rsidR="00F11868" w:rsidRPr="00F11868">
        <w:t xml:space="preserve">; </w:t>
      </w:r>
      <w:r w:rsidR="00F11868">
        <w:t>Крылов, 2006</w:t>
      </w:r>
      <w:r w:rsidR="00F11868" w:rsidRPr="00F11868">
        <w:t>]</w:t>
      </w:r>
      <w:r w:rsidR="005A0598">
        <w:t>.</w:t>
      </w:r>
      <w:r w:rsidR="00FB1C62">
        <w:t xml:space="preserve"> </w:t>
      </w:r>
      <w:r w:rsidR="00B82CEE">
        <w:t>Ф</w:t>
      </w:r>
      <w:r w:rsidR="008E31EA">
        <w:t>ирменный стиль внешнего вида магазинов</w:t>
      </w:r>
      <w:r w:rsidR="0031460C">
        <w:t xml:space="preserve">, </w:t>
      </w:r>
      <w:r w:rsidR="005A0598">
        <w:t xml:space="preserve">оформления витрин, </w:t>
      </w:r>
      <w:r w:rsidR="006113ED">
        <w:t>презентаци</w:t>
      </w:r>
      <w:r w:rsidR="0031460C">
        <w:t>и</w:t>
      </w:r>
      <w:r w:rsidR="006113ED">
        <w:t xml:space="preserve"> и выкладк</w:t>
      </w:r>
      <w:r w:rsidR="0031460C">
        <w:t>и</w:t>
      </w:r>
      <w:r w:rsidR="006113ED">
        <w:t xml:space="preserve"> </w:t>
      </w:r>
      <w:r w:rsidR="00FB104A">
        <w:t>товар</w:t>
      </w:r>
      <w:r w:rsidR="00CF2274">
        <w:t>ов</w:t>
      </w:r>
      <w:r w:rsidR="00FB104A">
        <w:t xml:space="preserve"> </w:t>
      </w:r>
      <w:r w:rsidR="0031460C">
        <w:t>поддерживают уникальный имидж бренда, делают</w:t>
      </w:r>
      <w:r w:rsidR="00CF2274">
        <w:t xml:space="preserve"> продукты компании </w:t>
      </w:r>
      <w:r w:rsidR="006113ED">
        <w:t>более</w:t>
      </w:r>
      <w:r w:rsidR="00FB104A">
        <w:t xml:space="preserve"> </w:t>
      </w:r>
      <w:r w:rsidR="00AD6201">
        <w:t>запоминающ</w:t>
      </w:r>
      <w:r w:rsidR="00CF2274">
        <w:t>имися</w:t>
      </w:r>
      <w:r w:rsidR="001E3D1D">
        <w:t xml:space="preserve"> </w:t>
      </w:r>
      <w:r w:rsidR="0031460C">
        <w:t>в сознании</w:t>
      </w:r>
      <w:r w:rsidR="001E3D1D">
        <w:t xml:space="preserve"> потребителей</w:t>
      </w:r>
      <w:r w:rsidR="00CF2274">
        <w:t>.</w:t>
      </w:r>
      <w:r w:rsidR="001E3D1D">
        <w:t xml:space="preserve"> </w:t>
      </w:r>
      <w:r w:rsidR="0031460C">
        <w:t>В то же время, удобное зонирование отделов и расположение внутреннего оборудования</w:t>
      </w:r>
      <w:r w:rsidR="00FB1C62">
        <w:t xml:space="preserve"> </w:t>
      </w:r>
      <w:r w:rsidR="0031460C">
        <w:t xml:space="preserve">позволяют покупателям чувствовать себя </w:t>
      </w:r>
      <w:r w:rsidR="005A0598">
        <w:t xml:space="preserve">максимально </w:t>
      </w:r>
      <w:r w:rsidR="0031460C">
        <w:t>комфортно при совершении покупок</w:t>
      </w:r>
      <w:r w:rsidR="00FB1C62">
        <w:t xml:space="preserve">, делают поиск и выбор товаров доступным и интуитивно понятным. Все это в совокупности с общей приятной торговой атмосферой </w:t>
      </w:r>
      <w:r w:rsidR="00FB1C62">
        <w:lastRenderedPageBreak/>
        <w:t xml:space="preserve">повышает </w:t>
      </w:r>
      <w:r w:rsidR="0031460C">
        <w:t>эффективность предложения товаров в магазине</w:t>
      </w:r>
      <w:r w:rsidR="00FB1C62">
        <w:t xml:space="preserve"> и стимулирует потребителей совершать покупки определенных товаров. </w:t>
      </w:r>
    </w:p>
    <w:p w14:paraId="4888BCDF" w14:textId="236F27CE" w:rsidR="00E173CF" w:rsidRPr="00E173CF" w:rsidRDefault="00375B9A" w:rsidP="00E173CF">
      <w:pPr>
        <w:pStyle w:val="Heading2"/>
      </w:pPr>
      <w:bookmarkStart w:id="47" w:name="_Toc69058239"/>
      <w:bookmarkStart w:id="48" w:name="_Toc73567816"/>
      <w:r>
        <w:t xml:space="preserve">1.1. </w:t>
      </w:r>
      <w:r w:rsidR="00E173CF">
        <w:t>Определение мерчандайзинга</w:t>
      </w:r>
      <w:bookmarkEnd w:id="47"/>
      <w:bookmarkEnd w:id="48"/>
    </w:p>
    <w:p w14:paraId="0C3DD4DA" w14:textId="24C20997" w:rsidR="00E173CF" w:rsidRDefault="00375B9A" w:rsidP="00E173CF">
      <w:pPr>
        <w:pStyle w:val="Heading3"/>
      </w:pPr>
      <w:bookmarkStart w:id="49" w:name="_Toc69058240"/>
      <w:bookmarkStart w:id="50" w:name="_Toc73567817"/>
      <w:r>
        <w:t xml:space="preserve">1.1.1. </w:t>
      </w:r>
      <w:r w:rsidR="00E173CF">
        <w:t>Понятие мерчандайзинга (в широком и узком смыслах)</w:t>
      </w:r>
      <w:bookmarkEnd w:id="49"/>
      <w:bookmarkEnd w:id="50"/>
    </w:p>
    <w:p w14:paraId="3CA129DA" w14:textId="3934DD9E" w:rsidR="001277FC" w:rsidRPr="004F1FDA" w:rsidRDefault="006113ED" w:rsidP="001277FC">
      <w:r>
        <w:t>У «мерчандайзинга» существует большое множество определений</w:t>
      </w:r>
      <w:r w:rsidR="00314A46">
        <w:t>.</w:t>
      </w:r>
      <w:r>
        <w:t xml:space="preserve"> </w:t>
      </w:r>
      <w:r w:rsidR="001277FC">
        <w:t>Он</w:t>
      </w:r>
      <w:r w:rsidR="001277FC" w:rsidRPr="00F53260">
        <w:t xml:space="preserve"> </w:t>
      </w:r>
      <w:r w:rsidR="001277FC">
        <w:t xml:space="preserve">может </w:t>
      </w:r>
      <w:r w:rsidR="001277FC" w:rsidRPr="00F53260">
        <w:t>рассматриват</w:t>
      </w:r>
      <w:r w:rsidR="001277FC">
        <w:t>ь</w:t>
      </w:r>
      <w:r w:rsidR="001277FC" w:rsidRPr="00F53260">
        <w:t xml:space="preserve">ся </w:t>
      </w:r>
      <w:r w:rsidR="001277FC">
        <w:t>как в широком смысле</w:t>
      </w:r>
      <w:r w:rsidR="001277FC" w:rsidRPr="00F53260">
        <w:t xml:space="preserve">, </w:t>
      </w:r>
      <w:r w:rsidR="001277FC">
        <w:t xml:space="preserve">так и в более узком, включающем в себя исключительно практический аспект процесса. </w:t>
      </w:r>
      <w:r w:rsidR="00A22204">
        <w:t>Широкий подход трактует мерчандайзинг как часть системы интегрированных маркетинговых коммуникаций, который связывает между собой понятия эстетики и экономики</w:t>
      </w:r>
      <w:r w:rsidR="004F1FDA">
        <w:t xml:space="preserve"> </w:t>
      </w:r>
      <w:r w:rsidR="004F1FDA" w:rsidRPr="004F1FDA">
        <w:t>[</w:t>
      </w:r>
      <w:r w:rsidR="004F1FDA">
        <w:t>Галун, 2020</w:t>
      </w:r>
      <w:r w:rsidR="004F1FDA" w:rsidRPr="004F1FDA">
        <w:t>]</w:t>
      </w:r>
      <w:r w:rsidR="00ED624E">
        <w:t>.</w:t>
      </w:r>
    </w:p>
    <w:p w14:paraId="53182BBC" w14:textId="5C96D1BD" w:rsidR="001277FC" w:rsidRPr="00377C01" w:rsidRDefault="00A22204" w:rsidP="00377C01">
      <w:pPr>
        <w:rPr>
          <w:color w:val="000000" w:themeColor="text1"/>
        </w:rPr>
      </w:pPr>
      <w:r>
        <w:t xml:space="preserve">Многие авторы сходятся на том, что мерчандайзинг – это одно из направлений маркетинга, которое обеспечивает продвижение товаров непосредственно в точке продаж. </w:t>
      </w:r>
      <w:r w:rsidR="00314A46" w:rsidRPr="0032034A">
        <w:rPr>
          <w:color w:val="000000" w:themeColor="text1"/>
        </w:rPr>
        <w:t xml:space="preserve">Роберт </w:t>
      </w:r>
      <w:proofErr w:type="spellStart"/>
      <w:r w:rsidR="00314A46" w:rsidRPr="0032034A">
        <w:rPr>
          <w:color w:val="000000" w:themeColor="text1"/>
        </w:rPr>
        <w:t>Колборн</w:t>
      </w:r>
      <w:proofErr w:type="spellEnd"/>
      <w:r w:rsidR="00ED624E">
        <w:rPr>
          <w:color w:val="000000" w:themeColor="text1"/>
        </w:rPr>
        <w:t xml:space="preserve"> </w:t>
      </w:r>
      <w:r w:rsidR="00314A46">
        <w:rPr>
          <w:color w:val="000000" w:themeColor="text1"/>
        </w:rPr>
        <w:t>определяет мерчандайзинг как деятельность, направленную на «представление товара в розничной торговле», а также как</w:t>
      </w:r>
      <w:r w:rsidR="00314A46" w:rsidRPr="00330C6A">
        <w:rPr>
          <w:color w:val="000000" w:themeColor="text1"/>
        </w:rPr>
        <w:t xml:space="preserve"> </w:t>
      </w:r>
      <w:r w:rsidR="00314A46">
        <w:rPr>
          <w:color w:val="000000" w:themeColor="text1"/>
        </w:rPr>
        <w:t>«всю презентационную деятельность, рассчитанную на увеличение продаж»</w:t>
      </w:r>
      <w:r w:rsidR="00ED624E">
        <w:rPr>
          <w:color w:val="000000" w:themeColor="text1"/>
        </w:rPr>
        <w:t xml:space="preserve"> </w:t>
      </w:r>
      <w:r w:rsidR="00ED624E" w:rsidRPr="00ED624E">
        <w:rPr>
          <w:color w:val="000000" w:themeColor="text1"/>
        </w:rPr>
        <w:t>[</w:t>
      </w:r>
      <w:proofErr w:type="spellStart"/>
      <w:r w:rsidR="00ED624E">
        <w:rPr>
          <w:color w:val="000000" w:themeColor="text1"/>
        </w:rPr>
        <w:t>Колборн</w:t>
      </w:r>
      <w:proofErr w:type="spellEnd"/>
      <w:r w:rsidR="00ED624E">
        <w:rPr>
          <w:color w:val="000000" w:themeColor="text1"/>
        </w:rPr>
        <w:t>, 2004</w:t>
      </w:r>
      <w:r w:rsidR="00ED624E" w:rsidRPr="00ED624E">
        <w:rPr>
          <w:color w:val="000000" w:themeColor="text1"/>
        </w:rPr>
        <w:t>]</w:t>
      </w:r>
      <w:r w:rsidR="00ED624E">
        <w:rPr>
          <w:color w:val="000000" w:themeColor="text1"/>
        </w:rPr>
        <w:t>.</w:t>
      </w:r>
      <w:r w:rsidR="00ED624E" w:rsidRPr="00ED624E">
        <w:rPr>
          <w:color w:val="000000" w:themeColor="text1"/>
        </w:rPr>
        <w:t xml:space="preserve"> </w:t>
      </w:r>
      <w:r w:rsidR="001277FC">
        <w:rPr>
          <w:color w:val="000000" w:themeColor="text1"/>
        </w:rPr>
        <w:t>Он делает акцент на том, что мерчандайзинг может иметь воздействие на объемы продаж.</w:t>
      </w:r>
    </w:p>
    <w:p w14:paraId="4B1CB497" w14:textId="653CB62F" w:rsidR="00A22204" w:rsidRPr="00D7031E" w:rsidRDefault="00314A46" w:rsidP="00583F2E">
      <w:pPr>
        <w:rPr>
          <w:color w:val="000000" w:themeColor="text1"/>
        </w:rPr>
      </w:pPr>
      <w:r w:rsidRPr="00314A46">
        <w:rPr>
          <w:color w:val="000000" w:themeColor="text1"/>
        </w:rPr>
        <w:t xml:space="preserve"> </w:t>
      </w:r>
      <w:r w:rsidR="001277FC">
        <w:rPr>
          <w:color w:val="000000" w:themeColor="text1"/>
        </w:rPr>
        <w:t>В сво</w:t>
      </w:r>
      <w:r w:rsidR="00A22204">
        <w:rPr>
          <w:color w:val="000000" w:themeColor="text1"/>
        </w:rPr>
        <w:t>ю очередь,</w:t>
      </w:r>
      <w:r>
        <w:rPr>
          <w:color w:val="000000" w:themeColor="text1"/>
        </w:rPr>
        <w:t xml:space="preserve"> </w:t>
      </w:r>
      <w:r w:rsidR="00046A6F">
        <w:t xml:space="preserve">Дж. </w:t>
      </w:r>
      <w:proofErr w:type="spellStart"/>
      <w:r w:rsidR="00046A6F">
        <w:t>Такер</w:t>
      </w:r>
      <w:proofErr w:type="spellEnd"/>
      <w:r w:rsidR="00A22204">
        <w:t xml:space="preserve"> </w:t>
      </w:r>
      <w:r w:rsidR="00BF12ED">
        <w:t>склоняется к тому</w:t>
      </w:r>
      <w:r w:rsidR="00A22204">
        <w:t xml:space="preserve">, что </w:t>
      </w:r>
      <w:r>
        <w:rPr>
          <w:color w:val="000000" w:themeColor="text1"/>
        </w:rPr>
        <w:t xml:space="preserve">мерчандайзинг – это </w:t>
      </w:r>
      <w:r w:rsidR="002E5956">
        <w:t>«</w:t>
      </w:r>
      <w:r w:rsidR="002E5956" w:rsidRPr="002E5956">
        <w:t>искусств</w:t>
      </w:r>
      <w:r>
        <w:t>о</w:t>
      </w:r>
      <w:r w:rsidR="002E5956">
        <w:t>»</w:t>
      </w:r>
      <w:r w:rsidR="00046A6F">
        <w:t xml:space="preserve"> и</w:t>
      </w:r>
      <w:r w:rsidR="00330C6A">
        <w:t xml:space="preserve"> </w:t>
      </w:r>
      <w:r w:rsidR="00102383">
        <w:t>связан с творчеством, так как пробуждает чувства и эмоции покупателей</w:t>
      </w:r>
      <w:r w:rsidR="00ED624E">
        <w:t xml:space="preserve"> </w:t>
      </w:r>
      <w:r w:rsidR="00ED624E" w:rsidRPr="00ED624E">
        <w:t>[</w:t>
      </w:r>
      <w:proofErr w:type="spellStart"/>
      <w:r w:rsidR="00ED624E">
        <w:t>Такер</w:t>
      </w:r>
      <w:proofErr w:type="spellEnd"/>
      <w:r w:rsidR="00ED624E">
        <w:t>, 2003</w:t>
      </w:r>
      <w:r w:rsidR="00ED624E" w:rsidRPr="00ED624E">
        <w:t>]</w:t>
      </w:r>
      <w:r w:rsidR="00102383">
        <w:t xml:space="preserve">. Он также упоминает, что этот «тактический </w:t>
      </w:r>
      <w:r w:rsidR="00046A6F">
        <w:t xml:space="preserve">маркетинговый </w:t>
      </w:r>
      <w:r w:rsidR="00330C6A">
        <w:t xml:space="preserve">инструмент </w:t>
      </w:r>
      <w:r w:rsidR="00A22204">
        <w:t xml:space="preserve">воздействия на психологию потребителей </w:t>
      </w:r>
      <w:r w:rsidR="00330C6A">
        <w:t>может быть более эффективным, чем полноценная рекламная кампания»</w:t>
      </w:r>
      <w:r w:rsidR="00102383">
        <w:t>.</w:t>
      </w:r>
      <w:r w:rsidR="00377C01">
        <w:t xml:space="preserve"> Так, мерчандайзинг не просто способствует росту продаж </w:t>
      </w:r>
      <w:r w:rsidR="00377C01">
        <w:rPr>
          <w:color w:val="000000" w:themeColor="text1"/>
        </w:rPr>
        <w:t xml:space="preserve">и </w:t>
      </w:r>
      <w:r w:rsidR="00377C01" w:rsidRPr="00377C01">
        <w:rPr>
          <w:color w:val="000000" w:themeColor="text1"/>
        </w:rPr>
        <w:t xml:space="preserve">прибыли </w:t>
      </w:r>
      <w:r w:rsidR="00377C01">
        <w:rPr>
          <w:color w:val="000000" w:themeColor="text1"/>
        </w:rPr>
        <w:t xml:space="preserve">компании, </w:t>
      </w:r>
      <w:r w:rsidR="00377C01" w:rsidRPr="00377C01">
        <w:rPr>
          <w:color w:val="000000" w:themeColor="text1"/>
        </w:rPr>
        <w:t xml:space="preserve">но </w:t>
      </w:r>
      <w:r w:rsidR="00377C01">
        <w:rPr>
          <w:color w:val="000000" w:themeColor="text1"/>
        </w:rPr>
        <w:t xml:space="preserve">он позволяет так </w:t>
      </w:r>
      <w:r w:rsidR="00583F2E">
        <w:rPr>
          <w:color w:val="000000" w:themeColor="text1"/>
        </w:rPr>
        <w:t xml:space="preserve">искусно </w:t>
      </w:r>
      <w:r w:rsidR="00377C01" w:rsidRPr="00377C01">
        <w:rPr>
          <w:color w:val="000000" w:themeColor="text1"/>
        </w:rPr>
        <w:t>сочета</w:t>
      </w:r>
      <w:r w:rsidR="00377C01">
        <w:rPr>
          <w:color w:val="000000" w:themeColor="text1"/>
        </w:rPr>
        <w:t xml:space="preserve">ть и </w:t>
      </w:r>
      <w:r w:rsidR="00583F2E">
        <w:rPr>
          <w:color w:val="000000" w:themeColor="text1"/>
        </w:rPr>
        <w:t>презентовать</w:t>
      </w:r>
      <w:r w:rsidR="00377C01">
        <w:rPr>
          <w:color w:val="000000" w:themeColor="text1"/>
        </w:rPr>
        <w:t xml:space="preserve"> </w:t>
      </w:r>
      <w:r w:rsidR="00377C01" w:rsidRPr="00377C01">
        <w:rPr>
          <w:color w:val="000000" w:themeColor="text1"/>
        </w:rPr>
        <w:t>товар</w:t>
      </w:r>
      <w:r w:rsidR="00377C01">
        <w:rPr>
          <w:color w:val="000000" w:themeColor="text1"/>
        </w:rPr>
        <w:t xml:space="preserve">ные </w:t>
      </w:r>
      <w:r w:rsidR="00377C01" w:rsidRPr="00377C01">
        <w:rPr>
          <w:color w:val="000000" w:themeColor="text1"/>
        </w:rPr>
        <w:t>групп</w:t>
      </w:r>
      <w:r w:rsidR="00377C01">
        <w:rPr>
          <w:color w:val="000000" w:themeColor="text1"/>
        </w:rPr>
        <w:t>ы</w:t>
      </w:r>
      <w:r w:rsidR="00377C01" w:rsidRPr="00377C01">
        <w:rPr>
          <w:color w:val="000000" w:themeColor="text1"/>
        </w:rPr>
        <w:t xml:space="preserve">, </w:t>
      </w:r>
      <w:r w:rsidR="00583F2E">
        <w:rPr>
          <w:color w:val="000000" w:themeColor="text1"/>
        </w:rPr>
        <w:t>что они буд</w:t>
      </w:r>
      <w:r w:rsidR="0044728D">
        <w:rPr>
          <w:color w:val="000000" w:themeColor="text1"/>
        </w:rPr>
        <w:t>у</w:t>
      </w:r>
      <w:r w:rsidR="00583F2E">
        <w:rPr>
          <w:color w:val="000000" w:themeColor="text1"/>
        </w:rPr>
        <w:t>т создавать качественно новый уровень организации среды магазина</w:t>
      </w:r>
      <w:r w:rsidR="00377C01" w:rsidRPr="00377C01">
        <w:rPr>
          <w:color w:val="000000" w:themeColor="text1"/>
        </w:rPr>
        <w:t>.</w:t>
      </w:r>
      <w:r w:rsidR="00583F2E">
        <w:rPr>
          <w:color w:val="000000" w:themeColor="text1"/>
        </w:rPr>
        <w:t xml:space="preserve"> </w:t>
      </w:r>
      <w:r w:rsidR="00583F2E" w:rsidRPr="00D7031E">
        <w:rPr>
          <w:color w:val="000000" w:themeColor="text1"/>
        </w:rPr>
        <w:t>[</w:t>
      </w:r>
      <w:proofErr w:type="spellStart"/>
      <w:r w:rsidR="00583F2E" w:rsidRPr="00E85555">
        <w:rPr>
          <w:color w:val="000000" w:themeColor="text1"/>
        </w:rPr>
        <w:t>Черноносова</w:t>
      </w:r>
      <w:proofErr w:type="spellEnd"/>
      <w:r w:rsidR="00583F2E">
        <w:rPr>
          <w:color w:val="000000" w:themeColor="text1"/>
        </w:rPr>
        <w:t>, 2011</w:t>
      </w:r>
      <w:r w:rsidR="00583F2E" w:rsidRPr="00D7031E">
        <w:rPr>
          <w:color w:val="000000" w:themeColor="text1"/>
        </w:rPr>
        <w:t>]</w:t>
      </w:r>
    </w:p>
    <w:p w14:paraId="77F700E5" w14:textId="3EC31EAD" w:rsidR="0051739E" w:rsidRPr="00813413" w:rsidRDefault="0051739E" w:rsidP="0051739E">
      <w:r>
        <w:t xml:space="preserve">Мерчандайзинг играет важную роль в формировании впечатления, которое получают клиенты от посещения физического магазина. Он решает вопросы визуального воздействия на потенциальных потребителей с целью решения текущих задач компании. Получается, процессы в мерчандайзинге затрагивают психологию покупателей, так как они способны оказывать влияние на восприятие </w:t>
      </w:r>
      <w:r w:rsidRPr="005012FB">
        <w:rPr>
          <w:color w:val="000000" w:themeColor="text1"/>
        </w:rPr>
        <w:t>товаров</w:t>
      </w:r>
      <w:r w:rsidR="00ED624E" w:rsidRPr="005012FB">
        <w:rPr>
          <w:color w:val="000000" w:themeColor="text1"/>
        </w:rPr>
        <w:t xml:space="preserve"> [</w:t>
      </w:r>
      <w:proofErr w:type="spellStart"/>
      <w:r w:rsidR="005012FB" w:rsidRPr="005012FB">
        <w:rPr>
          <w:color w:val="000000" w:themeColor="text1"/>
        </w:rPr>
        <w:t>Вертегов</w:t>
      </w:r>
      <w:proofErr w:type="spellEnd"/>
      <w:r w:rsidR="005012FB" w:rsidRPr="005012FB">
        <w:rPr>
          <w:color w:val="000000" w:themeColor="text1"/>
        </w:rPr>
        <w:t>, 2009;</w:t>
      </w:r>
      <w:r w:rsidR="005012FB">
        <w:rPr>
          <w:color w:val="000000" w:themeColor="text1"/>
        </w:rPr>
        <w:t xml:space="preserve"> </w:t>
      </w:r>
      <w:proofErr w:type="spellStart"/>
      <w:r w:rsidR="005012FB">
        <w:rPr>
          <w:color w:val="000000" w:themeColor="text1"/>
        </w:rPr>
        <w:t>Доннаван</w:t>
      </w:r>
      <w:proofErr w:type="spellEnd"/>
      <w:r w:rsidR="005012FB">
        <w:rPr>
          <w:color w:val="000000" w:themeColor="text1"/>
        </w:rPr>
        <w:t xml:space="preserve"> и др.</w:t>
      </w:r>
      <w:r w:rsidR="00377D2C" w:rsidRPr="005012FB">
        <w:rPr>
          <w:color w:val="000000" w:themeColor="text1"/>
        </w:rPr>
        <w:t>, 1994</w:t>
      </w:r>
      <w:r w:rsidR="00ED624E" w:rsidRPr="005012FB">
        <w:rPr>
          <w:color w:val="000000" w:themeColor="text1"/>
        </w:rPr>
        <w:t>]</w:t>
      </w:r>
      <w:r w:rsidRPr="005012FB">
        <w:rPr>
          <w:color w:val="000000" w:themeColor="text1"/>
        </w:rPr>
        <w:t>.</w:t>
      </w:r>
      <w:r w:rsidR="00ED624E" w:rsidRPr="005012FB">
        <w:rPr>
          <w:color w:val="000000" w:themeColor="text1"/>
        </w:rPr>
        <w:t xml:space="preserve"> </w:t>
      </w:r>
      <w:r w:rsidRPr="005012FB">
        <w:rPr>
          <w:color w:val="000000" w:themeColor="text1"/>
        </w:rPr>
        <w:t xml:space="preserve">Поэтому помимо </w:t>
      </w:r>
      <w:proofErr w:type="spellStart"/>
      <w:r w:rsidRPr="005012FB">
        <w:rPr>
          <w:color w:val="000000" w:themeColor="text1"/>
        </w:rPr>
        <w:t>техн</w:t>
      </w:r>
      <w:r>
        <w:t>ологическо</w:t>
      </w:r>
      <w:proofErr w:type="spellEnd"/>
      <w:r>
        <w:t>-практической стороны, мерчандайзинг включает в себя изучение поведения потребителей, поиск способов воздействия на эмоции и мотивации выбора товаров</w:t>
      </w:r>
      <w:r w:rsidR="00813413">
        <w:t xml:space="preserve"> </w:t>
      </w:r>
      <w:r w:rsidR="00813413" w:rsidRPr="00813413">
        <w:t>[</w:t>
      </w:r>
      <w:r w:rsidR="00813413">
        <w:rPr>
          <w:color w:val="000000" w:themeColor="text1"/>
        </w:rPr>
        <w:t>Кузнецов, 2006</w:t>
      </w:r>
      <w:r w:rsidR="00813413" w:rsidRPr="00813413">
        <w:rPr>
          <w:color w:val="000000" w:themeColor="text1"/>
        </w:rPr>
        <w:t xml:space="preserve">; </w:t>
      </w:r>
      <w:proofErr w:type="spellStart"/>
      <w:r w:rsidR="00813413">
        <w:rPr>
          <w:color w:val="000000" w:themeColor="text1"/>
        </w:rPr>
        <w:t>Колборн</w:t>
      </w:r>
      <w:proofErr w:type="spellEnd"/>
      <w:r w:rsidR="00813413">
        <w:rPr>
          <w:color w:val="000000" w:themeColor="text1"/>
        </w:rPr>
        <w:t>, 2003</w:t>
      </w:r>
      <w:r w:rsidR="00813413" w:rsidRPr="00813413">
        <w:t>].</w:t>
      </w:r>
    </w:p>
    <w:p w14:paraId="41FFF29F" w14:textId="7E55A4C1" w:rsidR="00330C6A" w:rsidRPr="00F53260" w:rsidRDefault="000E062D" w:rsidP="00F53260">
      <w:pPr>
        <w:rPr>
          <w:color w:val="000000" w:themeColor="text1"/>
        </w:rPr>
      </w:pPr>
      <w:r>
        <w:t>О</w:t>
      </w:r>
      <w:r w:rsidR="008E31EA">
        <w:t>бъединяя различные подходы</w:t>
      </w:r>
      <w:r w:rsidR="007B2217">
        <w:t xml:space="preserve"> к формулировке определения</w:t>
      </w:r>
      <w:r w:rsidR="008E31EA">
        <w:t>,</w:t>
      </w:r>
      <w:r w:rsidR="006113ED">
        <w:t xml:space="preserve"> можно </w:t>
      </w:r>
      <w:r w:rsidR="008E31EA">
        <w:t>прийти к комплексному понятию</w:t>
      </w:r>
      <w:r w:rsidR="0051739E">
        <w:t>, которое будет затрагивать как практическую, так и психологическую области</w:t>
      </w:r>
      <w:r w:rsidR="006113ED">
        <w:t>:</w:t>
      </w:r>
      <w:r>
        <w:t xml:space="preserve"> </w:t>
      </w:r>
    </w:p>
    <w:p w14:paraId="19DA23AD" w14:textId="725EEB5F" w:rsidR="00330C6A" w:rsidRDefault="00330C6A" w:rsidP="000E062D">
      <w:r w:rsidRPr="00314A46">
        <w:rPr>
          <w:b/>
          <w:bCs/>
        </w:rPr>
        <w:lastRenderedPageBreak/>
        <w:t>М</w:t>
      </w:r>
      <w:r w:rsidR="006113ED" w:rsidRPr="00314A46">
        <w:rPr>
          <w:b/>
          <w:bCs/>
          <w:lang w:val="en-RU"/>
        </w:rPr>
        <w:t>ерчандайзинг</w:t>
      </w:r>
      <w:r w:rsidR="006113ED">
        <w:t xml:space="preserve"> – это</w:t>
      </w:r>
      <w:r w:rsidR="006113ED" w:rsidRPr="004A500A">
        <w:rPr>
          <w:lang w:val="en-RU"/>
        </w:rPr>
        <w:t xml:space="preserve"> комплекс мероприятий</w:t>
      </w:r>
      <w:r w:rsidR="006113ED">
        <w:t xml:space="preserve"> </w:t>
      </w:r>
      <w:r w:rsidR="007B2217">
        <w:t xml:space="preserve">по </w:t>
      </w:r>
      <w:r w:rsidR="00314A46">
        <w:t>созданию благоприятного микромира магазина, который буд</w:t>
      </w:r>
      <w:r w:rsidR="00B508B2">
        <w:t>е</w:t>
      </w:r>
      <w:r w:rsidR="00314A46">
        <w:t>т</w:t>
      </w:r>
      <w:r w:rsidR="006113ED">
        <w:t xml:space="preserve"> </w:t>
      </w:r>
      <w:r w:rsidR="00314A46">
        <w:t>стимулировать</w:t>
      </w:r>
      <w:r w:rsidR="006113ED" w:rsidRPr="004A500A">
        <w:rPr>
          <w:lang w:val="en-RU"/>
        </w:rPr>
        <w:t xml:space="preserve"> </w:t>
      </w:r>
      <w:r w:rsidR="0002624F" w:rsidRPr="0002624F">
        <w:t>покупательск</w:t>
      </w:r>
      <w:r w:rsidR="00314A46">
        <w:t>ий</w:t>
      </w:r>
      <w:r w:rsidR="0002624F" w:rsidRPr="0002624F">
        <w:t xml:space="preserve"> интерес </w:t>
      </w:r>
      <w:r w:rsidR="007B2217">
        <w:t xml:space="preserve">к товарам </w:t>
      </w:r>
      <w:r w:rsidR="0002624F" w:rsidRPr="0002624F">
        <w:t xml:space="preserve">и </w:t>
      </w:r>
      <w:r w:rsidR="00314A46">
        <w:t>привлекать</w:t>
      </w:r>
      <w:r w:rsidR="0002624F" w:rsidRPr="0002624F">
        <w:t xml:space="preserve"> </w:t>
      </w:r>
      <w:r w:rsidR="007B2217">
        <w:t xml:space="preserve">больше </w:t>
      </w:r>
      <w:r w:rsidR="0002624F" w:rsidRPr="0002624F">
        <w:t>клиентов</w:t>
      </w:r>
      <w:r w:rsidR="00314A46">
        <w:t xml:space="preserve">, </w:t>
      </w:r>
      <w:r w:rsidR="00B508B2">
        <w:t xml:space="preserve">что </w:t>
      </w:r>
      <w:r w:rsidR="00314A46">
        <w:t>будет способствовать повышению эффективности от использования каждого квадратного метра торговой площади.</w:t>
      </w:r>
    </w:p>
    <w:p w14:paraId="3E789EB6" w14:textId="7D49ADE6" w:rsidR="005811B1" w:rsidRDefault="005811B1" w:rsidP="000E062D">
      <w:r>
        <w:t xml:space="preserve">Таким образом, мерчандайзинг совмещает в себе </w:t>
      </w:r>
      <w:r w:rsidR="00464694">
        <w:t xml:space="preserve">как технический аспект, связанный с установлением стандартов планировки торгового пространства, так и эстетическо-психологический, который нацелен на формирование </w:t>
      </w:r>
      <w:r w:rsidR="00F47EA0">
        <w:t xml:space="preserve">определенных </w:t>
      </w:r>
      <w:r w:rsidR="00464694">
        <w:t>мотивов и реакций покупателей.</w:t>
      </w:r>
      <w:r w:rsidR="00F47EA0">
        <w:t xml:space="preserve"> Обе подсистемы должны работать в единстве и дополнять друг друга, чтобы приводить к достижению максимального объема продаж в торговых точках компании.</w:t>
      </w:r>
    </w:p>
    <w:p w14:paraId="2459DBAE" w14:textId="38E27FBB" w:rsidR="00E173CF" w:rsidRDefault="00375B9A" w:rsidP="00E173CF">
      <w:pPr>
        <w:pStyle w:val="Heading3"/>
      </w:pPr>
      <w:bookmarkStart w:id="51" w:name="_Toc69058241"/>
      <w:bookmarkStart w:id="52" w:name="_Toc73567818"/>
      <w:r>
        <w:t xml:space="preserve">1.1.2. </w:t>
      </w:r>
      <w:r w:rsidR="00E173CF">
        <w:t>Роль мерчандайзинга в комплексе маркетинга</w:t>
      </w:r>
      <w:bookmarkEnd w:id="51"/>
      <w:bookmarkEnd w:id="52"/>
    </w:p>
    <w:p w14:paraId="319E9588" w14:textId="1AF090B1" w:rsidR="000F4650" w:rsidRPr="000F4650" w:rsidRDefault="0053486E" w:rsidP="002E3508">
      <w:r>
        <w:t xml:space="preserve">Мерчандайзинг включает в себя больше, чем просто оформление внутренних и внешних элементов магазина. </w:t>
      </w:r>
      <w:r w:rsidR="00AD2447">
        <w:t>Авторы также по-разному видят место и роль мерчандайзинга в системе маркетинговых коммуникаций</w:t>
      </w:r>
      <w:r w:rsidR="007F1CC0">
        <w:t xml:space="preserve"> 4</w:t>
      </w:r>
      <w:r w:rsidR="007F1CC0">
        <w:rPr>
          <w:lang w:val="en-US"/>
        </w:rPr>
        <w:t>P</w:t>
      </w:r>
      <w:r w:rsidR="007F1CC0">
        <w:t xml:space="preserve"> – средств, основываясь на которы</w:t>
      </w:r>
      <w:r w:rsidR="0028718E">
        <w:t>е</w:t>
      </w:r>
      <w:r w:rsidR="007F1CC0">
        <w:t>, компании разрабатывают маркетингов</w:t>
      </w:r>
      <w:r w:rsidR="00137A05">
        <w:t>ую политику и</w:t>
      </w:r>
      <w:r w:rsidR="007F1CC0">
        <w:t xml:space="preserve"> стратегии. Комплекс маркетинга 4</w:t>
      </w:r>
      <w:r w:rsidR="007F1CC0">
        <w:rPr>
          <w:lang w:val="en-US"/>
        </w:rPr>
        <w:t>P</w:t>
      </w:r>
      <w:r w:rsidR="007F1CC0" w:rsidRPr="007F1CC0">
        <w:t xml:space="preserve"> </w:t>
      </w:r>
      <w:r w:rsidR="007F1CC0">
        <w:t xml:space="preserve">включает в себя следующие основные компоненты </w:t>
      </w:r>
      <w:r w:rsidR="00970D09">
        <w:t>–</w:t>
      </w:r>
      <w:r w:rsidR="007F1CC0">
        <w:t xml:space="preserve"> цена</w:t>
      </w:r>
      <w:r w:rsidR="007F1CC0" w:rsidRPr="00CF5257">
        <w:t xml:space="preserve"> (</w:t>
      </w:r>
      <w:r w:rsidR="007F1CC0">
        <w:rPr>
          <w:lang w:val="en-US"/>
        </w:rPr>
        <w:t>p</w:t>
      </w:r>
      <w:proofErr w:type="spellStart"/>
      <w:r w:rsidR="007F1CC0" w:rsidRPr="00CF5257">
        <w:t>rice</w:t>
      </w:r>
      <w:proofErr w:type="spellEnd"/>
      <w:r w:rsidR="007F1CC0" w:rsidRPr="00CF5257">
        <w:t>), продукт (</w:t>
      </w:r>
      <w:r w:rsidR="007F1CC0">
        <w:rPr>
          <w:lang w:val="en-US"/>
        </w:rPr>
        <w:t>p</w:t>
      </w:r>
      <w:proofErr w:type="spellStart"/>
      <w:r w:rsidR="007F1CC0" w:rsidRPr="00CF5257">
        <w:t>roduct</w:t>
      </w:r>
      <w:proofErr w:type="spellEnd"/>
      <w:r w:rsidR="007F1CC0" w:rsidRPr="00CF5257">
        <w:t xml:space="preserve">), место </w:t>
      </w:r>
      <w:r w:rsidR="007F1CC0">
        <w:t xml:space="preserve">распространения </w:t>
      </w:r>
      <w:r w:rsidR="007F1CC0" w:rsidRPr="00CF5257">
        <w:t>(</w:t>
      </w:r>
      <w:r w:rsidR="007F1CC0">
        <w:rPr>
          <w:lang w:val="en-US"/>
        </w:rPr>
        <w:t>p</w:t>
      </w:r>
      <w:proofErr w:type="spellStart"/>
      <w:r w:rsidR="007F1CC0" w:rsidRPr="00CF5257">
        <w:t>lace</w:t>
      </w:r>
      <w:proofErr w:type="spellEnd"/>
      <w:r w:rsidR="007F1CC0" w:rsidRPr="00CF5257">
        <w:t>)</w:t>
      </w:r>
      <w:r w:rsidR="007F1CC0">
        <w:t xml:space="preserve"> и </w:t>
      </w:r>
      <w:r w:rsidR="007F1CC0" w:rsidRPr="00CF5257">
        <w:t>продвижение (</w:t>
      </w:r>
      <w:r w:rsidR="007F1CC0">
        <w:rPr>
          <w:lang w:val="en-US"/>
        </w:rPr>
        <w:t>p</w:t>
      </w:r>
      <w:proofErr w:type="spellStart"/>
      <w:r w:rsidR="007F1CC0" w:rsidRPr="00CF5257">
        <w:t>romotion</w:t>
      </w:r>
      <w:proofErr w:type="spellEnd"/>
      <w:r w:rsidR="007F1CC0" w:rsidRPr="00CF5257">
        <w:t>)</w:t>
      </w:r>
      <w:r w:rsidR="000F4650" w:rsidRPr="000F4650">
        <w:t>.</w:t>
      </w:r>
    </w:p>
    <w:p w14:paraId="2DDC5ADD" w14:textId="4935D7A4" w:rsidR="00E173CF" w:rsidRDefault="007F1CC0" w:rsidP="002E3508">
      <w:pPr>
        <w:rPr>
          <w:color w:val="000000" w:themeColor="text1"/>
        </w:rPr>
      </w:pPr>
      <w:r>
        <w:t xml:space="preserve">Так, </w:t>
      </w:r>
      <w:proofErr w:type="spellStart"/>
      <w:r w:rsidRPr="00ED624E">
        <w:rPr>
          <w:color w:val="000000" w:themeColor="text1"/>
        </w:rPr>
        <w:t>Тейн</w:t>
      </w:r>
      <w:proofErr w:type="spellEnd"/>
      <w:r w:rsidRPr="00ED624E">
        <w:rPr>
          <w:color w:val="000000" w:themeColor="text1"/>
        </w:rPr>
        <w:t xml:space="preserve"> Е</w:t>
      </w:r>
      <w:r w:rsidR="00BD06AE">
        <w:rPr>
          <w:color w:val="000000" w:themeColor="text1"/>
        </w:rPr>
        <w:t>.</w:t>
      </w:r>
      <w:r w:rsidRPr="00ED624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считает, что </w:t>
      </w:r>
      <w:r w:rsidR="00970D09" w:rsidRPr="00970D09">
        <w:rPr>
          <w:color w:val="000000" w:themeColor="text1"/>
        </w:rPr>
        <w:t>мерчандайзинг</w:t>
      </w:r>
      <w:r w:rsidR="00970D09">
        <w:rPr>
          <w:color w:val="000000" w:themeColor="text1"/>
        </w:rPr>
        <w:t xml:space="preserve">, наравне с </w:t>
      </w:r>
      <w:r w:rsidR="00970D09" w:rsidRPr="00970D09">
        <w:rPr>
          <w:color w:val="000000" w:themeColor="text1"/>
        </w:rPr>
        <w:t>логистик</w:t>
      </w:r>
      <w:r w:rsidR="00970D09">
        <w:rPr>
          <w:color w:val="000000" w:themeColor="text1"/>
        </w:rPr>
        <w:t xml:space="preserve">ой и </w:t>
      </w:r>
      <w:r w:rsidR="00970D09" w:rsidRPr="00970D09">
        <w:rPr>
          <w:color w:val="000000" w:themeColor="text1"/>
        </w:rPr>
        <w:t>дистрибуци</w:t>
      </w:r>
      <w:r w:rsidR="00970D09">
        <w:rPr>
          <w:color w:val="000000" w:themeColor="text1"/>
        </w:rPr>
        <w:t>ей,</w:t>
      </w:r>
      <w:r w:rsidR="00970D09" w:rsidRPr="00970D09">
        <w:rPr>
          <w:color w:val="000000" w:themeColor="text1"/>
        </w:rPr>
        <w:t xml:space="preserve"> </w:t>
      </w:r>
      <w:r w:rsidR="00970D09">
        <w:rPr>
          <w:color w:val="000000" w:themeColor="text1"/>
        </w:rPr>
        <w:t>является одним из важнейших методов распространения (</w:t>
      </w:r>
      <w:r w:rsidR="00970D09">
        <w:rPr>
          <w:color w:val="000000" w:themeColor="text1"/>
          <w:lang w:val="en-US"/>
        </w:rPr>
        <w:t>place</w:t>
      </w:r>
      <w:r w:rsidR="00970D09" w:rsidRPr="00970D09">
        <w:rPr>
          <w:color w:val="000000" w:themeColor="text1"/>
        </w:rPr>
        <w:t>)</w:t>
      </w:r>
      <w:r w:rsidR="00ED624E" w:rsidRPr="00ED624E">
        <w:rPr>
          <w:color w:val="000000" w:themeColor="text1"/>
        </w:rPr>
        <w:t xml:space="preserve"> [</w:t>
      </w:r>
      <w:proofErr w:type="spellStart"/>
      <w:r w:rsidR="00ED624E">
        <w:rPr>
          <w:color w:val="000000" w:themeColor="text1"/>
        </w:rPr>
        <w:t>Тейн</w:t>
      </w:r>
      <w:proofErr w:type="spellEnd"/>
      <w:r w:rsidR="00ED624E">
        <w:rPr>
          <w:color w:val="000000" w:themeColor="text1"/>
        </w:rPr>
        <w:t>, 2002</w:t>
      </w:r>
      <w:r w:rsidR="00ED624E" w:rsidRPr="00ED624E">
        <w:rPr>
          <w:color w:val="000000" w:themeColor="text1"/>
        </w:rPr>
        <w:t>]</w:t>
      </w:r>
      <w:r w:rsidR="002E3508">
        <w:rPr>
          <w:color w:val="000000" w:themeColor="text1"/>
        </w:rPr>
        <w:t>. Это логично, так как мерчандайзинг определяет расположение продукта в торговом пространстве</w:t>
      </w:r>
      <w:r w:rsidR="00137A05">
        <w:rPr>
          <w:color w:val="000000" w:themeColor="text1"/>
        </w:rPr>
        <w:t xml:space="preserve"> магазина</w:t>
      </w:r>
      <w:r w:rsidR="00AA5402">
        <w:rPr>
          <w:color w:val="000000" w:themeColor="text1"/>
        </w:rPr>
        <w:t>, позволяет эффективно размещать различные группы товаров относительно друг друга для максимального удобства покупателей и увеличения продаж.</w:t>
      </w:r>
    </w:p>
    <w:p w14:paraId="30621528" w14:textId="35382B90" w:rsidR="00AA5402" w:rsidRDefault="002E3508" w:rsidP="00AA5402">
      <w:r>
        <w:rPr>
          <w:color w:val="000000" w:themeColor="text1"/>
        </w:rPr>
        <w:t>Однако</w:t>
      </w:r>
      <w:r w:rsidR="000F4650">
        <w:rPr>
          <w:color w:val="000000" w:themeColor="text1"/>
        </w:rPr>
        <w:t xml:space="preserve"> большинство</w:t>
      </w:r>
      <w:r w:rsidR="00E173CF">
        <w:rPr>
          <w:color w:val="000000" w:themeColor="text1"/>
        </w:rPr>
        <w:t xml:space="preserve"> автор</w:t>
      </w:r>
      <w:r w:rsidR="000F4650">
        <w:rPr>
          <w:color w:val="000000" w:themeColor="text1"/>
        </w:rPr>
        <w:t>ов традиционно</w:t>
      </w:r>
      <w:r w:rsidR="00E173CF">
        <w:rPr>
          <w:color w:val="000000" w:themeColor="text1"/>
        </w:rPr>
        <w:t xml:space="preserve"> </w:t>
      </w:r>
      <w:r w:rsidR="005C4326">
        <w:t>видят</w:t>
      </w:r>
      <w:r w:rsidR="00137A05">
        <w:t xml:space="preserve"> </w:t>
      </w:r>
      <w:r w:rsidR="005C4326">
        <w:t xml:space="preserve">роль </w:t>
      </w:r>
      <w:r w:rsidR="00137A05">
        <w:t>мерчандайзинг</w:t>
      </w:r>
      <w:r w:rsidR="0028718E">
        <w:t xml:space="preserve">а </w:t>
      </w:r>
      <w:r w:rsidR="00F94B21">
        <w:t xml:space="preserve">более </w:t>
      </w:r>
      <w:r w:rsidR="00137A05">
        <w:t>шир</w:t>
      </w:r>
      <w:r w:rsidR="00F94B21">
        <w:t>око</w:t>
      </w:r>
      <w:r w:rsidR="005C4326">
        <w:t>й</w:t>
      </w:r>
      <w:r w:rsidR="00137A05">
        <w:t xml:space="preserve"> и утверждают, что он </w:t>
      </w:r>
      <w:r w:rsidR="00F94B21">
        <w:t>оказывает существенное влияние</w:t>
      </w:r>
      <w:r w:rsidR="00AD2447">
        <w:t xml:space="preserve"> на</w:t>
      </w:r>
      <w:r w:rsidR="00CD5EAC">
        <w:t xml:space="preserve"> вс</w:t>
      </w:r>
      <w:r w:rsidR="00F94B21">
        <w:t>ю систему маркетинг-</w:t>
      </w:r>
      <w:proofErr w:type="spellStart"/>
      <w:r w:rsidR="00F94B21">
        <w:t>микса</w:t>
      </w:r>
      <w:proofErr w:type="spellEnd"/>
      <w:r w:rsidR="00ED624E" w:rsidRPr="00ED624E">
        <w:t xml:space="preserve"> </w:t>
      </w:r>
      <w:r w:rsidR="00ED624E" w:rsidRPr="00ED624E">
        <w:rPr>
          <w:color w:val="000000" w:themeColor="text1"/>
        </w:rPr>
        <w:t>[</w:t>
      </w:r>
      <w:r w:rsidR="00110F3F" w:rsidRPr="003040AA">
        <w:rPr>
          <w:color w:val="000000" w:themeColor="text1"/>
          <w:lang w:val="en-RU"/>
        </w:rPr>
        <w:t>Берман, Эванс</w:t>
      </w:r>
      <w:r w:rsidR="00110F3F">
        <w:rPr>
          <w:color w:val="000000" w:themeColor="text1"/>
        </w:rPr>
        <w:t>, 1993</w:t>
      </w:r>
      <w:r w:rsidR="00110F3F" w:rsidRPr="00110F3F">
        <w:rPr>
          <w:color w:val="000000" w:themeColor="text1"/>
        </w:rPr>
        <w:t>;</w:t>
      </w:r>
      <w:r w:rsidR="00110F3F">
        <w:rPr>
          <w:color w:val="000000" w:themeColor="text1"/>
        </w:rPr>
        <w:t xml:space="preserve"> </w:t>
      </w:r>
      <w:r w:rsidR="000F4650" w:rsidRPr="000F4650">
        <w:rPr>
          <w:color w:val="000000" w:themeColor="text1"/>
        </w:rPr>
        <w:t xml:space="preserve">Варлей, 2004; </w:t>
      </w:r>
      <w:proofErr w:type="spellStart"/>
      <w:r w:rsidR="000F4650" w:rsidRPr="000F4650">
        <w:rPr>
          <w:color w:val="000000" w:themeColor="text1"/>
        </w:rPr>
        <w:t>Котлер</w:t>
      </w:r>
      <w:proofErr w:type="spellEnd"/>
      <w:r w:rsidR="00B15942" w:rsidRPr="00B15942">
        <w:rPr>
          <w:color w:val="000000" w:themeColor="text1"/>
        </w:rPr>
        <w:t xml:space="preserve"> </w:t>
      </w:r>
      <w:r w:rsidR="00B15942">
        <w:rPr>
          <w:color w:val="000000" w:themeColor="text1"/>
        </w:rPr>
        <w:t xml:space="preserve">и </w:t>
      </w:r>
      <w:proofErr w:type="spellStart"/>
      <w:r w:rsidR="00B15942">
        <w:rPr>
          <w:color w:val="000000" w:themeColor="text1"/>
        </w:rPr>
        <w:t>Келлер</w:t>
      </w:r>
      <w:proofErr w:type="spellEnd"/>
      <w:r w:rsidR="000F4650" w:rsidRPr="000F4650">
        <w:rPr>
          <w:color w:val="000000" w:themeColor="text1"/>
        </w:rPr>
        <w:t xml:space="preserve">, 2006; </w:t>
      </w:r>
      <w:proofErr w:type="spellStart"/>
      <w:r w:rsidR="00ED624E" w:rsidRPr="00ED624E">
        <w:rPr>
          <w:color w:val="000000" w:themeColor="text1"/>
        </w:rPr>
        <w:t>Колборн</w:t>
      </w:r>
      <w:proofErr w:type="spellEnd"/>
      <w:r w:rsidR="00ED624E" w:rsidRPr="00ED624E">
        <w:rPr>
          <w:color w:val="000000" w:themeColor="text1"/>
        </w:rPr>
        <w:t xml:space="preserve">, 2004; </w:t>
      </w:r>
      <w:proofErr w:type="spellStart"/>
      <w:r w:rsidR="00ED624E" w:rsidRPr="00ED624E">
        <w:rPr>
          <w:color w:val="000000" w:themeColor="text1"/>
        </w:rPr>
        <w:t>Клочкова</w:t>
      </w:r>
      <w:proofErr w:type="spellEnd"/>
      <w:r w:rsidR="00ED624E" w:rsidRPr="00ED624E">
        <w:rPr>
          <w:color w:val="000000" w:themeColor="text1"/>
        </w:rPr>
        <w:t>, 2009]</w:t>
      </w:r>
      <w:r w:rsidR="00137A05">
        <w:t>.</w:t>
      </w:r>
      <w:r w:rsidR="0051739E">
        <w:t xml:space="preserve"> </w:t>
      </w:r>
      <w:r w:rsidR="007C59D8">
        <w:t xml:space="preserve">Так, помимо </w:t>
      </w:r>
      <w:r w:rsidR="00F3127C">
        <w:t>методов</w:t>
      </w:r>
      <w:r w:rsidR="007C59D8">
        <w:t xml:space="preserve"> </w:t>
      </w:r>
      <w:r w:rsidR="00F3127C">
        <w:t>распространения</w:t>
      </w:r>
      <w:r w:rsidR="007C59D8">
        <w:t xml:space="preserve"> (</w:t>
      </w:r>
      <w:r w:rsidR="00F3127C">
        <w:rPr>
          <w:lang w:val="en-US"/>
        </w:rPr>
        <w:t>p</w:t>
      </w:r>
      <w:r w:rsidR="007C59D8">
        <w:rPr>
          <w:lang w:val="en-US"/>
        </w:rPr>
        <w:t>lace</w:t>
      </w:r>
      <w:r w:rsidR="007C59D8" w:rsidRPr="007C59D8">
        <w:t xml:space="preserve">), </w:t>
      </w:r>
      <w:r w:rsidR="00400B01">
        <w:t>мерчандайзинг</w:t>
      </w:r>
      <w:r w:rsidR="007C59D8">
        <w:t xml:space="preserve"> может влиять и на другие составляющие комплекса маркетинга следующим образом:</w:t>
      </w:r>
    </w:p>
    <w:p w14:paraId="539962AE" w14:textId="42DCC3A3" w:rsidR="007C59D8" w:rsidRDefault="007C59D8" w:rsidP="00621FC2">
      <w:pPr>
        <w:pStyle w:val="ListParagraph"/>
        <w:numPr>
          <w:ilvl w:val="0"/>
          <w:numId w:val="25"/>
        </w:numPr>
      </w:pPr>
      <w:r w:rsidRPr="00AA5402">
        <w:rPr>
          <w:lang w:val="en-US"/>
        </w:rPr>
        <w:t>Product</w:t>
      </w:r>
      <w:r w:rsidRPr="007C59D8">
        <w:t xml:space="preserve"> – </w:t>
      </w:r>
      <w:r>
        <w:t>улучшает восприятие внешнего вида товара (в том числе, упаковки), делает его более привлекательным, выделяет из ассортимента и т.п.</w:t>
      </w:r>
    </w:p>
    <w:p w14:paraId="042C4A37" w14:textId="5E6077A4" w:rsidR="007C59D8" w:rsidRDefault="007C59D8" w:rsidP="00621FC2">
      <w:pPr>
        <w:pStyle w:val="ListParagraph"/>
        <w:numPr>
          <w:ilvl w:val="0"/>
          <w:numId w:val="25"/>
        </w:numPr>
      </w:pPr>
      <w:r w:rsidRPr="00AA5402">
        <w:rPr>
          <w:lang w:val="en-US"/>
        </w:rPr>
        <w:t>Price</w:t>
      </w:r>
      <w:r w:rsidRPr="007C59D8">
        <w:t xml:space="preserve"> – </w:t>
      </w:r>
      <w:r w:rsidR="00F3127C">
        <w:t xml:space="preserve">с помощью внутренних рекламных материалов объявляет и обосновывает </w:t>
      </w:r>
      <w:r>
        <w:t xml:space="preserve">цену </w:t>
      </w:r>
      <w:r w:rsidR="00F3127C">
        <w:t xml:space="preserve">на </w:t>
      </w:r>
      <w:r>
        <w:t>продукт</w:t>
      </w:r>
      <w:r w:rsidR="00400B01">
        <w:t xml:space="preserve">, </w:t>
      </w:r>
      <w:r>
        <w:t>информирует о текущих распродажах, акциях, выгодных предложениях и т.п.</w:t>
      </w:r>
      <w:r w:rsidR="00400B01">
        <w:t>, тем самым повышает его воспринимаемую ценность</w:t>
      </w:r>
    </w:p>
    <w:p w14:paraId="1BCB185E" w14:textId="0FD9ECF1" w:rsidR="007C59D8" w:rsidRDefault="007C59D8" w:rsidP="00621FC2">
      <w:pPr>
        <w:pStyle w:val="ListParagraph"/>
        <w:numPr>
          <w:ilvl w:val="0"/>
          <w:numId w:val="25"/>
        </w:numPr>
      </w:pPr>
      <w:r w:rsidRPr="00AA5402">
        <w:rPr>
          <w:lang w:val="en-US"/>
        </w:rPr>
        <w:t>P</w:t>
      </w:r>
      <w:r w:rsidR="00F3127C" w:rsidRPr="00AA5402">
        <w:rPr>
          <w:lang w:val="en-US"/>
        </w:rPr>
        <w:t>romotion</w:t>
      </w:r>
      <w:r w:rsidR="00F3127C" w:rsidRPr="00400B01">
        <w:t xml:space="preserve"> </w:t>
      </w:r>
      <w:r w:rsidR="00400B01" w:rsidRPr="00400B01">
        <w:t>–</w:t>
      </w:r>
      <w:r w:rsidR="00F3127C" w:rsidRPr="00400B01">
        <w:t xml:space="preserve"> </w:t>
      </w:r>
      <w:r w:rsidR="00400B01">
        <w:t xml:space="preserve">формирует уникальный имидж бренда и положительный образ от торгового пространства в восприятии покупателей, привлекает новых </w:t>
      </w:r>
      <w:r w:rsidR="00AA5402">
        <w:t>клиентов</w:t>
      </w:r>
      <w:r w:rsidR="00400B01">
        <w:t xml:space="preserve">, повышает лояльность, продвигает определенные группы товаров и повышает на </w:t>
      </w:r>
      <w:r w:rsidR="00400B01">
        <w:lastRenderedPageBreak/>
        <w:t>них спрос</w:t>
      </w:r>
      <w:r w:rsidR="00AA5402">
        <w:t xml:space="preserve"> и т.д.</w:t>
      </w:r>
    </w:p>
    <w:p w14:paraId="504C165E" w14:textId="2F43FAA3" w:rsidR="005C4326" w:rsidRDefault="00F94B21" w:rsidP="005C4326">
      <w:r>
        <w:t>П</w:t>
      </w:r>
      <w:r w:rsidR="00C9549E">
        <w:t>олучается, что п</w:t>
      </w:r>
      <w:r>
        <w:t xml:space="preserve">ри грамотном подходе инструменты мерчандайзинга дополняют </w:t>
      </w:r>
      <w:r w:rsidR="00C9549E">
        <w:t>составляющие комплекса маркетинга</w:t>
      </w:r>
      <w:r>
        <w:t>, совершенствуют</w:t>
      </w:r>
      <w:r w:rsidR="00C9549E">
        <w:t xml:space="preserve"> их</w:t>
      </w:r>
      <w:r>
        <w:t xml:space="preserve"> и позволяют компаниям добиваться поставленных целей. </w:t>
      </w:r>
      <w:r w:rsidR="00C9549E">
        <w:t>Элементы 4</w:t>
      </w:r>
      <w:r w:rsidR="00C9549E">
        <w:rPr>
          <w:lang w:val="en-US"/>
        </w:rPr>
        <w:t>P</w:t>
      </w:r>
      <w:r w:rsidR="00C9549E">
        <w:t xml:space="preserve"> вызывают определенные психологические реакции у потребителей, и мерчандайзинг влияя на эти реакции, формирует требуемые предпочтения.</w:t>
      </w:r>
    </w:p>
    <w:p w14:paraId="496D4749" w14:textId="36712A2F" w:rsidR="00EC6E3D" w:rsidRPr="00A44C0D" w:rsidRDefault="003040AA" w:rsidP="00A44C0D">
      <w:r>
        <w:t xml:space="preserve">Однако влияние мерчандайзинга может быть рассмотрено еще шире. </w:t>
      </w:r>
      <w:r w:rsidR="00A44C0D">
        <w:t xml:space="preserve">Давая определение маркетингу, </w:t>
      </w:r>
      <w:r w:rsidR="00A44C0D" w:rsidRPr="00A44C0D">
        <w:t xml:space="preserve">Берман </w:t>
      </w:r>
      <w:r w:rsidR="00F169ED">
        <w:t xml:space="preserve">Б. </w:t>
      </w:r>
      <w:r w:rsidR="00A44C0D">
        <w:t xml:space="preserve">и </w:t>
      </w:r>
      <w:r w:rsidR="00A44C0D" w:rsidRPr="00A44C0D">
        <w:t>Эванс</w:t>
      </w:r>
      <w:r w:rsidR="00EC6E3D" w:rsidRPr="00EC6E3D">
        <w:t xml:space="preserve"> </w:t>
      </w:r>
      <w:r w:rsidR="00F169ED">
        <w:t xml:space="preserve">Д. </w:t>
      </w:r>
      <w:r w:rsidR="00EC6E3D">
        <w:t>утвержда</w:t>
      </w:r>
      <w:r w:rsidR="00A44C0D">
        <w:t>ли,</w:t>
      </w:r>
      <w:r w:rsidR="00EC6E3D">
        <w:t xml:space="preserve"> что </w:t>
      </w:r>
      <w:r w:rsidR="00A44C0D">
        <w:t>он напрямую</w:t>
      </w:r>
      <w:r w:rsidR="00EC6E3D">
        <w:t xml:space="preserve"> связан с у</w:t>
      </w:r>
      <w:r w:rsidR="00EC6E3D" w:rsidRPr="00EC6E3D">
        <w:t>правление</w:t>
      </w:r>
      <w:r w:rsidR="00EC6E3D">
        <w:t>м</w:t>
      </w:r>
      <w:r w:rsidR="00EC6E3D" w:rsidRPr="00EC6E3D">
        <w:t xml:space="preserve"> спросом</w:t>
      </w:r>
      <w:r w:rsidR="00EC6E3D">
        <w:t xml:space="preserve">, </w:t>
      </w:r>
      <w:r w:rsidR="00A44C0D">
        <w:t>которое</w:t>
      </w:r>
      <w:r w:rsidR="00EC6E3D" w:rsidRPr="00EC6E3D">
        <w:t xml:space="preserve"> включает </w:t>
      </w:r>
      <w:r w:rsidR="00EC6E3D">
        <w:t>в себя</w:t>
      </w:r>
      <w:r w:rsidR="00A44C0D">
        <w:t xml:space="preserve"> процессы</w:t>
      </w:r>
      <w:r w:rsidR="00EC6E3D" w:rsidRPr="00EC6E3D">
        <w:t xml:space="preserve"> содействи</w:t>
      </w:r>
      <w:r w:rsidR="00A44C0D">
        <w:t xml:space="preserve">я, </w:t>
      </w:r>
      <w:r w:rsidR="00A44C0D" w:rsidRPr="00EC6E3D">
        <w:t>стимулировани</w:t>
      </w:r>
      <w:r w:rsidR="00A44C0D">
        <w:t>я</w:t>
      </w:r>
      <w:r w:rsidR="00EC6E3D" w:rsidRPr="00EC6E3D">
        <w:t xml:space="preserve"> и регулировани</w:t>
      </w:r>
      <w:r w:rsidR="00A44C0D">
        <w:t xml:space="preserve">я. </w:t>
      </w:r>
      <w:r w:rsidR="00EC6E3D" w:rsidRPr="00EC6E3D">
        <w:t>Содействие</w:t>
      </w:r>
      <w:r w:rsidR="00EC6E3D">
        <w:t xml:space="preserve"> направлено на то, чтобы сделать продукт доступным потребителю</w:t>
      </w:r>
      <w:r w:rsidR="00EC6E3D" w:rsidRPr="00EC6E3D">
        <w:t xml:space="preserve">; </w:t>
      </w:r>
      <w:r w:rsidR="00A44C0D">
        <w:t>с</w:t>
      </w:r>
      <w:r w:rsidR="00A44C0D" w:rsidRPr="00EC6E3D">
        <w:t>тимулирова</w:t>
      </w:r>
      <w:r w:rsidR="00A44C0D">
        <w:t>ние</w:t>
      </w:r>
      <w:r w:rsidR="00A44C0D" w:rsidRPr="00EC6E3D">
        <w:t xml:space="preserve"> </w:t>
      </w:r>
      <w:r w:rsidR="00A44C0D">
        <w:t>подразумевает привлекательную презентацию продукта, рекламу</w:t>
      </w:r>
      <w:r w:rsidR="00A44C0D" w:rsidRPr="00A44C0D">
        <w:t>;</w:t>
      </w:r>
      <w:r w:rsidR="00A44C0D">
        <w:t xml:space="preserve"> а </w:t>
      </w:r>
      <w:r w:rsidR="00EC6E3D">
        <w:t>р</w:t>
      </w:r>
      <w:r w:rsidR="00EC6E3D" w:rsidRPr="00EC6E3D">
        <w:t xml:space="preserve">егулирование </w:t>
      </w:r>
      <w:r w:rsidR="00A44C0D">
        <w:t xml:space="preserve">позволяет сделать спрос </w:t>
      </w:r>
      <w:r w:rsidR="00EC6E3D" w:rsidRPr="00EC6E3D">
        <w:t>сбалансированны</w:t>
      </w:r>
      <w:r w:rsidR="00A44C0D">
        <w:t>м</w:t>
      </w:r>
      <w:r w:rsidR="00EC6E3D" w:rsidRPr="00EC6E3D">
        <w:t xml:space="preserve"> </w:t>
      </w:r>
      <w:r w:rsidR="00A44C0D">
        <w:t>в течение сезона</w:t>
      </w:r>
      <w:r w:rsidR="00A44C0D" w:rsidRPr="00A44C0D">
        <w:t xml:space="preserve"> [Берман </w:t>
      </w:r>
      <w:r w:rsidR="00A44C0D">
        <w:t>и</w:t>
      </w:r>
      <w:r w:rsidR="00A44C0D" w:rsidRPr="00A44C0D">
        <w:t xml:space="preserve"> Эванс</w:t>
      </w:r>
      <w:r w:rsidR="00A44C0D">
        <w:t>, 1993</w:t>
      </w:r>
      <w:r w:rsidR="00A44C0D" w:rsidRPr="00A44C0D">
        <w:t>].</w:t>
      </w:r>
      <w:r w:rsidR="00A44C0D">
        <w:t xml:space="preserve"> Мерчандайзинг способен играть важную роль во всех перечисленных процессах: эффективный мерчандайзинг делает товар более доступным потребителю, привлекает больше внимания, а также в целом позволяет повышать или понижать спрос. Таким образом, мерчандайзинг является неотъемлемой частью маркетинга и принимает участие во всех его процессах.</w:t>
      </w:r>
    </w:p>
    <w:p w14:paraId="271FA417" w14:textId="53545B75" w:rsidR="0051739E" w:rsidRDefault="003040AA" w:rsidP="0051739E">
      <w:r>
        <w:t>Более того,</w:t>
      </w:r>
      <w:r w:rsidR="009924EF">
        <w:t xml:space="preserve"> </w:t>
      </w:r>
      <w:r w:rsidR="0051739E">
        <w:t xml:space="preserve">некоторые авторы рассматривают его как полноценный </w:t>
      </w:r>
      <w:r w:rsidR="00FA3F54">
        <w:t xml:space="preserve">самостоятельный </w:t>
      </w:r>
      <w:r w:rsidR="0051739E">
        <w:t xml:space="preserve">подход к управлению продажами </w:t>
      </w:r>
      <w:r w:rsidR="00C1481C">
        <w:t>в торговых точках</w:t>
      </w:r>
      <w:r w:rsidR="00FA3F54">
        <w:t>, поскольку он присутствует во всех четырех частях маркетинг-</w:t>
      </w:r>
      <w:proofErr w:type="spellStart"/>
      <w:r w:rsidR="00FA3F54">
        <w:t>микса</w:t>
      </w:r>
      <w:proofErr w:type="spellEnd"/>
      <w:r w:rsidR="0051739E">
        <w:t xml:space="preserve">. Например, </w:t>
      </w:r>
      <w:proofErr w:type="spellStart"/>
      <w:r w:rsidR="0051739E" w:rsidRPr="00ED624E">
        <w:rPr>
          <w:color w:val="000000" w:themeColor="text1"/>
        </w:rPr>
        <w:t>Ветергов</w:t>
      </w:r>
      <w:proofErr w:type="spellEnd"/>
      <w:r w:rsidR="00C1481C" w:rsidRPr="00ED624E">
        <w:rPr>
          <w:color w:val="000000" w:themeColor="text1"/>
        </w:rPr>
        <w:t xml:space="preserve"> </w:t>
      </w:r>
      <w:r w:rsidR="00ED624E">
        <w:rPr>
          <w:color w:val="000000" w:themeColor="text1"/>
        </w:rPr>
        <w:t xml:space="preserve">В. </w:t>
      </w:r>
      <w:r w:rsidR="0051739E">
        <w:t xml:space="preserve">предлагает рассматривать мерчандайзинг как </w:t>
      </w:r>
      <w:r w:rsidR="00C1481C">
        <w:t>отдельный системный</w:t>
      </w:r>
      <w:r w:rsidR="0051739E">
        <w:t xml:space="preserve"> комплекс мероприятий, который включает в себя </w:t>
      </w:r>
      <w:r w:rsidR="00C1481C">
        <w:t xml:space="preserve">собственные </w:t>
      </w:r>
      <w:r w:rsidR="0051739E">
        <w:t>четыре элемента 4Р</w:t>
      </w:r>
      <w:r w:rsidR="00ED624E" w:rsidRPr="00ED624E">
        <w:t xml:space="preserve"> [</w:t>
      </w:r>
      <w:proofErr w:type="spellStart"/>
      <w:r w:rsidR="00ED624E" w:rsidRPr="00ED624E">
        <w:rPr>
          <w:color w:val="000000" w:themeColor="text1"/>
        </w:rPr>
        <w:t>Ветергов</w:t>
      </w:r>
      <w:proofErr w:type="spellEnd"/>
      <w:r w:rsidR="00ED624E" w:rsidRPr="00ED624E">
        <w:rPr>
          <w:color w:val="000000" w:themeColor="text1"/>
        </w:rPr>
        <w:t>, 2009]</w:t>
      </w:r>
      <w:r w:rsidR="0051739E">
        <w:t>:</w:t>
      </w:r>
    </w:p>
    <w:p w14:paraId="03E6C094" w14:textId="77777777" w:rsidR="0051739E" w:rsidRDefault="0051739E" w:rsidP="00621FC2">
      <w:pPr>
        <w:pStyle w:val="ListParagraph"/>
        <w:numPr>
          <w:ilvl w:val="0"/>
          <w:numId w:val="12"/>
        </w:numPr>
      </w:pPr>
      <w:r>
        <w:rPr>
          <w:lang w:val="en-US"/>
        </w:rPr>
        <w:t>Pack</w:t>
      </w:r>
      <w:r w:rsidRPr="00234B6D">
        <w:t xml:space="preserve"> – </w:t>
      </w:r>
      <w:r>
        <w:t>разработка оригинальной упаковки, разделяющей основные ценности бренда и увеличивающей привлекательность товара для потребителя.</w:t>
      </w:r>
    </w:p>
    <w:p w14:paraId="4676A669" w14:textId="77777777" w:rsidR="0051739E" w:rsidRDefault="0051739E" w:rsidP="00621FC2">
      <w:pPr>
        <w:pStyle w:val="ListParagraph"/>
        <w:numPr>
          <w:ilvl w:val="0"/>
          <w:numId w:val="12"/>
        </w:numPr>
      </w:pPr>
      <w:r>
        <w:rPr>
          <w:lang w:val="en-US"/>
        </w:rPr>
        <w:t>Plan</w:t>
      </w:r>
      <w:r w:rsidRPr="00234B6D">
        <w:t xml:space="preserve"> – </w:t>
      </w:r>
      <w:r>
        <w:t>контроль поставок продукции в точки розничных продаж и определение стандартов выкладки товаров.</w:t>
      </w:r>
    </w:p>
    <w:p w14:paraId="50DAF045" w14:textId="77777777" w:rsidR="0051739E" w:rsidRDefault="0051739E" w:rsidP="00621FC2">
      <w:pPr>
        <w:pStyle w:val="ListParagraph"/>
        <w:numPr>
          <w:ilvl w:val="0"/>
          <w:numId w:val="12"/>
        </w:numPr>
      </w:pPr>
      <w:r>
        <w:rPr>
          <w:lang w:val="en-US"/>
        </w:rPr>
        <w:t>POS</w:t>
      </w:r>
      <w:r w:rsidRPr="00234B6D">
        <w:t>-</w:t>
      </w:r>
      <w:r>
        <w:t>материалы – оформление магазинов внутренними рекламными макетами.</w:t>
      </w:r>
    </w:p>
    <w:p w14:paraId="7A407702" w14:textId="77777777" w:rsidR="0051739E" w:rsidRPr="00234B6D" w:rsidRDefault="0051739E" w:rsidP="00621FC2">
      <w:pPr>
        <w:pStyle w:val="ListParagraph"/>
        <w:numPr>
          <w:ilvl w:val="0"/>
          <w:numId w:val="12"/>
        </w:numPr>
      </w:pPr>
      <w:r>
        <w:rPr>
          <w:lang w:val="en-US"/>
        </w:rPr>
        <w:t>Personal</w:t>
      </w:r>
      <w:r w:rsidRPr="00234B6D">
        <w:t xml:space="preserve"> </w:t>
      </w:r>
      <w:r>
        <w:t>– установление стандартов общения с клиентами и развитие лояльности продавцов.</w:t>
      </w:r>
    </w:p>
    <w:p w14:paraId="34CA4A35" w14:textId="7B23C037" w:rsidR="0078216F" w:rsidRDefault="0051739E" w:rsidP="0078216F">
      <w:r>
        <w:t>Автор отмечает, что эти элементы составляют основу продвижения товаров и вклад в их развитие позволяет эффективно увеличивать стоимость такого нематериального актива компаний, как бренд</w:t>
      </w:r>
      <w:r w:rsidR="00FA3F54">
        <w:t>. При этом это становится возможно сделать</w:t>
      </w:r>
      <w:r>
        <w:t xml:space="preserve"> с минимальными издержками</w:t>
      </w:r>
      <w:r w:rsidR="00FA3F54">
        <w:t>, поскольку стоимость осуществления перечисленных мероприятий довольно низка, а эффективность высока.</w:t>
      </w:r>
    </w:p>
    <w:p w14:paraId="2591F9FD" w14:textId="702C6656" w:rsidR="00C9549E" w:rsidRDefault="00C9549E" w:rsidP="00C9549E">
      <w:r>
        <w:lastRenderedPageBreak/>
        <w:t xml:space="preserve">В целом несмотря на то, что авторы по-разному подходят к </w:t>
      </w:r>
      <w:r w:rsidR="005811B1">
        <w:t>определению положения мерчандайзинга в комплексе маркетинга 4</w:t>
      </w:r>
      <w:r w:rsidR="005811B1">
        <w:rPr>
          <w:lang w:val="en-US"/>
        </w:rPr>
        <w:t>P</w:t>
      </w:r>
      <w:r>
        <w:t>, они соглашаются в том, что он является ее неотъемлемой частью. Очевидно, что мерчандайзинг имеет важн</w:t>
      </w:r>
      <w:r w:rsidR="005811B1">
        <w:t>ейшее</w:t>
      </w:r>
      <w:r>
        <w:t xml:space="preserve"> значение </w:t>
      </w:r>
      <w:r w:rsidR="005811B1">
        <w:t>для компаний</w:t>
      </w:r>
      <w:r>
        <w:t>, и его грамотное использование позволяет выстраивать эффективную маркетинговую политику и предпринимать стратегии, способные увеличивать обороты и прибыль.</w:t>
      </w:r>
    </w:p>
    <w:p w14:paraId="191C00B1" w14:textId="02CDB581" w:rsidR="00B508B2" w:rsidRDefault="00375B9A" w:rsidP="00212901">
      <w:pPr>
        <w:pStyle w:val="Heading2"/>
      </w:pPr>
      <w:bookmarkStart w:id="53" w:name="_Toc69058242"/>
      <w:bookmarkStart w:id="54" w:name="_Toc73567819"/>
      <w:r>
        <w:t xml:space="preserve">1.2. </w:t>
      </w:r>
      <w:r w:rsidR="00212901">
        <w:t>Цели, задачи, виды мерчандайзинга</w:t>
      </w:r>
      <w:bookmarkEnd w:id="53"/>
      <w:bookmarkEnd w:id="54"/>
    </w:p>
    <w:p w14:paraId="602D8CB7" w14:textId="6719DF3F" w:rsidR="00062878" w:rsidRDefault="00375B9A" w:rsidP="00062878">
      <w:pPr>
        <w:pStyle w:val="Heading3"/>
      </w:pPr>
      <w:bookmarkStart w:id="55" w:name="_Toc69058243"/>
      <w:bookmarkStart w:id="56" w:name="_Toc73567820"/>
      <w:r>
        <w:t xml:space="preserve">1.2.1. </w:t>
      </w:r>
      <w:r w:rsidR="00062878">
        <w:t>Цели мерчандайзинга</w:t>
      </w:r>
      <w:bookmarkEnd w:id="55"/>
      <w:bookmarkEnd w:id="56"/>
    </w:p>
    <w:p w14:paraId="308C31D5" w14:textId="313780B7" w:rsidR="008E31EA" w:rsidRPr="007C600A" w:rsidRDefault="00B720A0" w:rsidP="007C600A">
      <w:pPr>
        <w:rPr>
          <w:color w:val="000000" w:themeColor="text1"/>
        </w:rPr>
      </w:pPr>
      <w:r>
        <w:t xml:space="preserve">Мерчандайзинг преследует две основных </w:t>
      </w:r>
      <w:r w:rsidR="006337C1" w:rsidRPr="008E31EA">
        <w:rPr>
          <w:b/>
          <w:bCs/>
        </w:rPr>
        <w:t>цел</w:t>
      </w:r>
      <w:r>
        <w:rPr>
          <w:b/>
          <w:bCs/>
        </w:rPr>
        <w:t>и</w:t>
      </w:r>
      <w:r>
        <w:t xml:space="preserve"> </w:t>
      </w:r>
      <w:r w:rsidR="006337C1" w:rsidRPr="008C604A">
        <w:t>– увеличить продаж</w:t>
      </w:r>
      <w:r w:rsidR="0002624F">
        <w:t>и на месте их осуществления</w:t>
      </w:r>
      <w:r w:rsidR="00787E79">
        <w:t xml:space="preserve"> (стимулирова</w:t>
      </w:r>
      <w:r w:rsidR="00FA3F54">
        <w:t>ть</w:t>
      </w:r>
      <w:r w:rsidR="00787E79">
        <w:t xml:space="preserve"> спрос)</w:t>
      </w:r>
      <w:r>
        <w:t>, а также</w:t>
      </w:r>
      <w:r w:rsidR="006337C1">
        <w:t xml:space="preserve"> повы</w:t>
      </w:r>
      <w:r w:rsidR="00787E79">
        <w:t>сить</w:t>
      </w:r>
      <w:r w:rsidR="006337C1">
        <w:t xml:space="preserve"> </w:t>
      </w:r>
      <w:r w:rsidR="008E31EA">
        <w:t>уров</w:t>
      </w:r>
      <w:r w:rsidR="00787E79">
        <w:t>ень</w:t>
      </w:r>
      <w:r w:rsidR="008E31EA">
        <w:t xml:space="preserve"> </w:t>
      </w:r>
      <w:r w:rsidR="006337C1" w:rsidRPr="008C604A">
        <w:t>удовлетворен</w:t>
      </w:r>
      <w:r w:rsidR="008E31EA">
        <w:t>ности</w:t>
      </w:r>
      <w:r w:rsidR="006337C1" w:rsidRPr="008C604A">
        <w:t xml:space="preserve"> покупателя от процесса совершения покупки.</w:t>
      </w:r>
      <w:r w:rsidR="002E5956">
        <w:t xml:space="preserve"> </w:t>
      </w:r>
      <w:r w:rsidR="00B508B2">
        <w:t>М</w:t>
      </w:r>
      <w:r w:rsidR="006113ED">
        <w:t xml:space="preserve">ерчандайзинг </w:t>
      </w:r>
      <w:r w:rsidR="00B508B2">
        <w:t xml:space="preserve">позволяет </w:t>
      </w:r>
      <w:r w:rsidR="006113ED">
        <w:t>сделать так, чтобы покупателю было удобно, приятно и выгодно</w:t>
      </w:r>
      <w:r w:rsidR="006337C1">
        <w:t>,</w:t>
      </w:r>
      <w:r w:rsidR="006113ED">
        <w:t xml:space="preserve"> с точки зрения </w:t>
      </w:r>
      <w:r w:rsidR="002E5956">
        <w:t xml:space="preserve">воспринимаемой </w:t>
      </w:r>
      <w:r w:rsidR="006113ED">
        <w:t>ценности</w:t>
      </w:r>
      <w:r w:rsidR="006337C1">
        <w:t>,</w:t>
      </w:r>
      <w:r w:rsidR="006113ED">
        <w:t xml:space="preserve"> совершать </w:t>
      </w:r>
      <w:r w:rsidR="006113ED" w:rsidRPr="005012FB">
        <w:rPr>
          <w:color w:val="000000" w:themeColor="text1"/>
        </w:rPr>
        <w:t>покупки</w:t>
      </w:r>
      <w:r w:rsidR="00BD06AE" w:rsidRPr="005012FB">
        <w:rPr>
          <w:color w:val="000000" w:themeColor="text1"/>
        </w:rPr>
        <w:t xml:space="preserve"> [</w:t>
      </w:r>
      <w:proofErr w:type="spellStart"/>
      <w:r w:rsidR="005012FB">
        <w:rPr>
          <w:color w:val="000000" w:themeColor="text1"/>
        </w:rPr>
        <w:t>Доннаван</w:t>
      </w:r>
      <w:proofErr w:type="spellEnd"/>
      <w:r w:rsidR="005012FB">
        <w:rPr>
          <w:color w:val="000000" w:themeColor="text1"/>
        </w:rPr>
        <w:t xml:space="preserve"> и др.</w:t>
      </w:r>
      <w:r w:rsidR="005012FB" w:rsidRPr="005012FB">
        <w:rPr>
          <w:color w:val="000000" w:themeColor="text1"/>
        </w:rPr>
        <w:t>, 1994; Сысоева, 2018</w:t>
      </w:r>
      <w:r w:rsidR="00BD06AE" w:rsidRPr="005012FB">
        <w:rPr>
          <w:color w:val="000000" w:themeColor="text1"/>
        </w:rPr>
        <w:t>]</w:t>
      </w:r>
      <w:r w:rsidR="006113ED" w:rsidRPr="005012FB">
        <w:rPr>
          <w:color w:val="000000" w:themeColor="text1"/>
        </w:rPr>
        <w:t xml:space="preserve">. </w:t>
      </w:r>
      <w:r w:rsidR="007C600A" w:rsidRPr="005012FB">
        <w:rPr>
          <w:color w:val="000000" w:themeColor="text1"/>
        </w:rPr>
        <w:t>Пр</w:t>
      </w:r>
      <w:r w:rsidR="007C600A">
        <w:rPr>
          <w:color w:val="000000" w:themeColor="text1"/>
        </w:rPr>
        <w:t xml:space="preserve">и этом, </w:t>
      </w:r>
      <w:r w:rsidR="007C600A" w:rsidRPr="007C600A">
        <w:rPr>
          <w:color w:val="000000" w:themeColor="text1"/>
        </w:rPr>
        <w:t xml:space="preserve">мерчандайзинг становится одним из наиболее </w:t>
      </w:r>
      <w:r w:rsidR="007C600A">
        <w:rPr>
          <w:color w:val="000000" w:themeColor="text1"/>
        </w:rPr>
        <w:t xml:space="preserve">эффективных </w:t>
      </w:r>
      <w:r w:rsidR="007C600A" w:rsidRPr="007C600A">
        <w:rPr>
          <w:color w:val="000000" w:themeColor="text1"/>
        </w:rPr>
        <w:t>способ</w:t>
      </w:r>
      <w:r w:rsidR="007C600A">
        <w:rPr>
          <w:color w:val="000000" w:themeColor="text1"/>
        </w:rPr>
        <w:t>ов</w:t>
      </w:r>
      <w:r w:rsidR="007C600A" w:rsidRPr="007C600A">
        <w:rPr>
          <w:color w:val="000000" w:themeColor="text1"/>
        </w:rPr>
        <w:t xml:space="preserve"> получить </w:t>
      </w:r>
      <w:r w:rsidR="007C600A">
        <w:rPr>
          <w:color w:val="000000" w:themeColor="text1"/>
        </w:rPr>
        <w:t>конкурентное</w:t>
      </w:r>
      <w:r w:rsidR="007C600A" w:rsidRPr="007C600A">
        <w:rPr>
          <w:color w:val="000000" w:themeColor="text1"/>
        </w:rPr>
        <w:t xml:space="preserve"> преимущество </w:t>
      </w:r>
      <w:r w:rsidR="007C600A">
        <w:rPr>
          <w:color w:val="000000" w:themeColor="text1"/>
        </w:rPr>
        <w:t>над</w:t>
      </w:r>
      <w:r w:rsidR="007C600A" w:rsidRPr="007C600A">
        <w:rPr>
          <w:color w:val="000000" w:themeColor="text1"/>
        </w:rPr>
        <w:t xml:space="preserve"> </w:t>
      </w:r>
      <w:r w:rsidR="007C600A">
        <w:rPr>
          <w:color w:val="000000" w:themeColor="text1"/>
        </w:rPr>
        <w:t xml:space="preserve">другими компаниями </w:t>
      </w:r>
      <w:r w:rsidR="007C600A" w:rsidRPr="005012FB">
        <w:rPr>
          <w:color w:val="000000" w:themeColor="text1"/>
        </w:rPr>
        <w:t>[</w:t>
      </w:r>
      <w:proofErr w:type="spellStart"/>
      <w:r w:rsidR="005012FB">
        <w:rPr>
          <w:color w:val="000000" w:themeColor="text1"/>
        </w:rPr>
        <w:t>Кирфут</w:t>
      </w:r>
      <w:proofErr w:type="spellEnd"/>
      <w:r w:rsidR="005012FB">
        <w:rPr>
          <w:color w:val="000000" w:themeColor="text1"/>
        </w:rPr>
        <w:t xml:space="preserve"> и др</w:t>
      </w:r>
      <w:r w:rsidR="007C600A" w:rsidRPr="005012FB">
        <w:rPr>
          <w:color w:val="000000" w:themeColor="text1"/>
        </w:rPr>
        <w:t>., 2003</w:t>
      </w:r>
      <w:r w:rsidR="005012FB" w:rsidRPr="005012FB">
        <w:rPr>
          <w:color w:val="000000" w:themeColor="text1"/>
        </w:rPr>
        <w:t>;</w:t>
      </w:r>
      <w:r w:rsidR="007C600A" w:rsidRPr="005012FB">
        <w:rPr>
          <w:color w:val="000000" w:themeColor="text1"/>
        </w:rPr>
        <w:t xml:space="preserve"> </w:t>
      </w:r>
      <w:r w:rsidR="005012FB" w:rsidRPr="005012FB">
        <w:rPr>
          <w:color w:val="000000" w:themeColor="text1"/>
          <w:lang w:val="en-RU" w:eastAsia="en-GB"/>
        </w:rPr>
        <w:t>Суонсон и Эверрет</w:t>
      </w:r>
      <w:r w:rsidR="005012FB" w:rsidRPr="005012FB">
        <w:rPr>
          <w:color w:val="000000" w:themeColor="text1"/>
          <w:lang w:eastAsia="en-GB"/>
        </w:rPr>
        <w:t>, 2000</w:t>
      </w:r>
      <w:r w:rsidR="007C600A" w:rsidRPr="005012FB">
        <w:rPr>
          <w:color w:val="000000" w:themeColor="text1"/>
        </w:rPr>
        <w:t xml:space="preserve">]. </w:t>
      </w:r>
      <w:r w:rsidR="007C600A">
        <w:rPr>
          <w:color w:val="000000" w:themeColor="text1"/>
        </w:rPr>
        <w:t xml:space="preserve">А </w:t>
      </w:r>
      <w:r w:rsidR="007C600A" w:rsidRPr="005012FB">
        <w:rPr>
          <w:color w:val="000000" w:themeColor="text1"/>
        </w:rPr>
        <w:t xml:space="preserve">Белл и </w:t>
      </w:r>
      <w:proofErr w:type="spellStart"/>
      <w:r w:rsidR="007C600A" w:rsidRPr="005012FB">
        <w:rPr>
          <w:color w:val="000000" w:themeColor="text1"/>
        </w:rPr>
        <w:t>Тернус</w:t>
      </w:r>
      <w:proofErr w:type="spellEnd"/>
      <w:r w:rsidR="007C600A" w:rsidRPr="005012FB">
        <w:rPr>
          <w:color w:val="000000" w:themeColor="text1"/>
        </w:rPr>
        <w:t xml:space="preserve"> </w:t>
      </w:r>
      <w:r w:rsidR="005012FB">
        <w:rPr>
          <w:color w:val="000000" w:themeColor="text1"/>
        </w:rPr>
        <w:t>в 2002</w:t>
      </w:r>
      <w:r w:rsidR="007C600A" w:rsidRPr="007C600A">
        <w:rPr>
          <w:color w:val="FF0000"/>
        </w:rPr>
        <w:t xml:space="preserve"> </w:t>
      </w:r>
      <w:r w:rsidR="007C600A">
        <w:rPr>
          <w:color w:val="000000" w:themeColor="text1"/>
        </w:rPr>
        <w:t>доказали</w:t>
      </w:r>
      <w:r w:rsidR="007C600A" w:rsidRPr="007C600A">
        <w:rPr>
          <w:color w:val="000000" w:themeColor="text1"/>
        </w:rPr>
        <w:t xml:space="preserve">, что </w:t>
      </w:r>
      <w:r w:rsidR="007C600A">
        <w:rPr>
          <w:color w:val="000000" w:themeColor="text1"/>
        </w:rPr>
        <w:t>правильно выбранные</w:t>
      </w:r>
      <w:r w:rsidR="007C600A" w:rsidRPr="007C600A">
        <w:rPr>
          <w:color w:val="000000" w:themeColor="text1"/>
        </w:rPr>
        <w:t xml:space="preserve"> </w:t>
      </w:r>
      <w:r w:rsidR="007C600A">
        <w:rPr>
          <w:color w:val="000000" w:themeColor="text1"/>
        </w:rPr>
        <w:t>инструменты</w:t>
      </w:r>
      <w:r w:rsidR="007C600A" w:rsidRPr="007C600A">
        <w:rPr>
          <w:color w:val="000000" w:themeColor="text1"/>
        </w:rPr>
        <w:t xml:space="preserve"> визуального мерчандайзинга </w:t>
      </w:r>
      <w:r w:rsidR="007C600A">
        <w:rPr>
          <w:color w:val="000000" w:themeColor="text1"/>
        </w:rPr>
        <w:t xml:space="preserve">укрепляют </w:t>
      </w:r>
      <w:r w:rsidR="007C600A" w:rsidRPr="007C600A">
        <w:rPr>
          <w:color w:val="000000" w:themeColor="text1"/>
        </w:rPr>
        <w:t>и поддержива</w:t>
      </w:r>
      <w:r w:rsidR="007C600A">
        <w:rPr>
          <w:color w:val="000000" w:themeColor="text1"/>
        </w:rPr>
        <w:t xml:space="preserve">ют </w:t>
      </w:r>
      <w:r w:rsidR="007C600A" w:rsidRPr="007C600A">
        <w:rPr>
          <w:color w:val="000000" w:themeColor="text1"/>
        </w:rPr>
        <w:t xml:space="preserve">имидж </w:t>
      </w:r>
      <w:r w:rsidR="007C600A">
        <w:rPr>
          <w:color w:val="000000" w:themeColor="text1"/>
        </w:rPr>
        <w:t xml:space="preserve">бренда </w:t>
      </w:r>
      <w:r w:rsidR="007C600A" w:rsidRPr="007C600A">
        <w:rPr>
          <w:color w:val="000000" w:themeColor="text1"/>
        </w:rPr>
        <w:t>в сознании покупател</w:t>
      </w:r>
      <w:r w:rsidR="007C600A">
        <w:rPr>
          <w:color w:val="000000" w:themeColor="text1"/>
        </w:rPr>
        <w:t>ей</w:t>
      </w:r>
      <w:r w:rsidR="005012FB" w:rsidRPr="005012FB">
        <w:rPr>
          <w:color w:val="000000" w:themeColor="text1"/>
        </w:rPr>
        <w:t xml:space="preserve"> [Белл и </w:t>
      </w:r>
      <w:proofErr w:type="spellStart"/>
      <w:r w:rsidR="005012FB" w:rsidRPr="005012FB">
        <w:rPr>
          <w:color w:val="000000" w:themeColor="text1"/>
        </w:rPr>
        <w:t>Тернус</w:t>
      </w:r>
      <w:proofErr w:type="spellEnd"/>
      <w:r w:rsidR="005012FB">
        <w:rPr>
          <w:color w:val="000000" w:themeColor="text1"/>
        </w:rPr>
        <w:t>, 2002</w:t>
      </w:r>
      <w:r w:rsidR="005012FB" w:rsidRPr="005012FB">
        <w:rPr>
          <w:color w:val="000000" w:themeColor="text1"/>
        </w:rPr>
        <w:t>]</w:t>
      </w:r>
      <w:r w:rsidR="007C600A">
        <w:rPr>
          <w:color w:val="000000" w:themeColor="text1"/>
        </w:rPr>
        <w:t>. Это также улучшает</w:t>
      </w:r>
      <w:r w:rsidR="00787E79">
        <w:rPr>
          <w:color w:val="000000" w:themeColor="text1"/>
        </w:rPr>
        <w:t xml:space="preserve"> образ компании во внешней среде</w:t>
      </w:r>
      <w:r w:rsidR="007C600A">
        <w:rPr>
          <w:color w:val="000000" w:themeColor="text1"/>
        </w:rPr>
        <w:t xml:space="preserve">, для всех </w:t>
      </w:r>
      <w:proofErr w:type="spellStart"/>
      <w:r w:rsidR="007C600A">
        <w:rPr>
          <w:color w:val="000000" w:themeColor="text1"/>
        </w:rPr>
        <w:t>стейкхолдеров</w:t>
      </w:r>
      <w:proofErr w:type="spellEnd"/>
      <w:r w:rsidR="00787E79">
        <w:rPr>
          <w:color w:val="000000" w:themeColor="text1"/>
        </w:rPr>
        <w:t>.</w:t>
      </w:r>
      <w:r w:rsidR="007C600A">
        <w:rPr>
          <w:color w:val="000000" w:themeColor="text1"/>
        </w:rPr>
        <w:t xml:space="preserve"> </w:t>
      </w:r>
      <w:r w:rsidR="007C600A" w:rsidRPr="007C600A">
        <w:rPr>
          <w:color w:val="000000" w:themeColor="text1"/>
        </w:rPr>
        <w:t>Мерчандайзинг напрямую влияет на создаваемую внутри магазина атмосферу</w:t>
      </w:r>
      <w:r w:rsidR="003621BD">
        <w:rPr>
          <w:color w:val="000000" w:themeColor="text1"/>
        </w:rPr>
        <w:t xml:space="preserve"> </w:t>
      </w:r>
      <w:r w:rsidR="003621BD" w:rsidRPr="00D7031E">
        <w:rPr>
          <w:color w:val="000000" w:themeColor="text1"/>
        </w:rPr>
        <w:t>[</w:t>
      </w:r>
      <w:proofErr w:type="spellStart"/>
      <w:r w:rsidR="003621BD">
        <w:rPr>
          <w:color w:val="000000" w:themeColor="text1"/>
        </w:rPr>
        <w:t>Котлер</w:t>
      </w:r>
      <w:proofErr w:type="spellEnd"/>
      <w:r w:rsidR="003621BD">
        <w:rPr>
          <w:color w:val="000000" w:themeColor="text1"/>
        </w:rPr>
        <w:t>, 1973</w:t>
      </w:r>
      <w:r w:rsidR="003621BD" w:rsidRPr="00D7031E">
        <w:rPr>
          <w:color w:val="000000" w:themeColor="text1"/>
        </w:rPr>
        <w:t>]</w:t>
      </w:r>
      <w:r w:rsidR="007C600A" w:rsidRPr="007C600A">
        <w:rPr>
          <w:color w:val="000000" w:themeColor="text1"/>
        </w:rPr>
        <w:t xml:space="preserve">. </w:t>
      </w:r>
      <w:r w:rsidR="005012FB">
        <w:rPr>
          <w:color w:val="000000" w:themeColor="text1"/>
        </w:rPr>
        <w:t xml:space="preserve">Исследование </w:t>
      </w:r>
      <w:proofErr w:type="spellStart"/>
      <w:r w:rsidR="005012FB">
        <w:rPr>
          <w:color w:val="000000" w:themeColor="text1"/>
        </w:rPr>
        <w:t>Лоу</w:t>
      </w:r>
      <w:proofErr w:type="spellEnd"/>
      <w:r w:rsidR="005012FB">
        <w:rPr>
          <w:color w:val="000000" w:themeColor="text1"/>
        </w:rPr>
        <w:t xml:space="preserve">, Вонга и </w:t>
      </w:r>
      <w:proofErr w:type="spellStart"/>
      <w:r w:rsidR="005012FB">
        <w:rPr>
          <w:color w:val="000000" w:themeColor="text1"/>
        </w:rPr>
        <w:t>Юпа</w:t>
      </w:r>
      <w:proofErr w:type="spellEnd"/>
      <w:r w:rsidR="005012FB" w:rsidRPr="005012FB">
        <w:rPr>
          <w:color w:val="000000" w:themeColor="text1"/>
        </w:rPr>
        <w:t xml:space="preserve"> </w:t>
      </w:r>
      <w:r w:rsidR="005012FB">
        <w:rPr>
          <w:color w:val="000000" w:themeColor="text1"/>
        </w:rPr>
        <w:t>доказывает</w:t>
      </w:r>
      <w:r w:rsidR="007C600A" w:rsidRPr="007C600A">
        <w:rPr>
          <w:color w:val="000000" w:themeColor="text1"/>
        </w:rPr>
        <w:t>, что</w:t>
      </w:r>
      <w:r w:rsidR="007C600A">
        <w:rPr>
          <w:color w:val="000000" w:themeColor="text1"/>
        </w:rPr>
        <w:t xml:space="preserve"> окружающая ат</w:t>
      </w:r>
      <w:r w:rsidR="007C600A" w:rsidRPr="007C600A">
        <w:rPr>
          <w:color w:val="000000" w:themeColor="text1"/>
        </w:rPr>
        <w:t xml:space="preserve">мосфера </w:t>
      </w:r>
      <w:r w:rsidR="007C600A">
        <w:rPr>
          <w:color w:val="000000" w:themeColor="text1"/>
        </w:rPr>
        <w:t xml:space="preserve">в процессе совершения </w:t>
      </w:r>
      <w:r w:rsidR="007C600A" w:rsidRPr="007C600A">
        <w:rPr>
          <w:color w:val="000000" w:themeColor="text1"/>
        </w:rPr>
        <w:t>покупок может улучшить восприятие магазина потребителями</w:t>
      </w:r>
      <w:r w:rsidR="007C600A">
        <w:rPr>
          <w:color w:val="000000" w:themeColor="text1"/>
        </w:rPr>
        <w:t xml:space="preserve">, </w:t>
      </w:r>
      <w:r w:rsidR="007C600A">
        <w:t>тем самым провоцируя провести больше времени в магазине и купить больше товаров</w:t>
      </w:r>
      <w:r w:rsidR="005012FB">
        <w:t xml:space="preserve"> </w:t>
      </w:r>
      <w:r w:rsidR="005012FB" w:rsidRPr="005012FB">
        <w:t>[</w:t>
      </w:r>
      <w:proofErr w:type="spellStart"/>
      <w:r w:rsidR="00AA5240">
        <w:t>Лавлок</w:t>
      </w:r>
      <w:proofErr w:type="spellEnd"/>
      <w:r w:rsidR="00AA5240">
        <w:t>, 2005</w:t>
      </w:r>
      <w:r w:rsidR="00AA5240" w:rsidRPr="00AA5240">
        <w:t xml:space="preserve">; </w:t>
      </w:r>
      <w:proofErr w:type="spellStart"/>
      <w:r w:rsidR="005012FB">
        <w:t>Лоу</w:t>
      </w:r>
      <w:proofErr w:type="spellEnd"/>
      <w:r w:rsidR="005012FB">
        <w:t xml:space="preserve"> и др., 2010</w:t>
      </w:r>
      <w:r w:rsidR="005012FB" w:rsidRPr="005012FB">
        <w:t>]</w:t>
      </w:r>
      <w:r w:rsidR="007C600A">
        <w:t>.</w:t>
      </w:r>
      <w:r w:rsidR="007C600A">
        <w:rPr>
          <w:color w:val="000000" w:themeColor="text1"/>
        </w:rPr>
        <w:t xml:space="preserve"> Более того, при эффективной выкладке и использовании внутренних рекламных материалов, </w:t>
      </w:r>
      <w:r w:rsidR="007C600A" w:rsidRPr="007C600A">
        <w:rPr>
          <w:color w:val="000000" w:themeColor="text1"/>
        </w:rPr>
        <w:t>товары в магазине могут продаваться сами по себе</w:t>
      </w:r>
      <w:r w:rsidR="007C600A">
        <w:rPr>
          <w:color w:val="000000" w:themeColor="text1"/>
        </w:rPr>
        <w:t>,</w:t>
      </w:r>
      <w:r w:rsidR="007C600A" w:rsidRPr="007C600A">
        <w:rPr>
          <w:color w:val="000000" w:themeColor="text1"/>
        </w:rPr>
        <w:t xml:space="preserve"> даже без помощи </w:t>
      </w:r>
      <w:r w:rsidR="007C600A">
        <w:rPr>
          <w:color w:val="000000" w:themeColor="text1"/>
        </w:rPr>
        <w:t xml:space="preserve">и консультации </w:t>
      </w:r>
      <w:r w:rsidR="007C600A" w:rsidRPr="007C600A">
        <w:rPr>
          <w:color w:val="000000" w:themeColor="text1"/>
        </w:rPr>
        <w:t>продавца.</w:t>
      </w:r>
      <w:r w:rsidR="007C600A">
        <w:rPr>
          <w:color w:val="000000" w:themeColor="text1"/>
        </w:rPr>
        <w:t xml:space="preserve"> Таким образом,</w:t>
      </w:r>
      <w:r w:rsidR="007C600A" w:rsidRPr="007C600A">
        <w:rPr>
          <w:color w:val="000000" w:themeColor="text1"/>
        </w:rPr>
        <w:t xml:space="preserve"> мерчандайзинг </w:t>
      </w:r>
      <w:r w:rsidR="007C600A">
        <w:rPr>
          <w:color w:val="000000" w:themeColor="text1"/>
        </w:rPr>
        <w:t xml:space="preserve">не только позволяет повысить продажи, но и может </w:t>
      </w:r>
      <w:r w:rsidR="007C600A" w:rsidRPr="007C600A">
        <w:rPr>
          <w:color w:val="000000" w:themeColor="text1"/>
        </w:rPr>
        <w:t xml:space="preserve">помочь розничным </w:t>
      </w:r>
      <w:r w:rsidR="007C600A">
        <w:rPr>
          <w:color w:val="000000" w:themeColor="text1"/>
        </w:rPr>
        <w:t>магазинам</w:t>
      </w:r>
      <w:r w:rsidR="007C600A" w:rsidRPr="007C600A">
        <w:rPr>
          <w:color w:val="000000" w:themeColor="text1"/>
        </w:rPr>
        <w:t xml:space="preserve"> снизить свои операционные расходы.</w:t>
      </w:r>
      <w:r w:rsidR="007C600A">
        <w:rPr>
          <w:color w:val="000000" w:themeColor="text1"/>
        </w:rPr>
        <w:t xml:space="preserve"> </w:t>
      </w:r>
      <w:r w:rsidR="007C600A" w:rsidRPr="0012679C">
        <w:rPr>
          <w:color w:val="000000" w:themeColor="text1"/>
        </w:rPr>
        <w:t>[</w:t>
      </w:r>
      <w:r w:rsidR="007C600A" w:rsidRPr="005012FB">
        <w:rPr>
          <w:color w:val="000000" w:themeColor="text1"/>
        </w:rPr>
        <w:t xml:space="preserve">Белл и </w:t>
      </w:r>
      <w:proofErr w:type="spellStart"/>
      <w:r w:rsidR="007C600A" w:rsidRPr="005012FB">
        <w:rPr>
          <w:color w:val="000000" w:themeColor="text1"/>
        </w:rPr>
        <w:t>Тернус</w:t>
      </w:r>
      <w:proofErr w:type="spellEnd"/>
      <w:r w:rsidR="005012FB" w:rsidRPr="0012679C">
        <w:rPr>
          <w:color w:val="000000" w:themeColor="text1"/>
        </w:rPr>
        <w:t xml:space="preserve">, </w:t>
      </w:r>
      <w:r w:rsidR="007C600A" w:rsidRPr="005012FB">
        <w:rPr>
          <w:color w:val="000000" w:themeColor="text1"/>
        </w:rPr>
        <w:t>2002</w:t>
      </w:r>
      <w:r w:rsidR="005012FB" w:rsidRPr="0012679C">
        <w:rPr>
          <w:color w:val="000000" w:themeColor="text1"/>
        </w:rPr>
        <w:t>;</w:t>
      </w:r>
      <w:r w:rsidR="007C600A" w:rsidRPr="005012FB">
        <w:rPr>
          <w:color w:val="000000" w:themeColor="text1"/>
        </w:rPr>
        <w:t xml:space="preserve"> Леви и </w:t>
      </w:r>
      <w:proofErr w:type="spellStart"/>
      <w:r w:rsidR="007C600A" w:rsidRPr="005012FB">
        <w:rPr>
          <w:color w:val="000000" w:themeColor="text1"/>
        </w:rPr>
        <w:t>Вайц</w:t>
      </w:r>
      <w:proofErr w:type="spellEnd"/>
      <w:r w:rsidR="005012FB" w:rsidRPr="0012679C">
        <w:rPr>
          <w:color w:val="000000" w:themeColor="text1"/>
        </w:rPr>
        <w:t xml:space="preserve">, </w:t>
      </w:r>
      <w:r w:rsidR="007C600A" w:rsidRPr="005012FB">
        <w:rPr>
          <w:color w:val="000000" w:themeColor="text1"/>
        </w:rPr>
        <w:t>2004</w:t>
      </w:r>
      <w:r w:rsidR="007C600A" w:rsidRPr="0012679C">
        <w:rPr>
          <w:color w:val="000000" w:themeColor="text1"/>
        </w:rPr>
        <w:t>]</w:t>
      </w:r>
    </w:p>
    <w:p w14:paraId="64D041A4" w14:textId="467F32A0" w:rsidR="00CB4FE6" w:rsidRDefault="00787E79" w:rsidP="000E062D">
      <w:pPr>
        <w:rPr>
          <w:color w:val="000000" w:themeColor="text1"/>
        </w:rPr>
      </w:pPr>
      <w:r>
        <w:rPr>
          <w:color w:val="000000" w:themeColor="text1"/>
        </w:rPr>
        <w:t>Итак</w:t>
      </w:r>
      <w:r w:rsidR="00CB4FE6">
        <w:rPr>
          <w:color w:val="000000" w:themeColor="text1"/>
        </w:rPr>
        <w:t xml:space="preserve">, </w:t>
      </w:r>
      <w:r w:rsidR="007C600A">
        <w:rPr>
          <w:color w:val="000000" w:themeColor="text1"/>
        </w:rPr>
        <w:t xml:space="preserve">проанализировав различные источники информации, можно сделать вывод о том, что </w:t>
      </w:r>
      <w:r w:rsidR="00CB4FE6">
        <w:rPr>
          <w:color w:val="000000" w:themeColor="text1"/>
        </w:rPr>
        <w:t>с помощью мерчандайзинга компании могут достичь следующ</w:t>
      </w:r>
      <w:r w:rsidR="007C600A">
        <w:rPr>
          <w:color w:val="000000" w:themeColor="text1"/>
        </w:rPr>
        <w:t>их целей</w:t>
      </w:r>
      <w:r w:rsidR="00CB4FE6">
        <w:rPr>
          <w:color w:val="000000" w:themeColor="text1"/>
        </w:rPr>
        <w:t>:</w:t>
      </w:r>
    </w:p>
    <w:p w14:paraId="44B07ACA" w14:textId="52ED0F26" w:rsidR="00CB4FE6" w:rsidRPr="00CB4FE6" w:rsidRDefault="00CB4FE6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 w:rsidRPr="00CB4FE6">
        <w:rPr>
          <w:color w:val="000000" w:themeColor="text1"/>
        </w:rPr>
        <w:t>Создать индивидуальн</w:t>
      </w:r>
      <w:r>
        <w:rPr>
          <w:color w:val="000000" w:themeColor="text1"/>
        </w:rPr>
        <w:t xml:space="preserve">ый </w:t>
      </w:r>
      <w:r w:rsidRPr="00CB4FE6">
        <w:rPr>
          <w:color w:val="000000" w:themeColor="text1"/>
        </w:rPr>
        <w:t>имидж магазина, который дифференцирует его от конкурентов</w:t>
      </w:r>
    </w:p>
    <w:p w14:paraId="4D7E13E0" w14:textId="7DC82790" w:rsidR="00CB4FE6" w:rsidRDefault="00CB4FE6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 w:rsidRPr="00CB4FE6">
        <w:rPr>
          <w:color w:val="000000" w:themeColor="text1"/>
        </w:rPr>
        <w:t>Привлечь новых клиентов</w:t>
      </w:r>
      <w:r w:rsidR="00787E79">
        <w:rPr>
          <w:color w:val="000000" w:themeColor="text1"/>
        </w:rPr>
        <w:t>, сформировать базу постоянных</w:t>
      </w:r>
      <w:r w:rsidRPr="00CB4FE6">
        <w:rPr>
          <w:color w:val="000000" w:themeColor="text1"/>
        </w:rPr>
        <w:t xml:space="preserve"> и повысить </w:t>
      </w:r>
      <w:r w:rsidR="00787E79">
        <w:rPr>
          <w:color w:val="000000" w:themeColor="text1"/>
        </w:rPr>
        <w:t xml:space="preserve">их </w:t>
      </w:r>
      <w:r w:rsidRPr="00CB4FE6">
        <w:rPr>
          <w:color w:val="000000" w:themeColor="text1"/>
        </w:rPr>
        <w:t>лояльность</w:t>
      </w:r>
    </w:p>
    <w:p w14:paraId="2258BF67" w14:textId="6AFA6F58" w:rsidR="00CB4FE6" w:rsidRDefault="00CB4FE6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Повлиять на формирование потребительских предпочтений, сформировать покупательскую потребность, спровоцировать спонтанные </w:t>
      </w:r>
      <w:r w:rsidR="00D13204" w:rsidRPr="00D13204">
        <w:rPr>
          <w:color w:val="000000" w:themeColor="text1"/>
        </w:rPr>
        <w:t xml:space="preserve">/ </w:t>
      </w:r>
      <w:r w:rsidR="00D13204">
        <w:rPr>
          <w:color w:val="000000" w:themeColor="text1"/>
        </w:rPr>
        <w:t xml:space="preserve">импульсивные </w:t>
      </w:r>
      <w:r>
        <w:rPr>
          <w:color w:val="000000" w:themeColor="text1"/>
        </w:rPr>
        <w:t>покупки</w:t>
      </w:r>
      <w:r w:rsidR="00D13204">
        <w:rPr>
          <w:color w:val="000000" w:themeColor="text1"/>
        </w:rPr>
        <w:t xml:space="preserve"> </w:t>
      </w:r>
      <w:r w:rsidR="00D13204" w:rsidRPr="00D13204">
        <w:rPr>
          <w:color w:val="000000" w:themeColor="text1"/>
        </w:rPr>
        <w:t>[</w:t>
      </w:r>
      <w:r w:rsidR="00D13204">
        <w:rPr>
          <w:color w:val="000000" w:themeColor="text1"/>
        </w:rPr>
        <w:t>Ким, 2003</w:t>
      </w:r>
      <w:r w:rsidR="00D13204" w:rsidRPr="00D13204">
        <w:rPr>
          <w:color w:val="000000" w:themeColor="text1"/>
        </w:rPr>
        <w:t>]</w:t>
      </w:r>
    </w:p>
    <w:p w14:paraId="179B2707" w14:textId="12AFE889" w:rsidR="00CB4FE6" w:rsidRDefault="00CB4FE6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>
        <w:rPr>
          <w:color w:val="000000" w:themeColor="text1"/>
        </w:rPr>
        <w:t>Ускорить товарооборот</w:t>
      </w:r>
      <w:r w:rsidR="00787E79">
        <w:rPr>
          <w:color w:val="000000" w:themeColor="text1"/>
        </w:rPr>
        <w:t xml:space="preserve">, </w:t>
      </w:r>
      <w:r w:rsidR="00EC0A75">
        <w:rPr>
          <w:color w:val="000000" w:themeColor="text1"/>
        </w:rPr>
        <w:t>увеличить</w:t>
      </w:r>
      <w:r w:rsidR="00787E79">
        <w:rPr>
          <w:color w:val="000000" w:themeColor="text1"/>
        </w:rPr>
        <w:t xml:space="preserve"> объемы продаж</w:t>
      </w:r>
      <w:r w:rsidR="00EC0A75" w:rsidRPr="00EC0A75">
        <w:rPr>
          <w:color w:val="000000" w:themeColor="text1"/>
        </w:rPr>
        <w:t xml:space="preserve"> </w:t>
      </w:r>
      <w:r w:rsidR="00EC0A75">
        <w:rPr>
          <w:color w:val="000000" w:themeColor="text1"/>
        </w:rPr>
        <w:t>по избранным группам товаров</w:t>
      </w:r>
    </w:p>
    <w:p w14:paraId="68050ECF" w14:textId="78E9E41D" w:rsidR="00EC0A75" w:rsidRDefault="00EC0A75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>
        <w:rPr>
          <w:color w:val="000000" w:themeColor="text1"/>
        </w:rPr>
        <w:t>Эффективное введение новых товарных позиций в ассортимент магазинов</w:t>
      </w:r>
    </w:p>
    <w:p w14:paraId="3FE12672" w14:textId="17F389A6" w:rsidR="000F7831" w:rsidRDefault="000F7831" w:rsidP="00621FC2">
      <w:pPr>
        <w:pStyle w:val="ListParagraph"/>
        <w:numPr>
          <w:ilvl w:val="0"/>
          <w:numId w:val="23"/>
        </w:numPr>
        <w:rPr>
          <w:color w:val="000000" w:themeColor="text1"/>
        </w:rPr>
      </w:pPr>
      <w:r>
        <w:rPr>
          <w:color w:val="000000" w:themeColor="text1"/>
        </w:rPr>
        <w:t>Формирование оптимального ассортимента магазинов с учетом потребительского спроса</w:t>
      </w:r>
    </w:p>
    <w:p w14:paraId="74F46DE8" w14:textId="3D940F59" w:rsidR="005811B1" w:rsidRPr="005811B1" w:rsidRDefault="005811B1" w:rsidP="005811B1">
      <w:pPr>
        <w:rPr>
          <w:color w:val="000000" w:themeColor="text1"/>
        </w:rPr>
      </w:pPr>
      <w:r>
        <w:rPr>
          <w:color w:val="000000" w:themeColor="text1"/>
        </w:rPr>
        <w:t xml:space="preserve">Список </w:t>
      </w:r>
      <w:r w:rsidR="00464694">
        <w:rPr>
          <w:color w:val="000000" w:themeColor="text1"/>
        </w:rPr>
        <w:t xml:space="preserve">возможных целей </w:t>
      </w:r>
      <w:r>
        <w:rPr>
          <w:color w:val="000000" w:themeColor="text1"/>
        </w:rPr>
        <w:t xml:space="preserve">зависит от специфики и </w:t>
      </w:r>
      <w:r w:rsidR="00464694">
        <w:rPr>
          <w:color w:val="000000" w:themeColor="text1"/>
        </w:rPr>
        <w:t>положения каждого конкретного бизнеса и поэтому может быть намного шире. Однако перечисленные аспекты являются основополагающими и будут формировать направление для более точных формулировок.</w:t>
      </w:r>
    </w:p>
    <w:p w14:paraId="1BACA632" w14:textId="12AE8A7B" w:rsidR="00062878" w:rsidRDefault="00375B9A" w:rsidP="00062878">
      <w:pPr>
        <w:pStyle w:val="Heading3"/>
      </w:pPr>
      <w:bookmarkStart w:id="57" w:name="_Toc69058244"/>
      <w:bookmarkStart w:id="58" w:name="_Toc73567821"/>
      <w:r>
        <w:t xml:space="preserve">1.2.2. </w:t>
      </w:r>
      <w:r w:rsidR="00062878">
        <w:t>Задачи мерчандайзинга</w:t>
      </w:r>
      <w:bookmarkEnd w:id="57"/>
      <w:bookmarkEnd w:id="58"/>
    </w:p>
    <w:p w14:paraId="2B985D68" w14:textId="40050564" w:rsidR="00CB4FE6" w:rsidRDefault="00787E79" w:rsidP="000E062D">
      <w:pPr>
        <w:rPr>
          <w:color w:val="000000" w:themeColor="text1"/>
        </w:rPr>
      </w:pPr>
      <w:r>
        <w:rPr>
          <w:color w:val="000000" w:themeColor="text1"/>
        </w:rPr>
        <w:t>В то же время, с</w:t>
      </w:r>
      <w:r w:rsidR="0051739E">
        <w:rPr>
          <w:color w:val="000000" w:themeColor="text1"/>
        </w:rPr>
        <w:t xml:space="preserve"> практической точки зрения мерчандайзинг позволяет решать круг </w:t>
      </w:r>
      <w:r w:rsidR="006D6926">
        <w:rPr>
          <w:color w:val="000000" w:themeColor="text1"/>
        </w:rPr>
        <w:t xml:space="preserve">технических </w:t>
      </w:r>
      <w:r w:rsidR="0051739E">
        <w:rPr>
          <w:color w:val="000000" w:themeColor="text1"/>
        </w:rPr>
        <w:t>задач</w:t>
      </w:r>
      <w:r w:rsidR="00DB6551">
        <w:rPr>
          <w:color w:val="000000" w:themeColor="text1"/>
        </w:rPr>
        <w:t>, которые обеспечивают движение товара к потребителю</w:t>
      </w:r>
      <w:r w:rsidR="0051739E">
        <w:rPr>
          <w:color w:val="000000" w:themeColor="text1"/>
        </w:rPr>
        <w:t xml:space="preserve">. </w:t>
      </w:r>
      <w:r w:rsidR="00CB4FE6">
        <w:rPr>
          <w:color w:val="000000" w:themeColor="text1"/>
        </w:rPr>
        <w:t>К ним относятся:</w:t>
      </w:r>
    </w:p>
    <w:p w14:paraId="1378554D" w14:textId="77777777" w:rsidR="006D6926" w:rsidRDefault="006D6926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Грамотная планировка торгового пространства магазинов компании: зонирование отделов, расположение торгового оборудования</w:t>
      </w:r>
    </w:p>
    <w:p w14:paraId="303D9D87" w14:textId="2C7F3180" w:rsidR="006D7F1D" w:rsidRPr="006D7F1D" w:rsidRDefault="006D6926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Удобная и актуальная выкладка</w:t>
      </w:r>
      <w:r w:rsidR="00DB6551">
        <w:rPr>
          <w:color w:val="000000" w:themeColor="text1"/>
        </w:rPr>
        <w:t xml:space="preserve"> и презентация</w:t>
      </w:r>
      <w:r>
        <w:rPr>
          <w:color w:val="000000" w:themeColor="text1"/>
        </w:rPr>
        <w:t xml:space="preserve"> товаров</w:t>
      </w:r>
      <w:r w:rsidR="006D7F1D">
        <w:rPr>
          <w:color w:val="000000" w:themeColor="text1"/>
        </w:rPr>
        <w:t>, с</w:t>
      </w:r>
      <w:r w:rsidR="00DB6551" w:rsidRPr="006D7F1D">
        <w:rPr>
          <w:color w:val="000000" w:themeColor="text1"/>
        </w:rPr>
        <w:t>оздание привлекательного внешнего вида товаров</w:t>
      </w:r>
    </w:p>
    <w:p w14:paraId="29E579C4" w14:textId="130EAF37" w:rsidR="00DB6551" w:rsidRPr="00DB6551" w:rsidRDefault="00DB6551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 xml:space="preserve">Информирование покупателей о функциональных свойствах и характеристиках товаров, актуальных предложениях – новых поступлениях и акциях </w:t>
      </w:r>
      <w:r w:rsidRPr="00DB6551">
        <w:rPr>
          <w:color w:val="000000" w:themeColor="text1"/>
        </w:rPr>
        <w:t xml:space="preserve">/ </w:t>
      </w:r>
      <w:r>
        <w:rPr>
          <w:color w:val="000000" w:themeColor="text1"/>
        </w:rPr>
        <w:t>распродажах, с помощью внутренних рекламных материалов</w:t>
      </w:r>
    </w:p>
    <w:p w14:paraId="15B14794" w14:textId="7572AD54" w:rsidR="006D6926" w:rsidRDefault="006D6926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Формирование общей благоприятной атмосферы магазина, располагающей к совершению покупок (</w:t>
      </w:r>
      <w:r w:rsidR="007A4F15">
        <w:rPr>
          <w:color w:val="000000" w:themeColor="text1"/>
        </w:rPr>
        <w:t xml:space="preserve">цветовая гамма и </w:t>
      </w:r>
      <w:r>
        <w:rPr>
          <w:color w:val="000000" w:themeColor="text1"/>
        </w:rPr>
        <w:t>освещение</w:t>
      </w:r>
      <w:r w:rsidR="007A4F15">
        <w:rPr>
          <w:color w:val="000000" w:themeColor="text1"/>
        </w:rPr>
        <w:t xml:space="preserve"> </w:t>
      </w:r>
      <w:r w:rsidR="007A4F15" w:rsidRPr="007A4F15">
        <w:rPr>
          <w:color w:val="000000" w:themeColor="text1"/>
        </w:rPr>
        <w:t>[</w:t>
      </w:r>
      <w:proofErr w:type="spellStart"/>
      <w:r w:rsidR="007A4F15">
        <w:rPr>
          <w:color w:val="000000" w:themeColor="text1"/>
        </w:rPr>
        <w:t>Фиоре</w:t>
      </w:r>
      <w:proofErr w:type="spellEnd"/>
      <w:r w:rsidR="007A4F15">
        <w:rPr>
          <w:color w:val="000000" w:themeColor="text1"/>
        </w:rPr>
        <w:t>, 2010</w:t>
      </w:r>
      <w:r w:rsidR="007A4F15" w:rsidRPr="007A4F15">
        <w:rPr>
          <w:color w:val="000000" w:themeColor="text1"/>
        </w:rPr>
        <w:t xml:space="preserve">], </w:t>
      </w:r>
      <w:r>
        <w:rPr>
          <w:color w:val="000000" w:themeColor="text1"/>
        </w:rPr>
        <w:t>музыка</w:t>
      </w:r>
      <w:r w:rsidR="00AA5240" w:rsidRPr="00AA5240">
        <w:rPr>
          <w:color w:val="000000" w:themeColor="text1"/>
        </w:rPr>
        <w:t xml:space="preserve"> [</w:t>
      </w:r>
      <w:r w:rsidR="00AA5240">
        <w:rPr>
          <w:color w:val="000000" w:themeColor="text1"/>
        </w:rPr>
        <w:t>Князев, 2004</w:t>
      </w:r>
      <w:r w:rsidR="00AA5240" w:rsidRPr="00AA5240">
        <w:rPr>
          <w:color w:val="000000" w:themeColor="text1"/>
        </w:rPr>
        <w:t>]</w:t>
      </w:r>
      <w:r>
        <w:rPr>
          <w:color w:val="000000" w:themeColor="text1"/>
        </w:rPr>
        <w:t>, запахи</w:t>
      </w:r>
      <w:r w:rsidR="00C34200">
        <w:rPr>
          <w:color w:val="000000" w:themeColor="text1"/>
        </w:rPr>
        <w:t xml:space="preserve"> </w:t>
      </w:r>
      <w:r w:rsidR="00C34200" w:rsidRPr="00C34200">
        <w:rPr>
          <w:color w:val="000000" w:themeColor="text1"/>
        </w:rPr>
        <w:t>[</w:t>
      </w:r>
      <w:r w:rsidR="00C34200">
        <w:rPr>
          <w:color w:val="000000" w:themeColor="text1"/>
        </w:rPr>
        <w:t>Цветкова, 2008</w:t>
      </w:r>
      <w:r w:rsidR="00C34200" w:rsidRPr="00C34200">
        <w:rPr>
          <w:color w:val="000000" w:themeColor="text1"/>
        </w:rPr>
        <w:t>]</w:t>
      </w:r>
      <w:r>
        <w:rPr>
          <w:color w:val="000000" w:themeColor="text1"/>
        </w:rPr>
        <w:t>, внешний вид и поведение персонала</w:t>
      </w:r>
      <w:r w:rsidR="00775DDA" w:rsidRPr="00775DDA">
        <w:rPr>
          <w:color w:val="000000" w:themeColor="text1"/>
        </w:rPr>
        <w:t xml:space="preserve"> [</w:t>
      </w:r>
      <w:r w:rsidR="00775DDA">
        <w:rPr>
          <w:color w:val="000000" w:themeColor="text1"/>
        </w:rPr>
        <w:t>Бол, 2012</w:t>
      </w:r>
      <w:r w:rsidR="00775DDA" w:rsidRPr="00775DDA">
        <w:rPr>
          <w:color w:val="000000" w:themeColor="text1"/>
        </w:rPr>
        <w:t>]</w:t>
      </w:r>
      <w:r>
        <w:rPr>
          <w:color w:val="000000" w:themeColor="text1"/>
        </w:rPr>
        <w:t>)</w:t>
      </w:r>
    </w:p>
    <w:p w14:paraId="2E13B79C" w14:textId="2F441323" w:rsidR="00EC0A75" w:rsidRDefault="00DB6551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Закрепление уникального образа магазина и его отличительных черт в сознании потребителей</w:t>
      </w:r>
    </w:p>
    <w:p w14:paraId="619EE4E1" w14:textId="22E9A84A" w:rsidR="00FA3F54" w:rsidRPr="00EC0A75" w:rsidRDefault="00FA3F54" w:rsidP="00621FC2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Определение перспективных товарных позиций в ассортименте магазин</w:t>
      </w:r>
      <w:r w:rsidR="000F7831">
        <w:rPr>
          <w:color w:val="000000" w:themeColor="text1"/>
        </w:rPr>
        <w:t>ов</w:t>
      </w:r>
      <w:r>
        <w:rPr>
          <w:color w:val="000000" w:themeColor="text1"/>
        </w:rPr>
        <w:t xml:space="preserve"> с учетом потребительских предпочтений</w:t>
      </w:r>
    </w:p>
    <w:p w14:paraId="2BAF82C4" w14:textId="5FB3463A" w:rsidR="00212901" w:rsidRDefault="006D7F1D" w:rsidP="006D7F1D">
      <w:r>
        <w:t xml:space="preserve">Перечисленные задачи мерчандайзинга должны способствовать решению текущих целей компании. Они позволяют стимулировать продажи определенных групп товаров, повышать их воспринимаемую ценность, провоцировать спонтанные покупки и </w:t>
      </w:r>
      <w:r>
        <w:lastRenderedPageBreak/>
        <w:t>перекрестные продажи.</w:t>
      </w:r>
    </w:p>
    <w:p w14:paraId="7B99FFB9" w14:textId="72503007" w:rsidR="00062878" w:rsidRDefault="00375B9A" w:rsidP="00062878">
      <w:pPr>
        <w:pStyle w:val="Heading3"/>
      </w:pPr>
      <w:bookmarkStart w:id="59" w:name="_Toc69058245"/>
      <w:bookmarkStart w:id="60" w:name="_Toc73567822"/>
      <w:r>
        <w:t xml:space="preserve">1.2.3. </w:t>
      </w:r>
      <w:r w:rsidR="00062878">
        <w:t>Виды мерчандайзинга</w:t>
      </w:r>
      <w:bookmarkEnd w:id="59"/>
      <w:bookmarkEnd w:id="60"/>
    </w:p>
    <w:p w14:paraId="6881CEF0" w14:textId="77777777" w:rsidR="00212901" w:rsidRDefault="00046A6F" w:rsidP="000F1DE1">
      <w:r>
        <w:t>Из-за ш</w:t>
      </w:r>
      <w:r w:rsidR="002E5956">
        <w:t>иро</w:t>
      </w:r>
      <w:r>
        <w:t>кого спектра</w:t>
      </w:r>
      <w:r w:rsidR="002E5956">
        <w:t xml:space="preserve"> </w:t>
      </w:r>
      <w:r>
        <w:t>трактовок</w:t>
      </w:r>
      <w:r w:rsidR="002E5956">
        <w:t xml:space="preserve"> мерчандайзинг</w:t>
      </w:r>
      <w:r>
        <w:t xml:space="preserve">а он может </w:t>
      </w:r>
      <w:r w:rsidR="002E5956">
        <w:t>включа</w:t>
      </w:r>
      <w:r>
        <w:t>ть в себя</w:t>
      </w:r>
      <w:r w:rsidR="002E5956">
        <w:t xml:space="preserve"> разный функциональный спектр – кто-то из авторов рассматривает его как инструмент маркетинга, связанный исключительно с организацией точки продаж, кто-то также относит к нему упаковку, ценообразование, управление запасами, обслуживание покупателей и др. </w:t>
      </w:r>
      <w:r w:rsidR="00234B6D">
        <w:t xml:space="preserve">В зависимости от этого выделяют разные </w:t>
      </w:r>
      <w:r w:rsidR="00234B6D" w:rsidRPr="00212901">
        <w:rPr>
          <w:b/>
          <w:bCs/>
        </w:rPr>
        <w:t>виды мерчандайзинга:</w:t>
      </w:r>
      <w:r w:rsidR="00234B6D">
        <w:t xml:space="preserve"> </w:t>
      </w:r>
    </w:p>
    <w:p w14:paraId="2D982FA3" w14:textId="7FD222CC" w:rsidR="00212901" w:rsidRDefault="00212901" w:rsidP="00621FC2">
      <w:pPr>
        <w:pStyle w:val="ListParagraph"/>
        <w:numPr>
          <w:ilvl w:val="0"/>
          <w:numId w:val="24"/>
        </w:numPr>
      </w:pPr>
      <w:r>
        <w:t>В</w:t>
      </w:r>
      <w:r w:rsidR="0011760D" w:rsidRPr="00212901">
        <w:t>изуальный</w:t>
      </w:r>
      <w:r w:rsidR="0011760D">
        <w:t xml:space="preserve"> – связанный с внешним видом и атмосферой точ</w:t>
      </w:r>
      <w:r w:rsidR="00F532B7">
        <w:t>ки</w:t>
      </w:r>
      <w:r w:rsidR="0011760D">
        <w:t xml:space="preserve"> продаж, оформлением витрин и </w:t>
      </w:r>
      <w:r w:rsidR="005D61A0">
        <w:t>внутр</w:t>
      </w:r>
      <w:r w:rsidR="00F169ED">
        <w:t xml:space="preserve">еннего </w:t>
      </w:r>
      <w:r w:rsidR="0011760D">
        <w:t>оборудования</w:t>
      </w:r>
      <w:r w:rsidR="00F169ED">
        <w:t xml:space="preserve"> магазина</w:t>
      </w:r>
      <w:r w:rsidR="005D61A0">
        <w:t xml:space="preserve">, а также использованием рекламных </w:t>
      </w:r>
      <w:r w:rsidR="005D61A0" w:rsidRPr="00212901">
        <w:rPr>
          <w:lang w:val="en-US"/>
        </w:rPr>
        <w:t>POS</w:t>
      </w:r>
      <w:r w:rsidR="005D61A0" w:rsidRPr="005D61A0">
        <w:t>-</w:t>
      </w:r>
      <w:r w:rsidR="005D61A0">
        <w:t>материалов</w:t>
      </w:r>
      <w:r w:rsidR="0011760D" w:rsidRPr="0011760D">
        <w:t>;</w:t>
      </w:r>
    </w:p>
    <w:p w14:paraId="5BDD6132" w14:textId="77777777" w:rsidR="00212901" w:rsidRDefault="00212901" w:rsidP="00621FC2">
      <w:pPr>
        <w:pStyle w:val="ListParagraph"/>
        <w:numPr>
          <w:ilvl w:val="0"/>
          <w:numId w:val="24"/>
        </w:numPr>
      </w:pPr>
      <w:r>
        <w:t>К</w:t>
      </w:r>
      <w:r w:rsidR="00234B6D">
        <w:t xml:space="preserve">оммуникативный – связанный со стандартами общения </w:t>
      </w:r>
      <w:r w:rsidR="0011760D">
        <w:t>персонала с потребителями</w:t>
      </w:r>
      <w:r w:rsidR="0011760D" w:rsidRPr="0011760D">
        <w:t>;</w:t>
      </w:r>
    </w:p>
    <w:p w14:paraId="3CACD5A1" w14:textId="77777777" w:rsidR="00212901" w:rsidRDefault="00212901" w:rsidP="00621FC2">
      <w:pPr>
        <w:pStyle w:val="ListParagraph"/>
        <w:numPr>
          <w:ilvl w:val="0"/>
          <w:numId w:val="24"/>
        </w:numPr>
      </w:pPr>
      <w:r>
        <w:t>Т</w:t>
      </w:r>
      <w:r w:rsidR="0011760D">
        <w:t xml:space="preserve">ехнический </w:t>
      </w:r>
      <w:r w:rsidR="00113736">
        <w:t>–</w:t>
      </w:r>
      <w:r w:rsidR="0011760D">
        <w:t xml:space="preserve"> </w:t>
      </w:r>
      <w:r w:rsidR="00113736">
        <w:t xml:space="preserve">связанный с установкой и обслуживанием оборудования в точках продаж, </w:t>
      </w:r>
      <w:r w:rsidR="005D61A0">
        <w:t xml:space="preserve">заказом и выставлением </w:t>
      </w:r>
      <w:r w:rsidR="00113736" w:rsidRPr="00212901">
        <w:rPr>
          <w:lang w:val="en-US"/>
        </w:rPr>
        <w:t>POS</w:t>
      </w:r>
      <w:r w:rsidR="00113736" w:rsidRPr="00113736">
        <w:t>-</w:t>
      </w:r>
      <w:r w:rsidR="00113736">
        <w:t xml:space="preserve">материалов. </w:t>
      </w:r>
    </w:p>
    <w:p w14:paraId="7A61CE70" w14:textId="0A6530AA" w:rsidR="0051739E" w:rsidRPr="00062878" w:rsidRDefault="00113736" w:rsidP="00062878">
      <w:pPr>
        <w:rPr>
          <w:color w:val="FF0000"/>
        </w:rPr>
      </w:pPr>
      <w:r>
        <w:t xml:space="preserve">В данной работе я в основном буду рассматривать </w:t>
      </w:r>
      <w:r w:rsidR="005D61A0">
        <w:t xml:space="preserve">именно </w:t>
      </w:r>
      <w:r>
        <w:t>визуальный мерчандайзинг, работающий с зонированием пространства в точках продаж, принципами презентации товара, оформлением витрин и торгового оборудования.</w:t>
      </w:r>
      <w:r w:rsidR="000E062D">
        <w:t xml:space="preserve"> </w:t>
      </w:r>
    </w:p>
    <w:p w14:paraId="42305127" w14:textId="51ADDE2A" w:rsidR="0051739E" w:rsidRDefault="00375B9A" w:rsidP="00062878">
      <w:pPr>
        <w:pStyle w:val="Heading2"/>
      </w:pPr>
      <w:bookmarkStart w:id="61" w:name="_Toc69058246"/>
      <w:bookmarkStart w:id="62" w:name="_Toc73567823"/>
      <w:r>
        <w:t xml:space="preserve">1.3. </w:t>
      </w:r>
      <w:r w:rsidR="00062878">
        <w:t>Актуальность мерчандайзинга</w:t>
      </w:r>
      <w:bookmarkEnd w:id="61"/>
      <w:bookmarkEnd w:id="62"/>
    </w:p>
    <w:p w14:paraId="43D4020E" w14:textId="6FF7A60C" w:rsidR="00FA3F54" w:rsidRDefault="00375B9A" w:rsidP="00FA3F54">
      <w:pPr>
        <w:pStyle w:val="Heading3"/>
      </w:pPr>
      <w:bookmarkStart w:id="63" w:name="_Toc69058247"/>
      <w:bookmarkStart w:id="64" w:name="_Toc73567824"/>
      <w:r>
        <w:t xml:space="preserve">1.3.1. </w:t>
      </w:r>
      <w:r w:rsidR="00FA3F54">
        <w:t xml:space="preserve">Актуальность </w:t>
      </w:r>
      <w:r w:rsidR="00807A1F">
        <w:t xml:space="preserve">в </w:t>
      </w:r>
      <w:r w:rsidR="00754ADA">
        <w:t>текущих экономических условиях</w:t>
      </w:r>
      <w:bookmarkEnd w:id="63"/>
      <w:bookmarkEnd w:id="64"/>
    </w:p>
    <w:p w14:paraId="31F6B2FA" w14:textId="64975189" w:rsidR="00D047B6" w:rsidRPr="001F3916" w:rsidRDefault="00D047B6" w:rsidP="001F3916">
      <w:r>
        <w:t>В 2020 году пандемия COVID-19 нанесла серьезной урон экономике России. Строгие экономические ограничения и следующий за ними обвал цен на нефть нанесли двойной удар по экономике России.</w:t>
      </w:r>
      <w:r w:rsidR="00BD06AE">
        <w:rPr>
          <w:rStyle w:val="FootnoteReference"/>
        </w:rPr>
        <w:footnoteReference w:id="1"/>
      </w:r>
      <w:r w:rsidR="00BD06AE">
        <w:t xml:space="preserve"> </w:t>
      </w:r>
      <w:r>
        <w:t>Доходы</w:t>
      </w:r>
      <w:r w:rsidRPr="00D047B6">
        <w:t xml:space="preserve"> </w:t>
      </w:r>
      <w:r>
        <w:t xml:space="preserve">и </w:t>
      </w:r>
      <w:r w:rsidRPr="00D047B6">
        <w:t xml:space="preserve">расходы </w:t>
      </w:r>
      <w:r>
        <w:t xml:space="preserve">потребителей значительно снизились, а </w:t>
      </w:r>
      <w:r w:rsidRPr="00D047B6">
        <w:t>безработиц</w:t>
      </w:r>
      <w:r>
        <w:t>а за время пандемии выросла с 4,7%, до 6,4%</w:t>
      </w:r>
      <w:r w:rsidRPr="00D047B6">
        <w:t>.</w:t>
      </w:r>
      <w:r w:rsidR="00BD06AE">
        <w:rPr>
          <w:rStyle w:val="FootnoteReference"/>
        </w:rPr>
        <w:footnoteReference w:id="2"/>
      </w:r>
    </w:p>
    <w:p w14:paraId="2B6C801B" w14:textId="29DCC804" w:rsidR="004C7CA3" w:rsidRPr="00ED3650" w:rsidRDefault="00D047B6" w:rsidP="00ED3650">
      <w:r>
        <w:t>В связи со снижением покупательской способности населения</w:t>
      </w:r>
      <w:r w:rsidR="001F3916">
        <w:t xml:space="preserve"> и снижением спроса</w:t>
      </w:r>
      <w:r>
        <w:t xml:space="preserve">, </w:t>
      </w:r>
      <w:r w:rsidR="001F3916">
        <w:t xml:space="preserve">российские </w:t>
      </w:r>
      <w:r>
        <w:t>компании вынуждены</w:t>
      </w:r>
      <w:r w:rsidR="001F3916">
        <w:t xml:space="preserve"> искать наиболее доступные методы стимулирования сбыта. </w:t>
      </w:r>
      <w:r w:rsidR="000E08B4">
        <w:t xml:space="preserve">Поскольку </w:t>
      </w:r>
      <w:r w:rsidR="004C7CA3">
        <w:t xml:space="preserve">многие потребители принимают решение о покупке конкретного товара только в самом магазине, </w:t>
      </w:r>
      <w:r w:rsidR="001F3916" w:rsidRPr="001F3916">
        <w:rPr>
          <w:b/>
          <w:bCs/>
          <w:i/>
          <w:iCs/>
        </w:rPr>
        <w:t>методы воздействия на</w:t>
      </w:r>
      <w:r w:rsidR="000E08B4" w:rsidRPr="001F3916">
        <w:rPr>
          <w:b/>
          <w:bCs/>
          <w:i/>
          <w:iCs/>
        </w:rPr>
        <w:t xml:space="preserve"> потребителей к непосредственно</w:t>
      </w:r>
      <w:r w:rsidR="004C7CA3" w:rsidRPr="001F3916">
        <w:rPr>
          <w:b/>
          <w:bCs/>
          <w:i/>
          <w:iCs/>
        </w:rPr>
        <w:t xml:space="preserve"> в точк</w:t>
      </w:r>
      <w:r w:rsidR="001F3916" w:rsidRPr="001F3916">
        <w:rPr>
          <w:b/>
          <w:bCs/>
          <w:i/>
          <w:iCs/>
        </w:rPr>
        <w:t>ах</w:t>
      </w:r>
      <w:r w:rsidR="004C7CA3" w:rsidRPr="001F3916">
        <w:rPr>
          <w:b/>
          <w:bCs/>
          <w:i/>
          <w:iCs/>
        </w:rPr>
        <w:t xml:space="preserve"> продаж</w:t>
      </w:r>
      <w:r w:rsidR="004C7CA3">
        <w:t xml:space="preserve"> </w:t>
      </w:r>
      <w:r w:rsidR="00813413">
        <w:t>способствуют совершению покупок</w:t>
      </w:r>
      <w:r w:rsidR="00BD06AE">
        <w:t xml:space="preserve"> </w:t>
      </w:r>
      <w:r w:rsidR="00BD06AE" w:rsidRPr="00BD06AE">
        <w:t>[</w:t>
      </w:r>
      <w:r w:rsidR="00813413">
        <w:t>Кузнецов, 2006</w:t>
      </w:r>
      <w:r w:rsidR="00813413" w:rsidRPr="00813413">
        <w:t xml:space="preserve">; </w:t>
      </w:r>
      <w:r w:rsidR="00BD06AE">
        <w:t>Магомедов, 2016</w:t>
      </w:r>
      <w:r w:rsidR="00BD06AE" w:rsidRPr="00BD06AE">
        <w:t>]</w:t>
      </w:r>
      <w:r w:rsidR="00BD06AE">
        <w:t>.</w:t>
      </w:r>
      <w:r w:rsidR="00ED3650">
        <w:t xml:space="preserve"> Согласно </w:t>
      </w:r>
      <w:r w:rsidR="00F169ED">
        <w:t xml:space="preserve">Ф. </w:t>
      </w:r>
      <w:proofErr w:type="spellStart"/>
      <w:r w:rsidR="00ED3650">
        <w:t>Котлеру</w:t>
      </w:r>
      <w:proofErr w:type="spellEnd"/>
      <w:r w:rsidR="00ED3650">
        <w:t xml:space="preserve">, потребитель выбирает товар, если он устраивает его по </w:t>
      </w:r>
      <w:proofErr w:type="spellStart"/>
      <w:r w:rsidR="00ED3650">
        <w:t>комбинции</w:t>
      </w:r>
      <w:proofErr w:type="spellEnd"/>
      <w:r w:rsidR="00ED3650">
        <w:t xml:space="preserve"> трех ценностей – качества, цены и сервиса </w:t>
      </w:r>
      <w:r w:rsidR="00ED3650" w:rsidRPr="00ED3650">
        <w:t>[</w:t>
      </w:r>
      <w:proofErr w:type="spellStart"/>
      <w:r w:rsidR="00ED3650" w:rsidRPr="000F4650">
        <w:rPr>
          <w:color w:val="000000" w:themeColor="text1"/>
        </w:rPr>
        <w:t>Котлер</w:t>
      </w:r>
      <w:proofErr w:type="spellEnd"/>
      <w:r w:rsidR="00ED3650" w:rsidRPr="00B15942">
        <w:rPr>
          <w:color w:val="000000" w:themeColor="text1"/>
        </w:rPr>
        <w:t xml:space="preserve"> </w:t>
      </w:r>
      <w:r w:rsidR="00ED3650">
        <w:rPr>
          <w:color w:val="000000" w:themeColor="text1"/>
        </w:rPr>
        <w:t xml:space="preserve">и </w:t>
      </w:r>
      <w:proofErr w:type="spellStart"/>
      <w:r w:rsidR="00ED3650">
        <w:rPr>
          <w:color w:val="000000" w:themeColor="text1"/>
        </w:rPr>
        <w:t>Келлер</w:t>
      </w:r>
      <w:proofErr w:type="spellEnd"/>
      <w:r w:rsidR="00ED3650" w:rsidRPr="000F4650">
        <w:rPr>
          <w:color w:val="000000" w:themeColor="text1"/>
        </w:rPr>
        <w:t>, 2006</w:t>
      </w:r>
      <w:r w:rsidR="00ED3650" w:rsidRPr="00ED3650">
        <w:t>]</w:t>
      </w:r>
      <w:r w:rsidR="00ED3650">
        <w:t xml:space="preserve">. Мерчандайзинг </w:t>
      </w:r>
      <w:r w:rsidR="00ED3650">
        <w:lastRenderedPageBreak/>
        <w:t>способен влиять на воспринимаемую ценность всех трех элементов.</w:t>
      </w:r>
    </w:p>
    <w:p w14:paraId="3CA65652" w14:textId="7161F5BF" w:rsidR="00BD06AE" w:rsidRPr="004E530B" w:rsidRDefault="00FC48C4" w:rsidP="004C7CA3">
      <w:pPr>
        <w:rPr>
          <w:color w:val="FF0000"/>
        </w:rPr>
      </w:pPr>
      <w:r>
        <w:t>Стимулирование сбыта нацелено обычно носит кратковременный характер</w:t>
      </w:r>
      <w:r w:rsidR="004C7CA3">
        <w:t xml:space="preserve"> и применяется с целью решения актуальных задач компаний</w:t>
      </w:r>
      <w:r>
        <w:t xml:space="preserve">. </w:t>
      </w:r>
      <w:r w:rsidR="00754ADA">
        <w:t>Согласно</w:t>
      </w:r>
      <w:r w:rsidR="00F169ED">
        <w:t xml:space="preserve"> Д.</w:t>
      </w:r>
      <w:r w:rsidR="00754ADA">
        <w:t xml:space="preserve"> </w:t>
      </w:r>
      <w:proofErr w:type="spellStart"/>
      <w:r w:rsidR="00754ADA">
        <w:t>Статту</w:t>
      </w:r>
      <w:proofErr w:type="spellEnd"/>
      <w:r w:rsidR="00754ADA">
        <w:t xml:space="preserve">, выделяются два основных </w:t>
      </w:r>
      <w:r>
        <w:t xml:space="preserve">вида </w:t>
      </w:r>
      <w:r w:rsidR="00754ADA">
        <w:t xml:space="preserve">стимулирования </w:t>
      </w:r>
      <w:r>
        <w:t>сбыта</w:t>
      </w:r>
      <w:r w:rsidR="00057BB6">
        <w:t xml:space="preserve"> – ценов</w:t>
      </w:r>
      <w:r>
        <w:t>ое</w:t>
      </w:r>
      <w:r w:rsidR="00057BB6">
        <w:t xml:space="preserve"> и неценов</w:t>
      </w:r>
      <w:r>
        <w:t>ое</w:t>
      </w:r>
      <w:r w:rsidR="004E530B">
        <w:t xml:space="preserve"> </w:t>
      </w:r>
      <w:r w:rsidR="004E530B" w:rsidRPr="004E530B">
        <w:t>[</w:t>
      </w:r>
      <w:proofErr w:type="spellStart"/>
      <w:r w:rsidR="004E530B">
        <w:t>Статт</w:t>
      </w:r>
      <w:proofErr w:type="spellEnd"/>
      <w:r w:rsidR="004E530B">
        <w:t>, 2009</w:t>
      </w:r>
      <w:r w:rsidR="004E530B" w:rsidRPr="004E530B">
        <w:t>]</w:t>
      </w:r>
      <w:r w:rsidR="004E530B">
        <w:t>.</w:t>
      </w:r>
    </w:p>
    <w:p w14:paraId="7D946984" w14:textId="6EF8F8D6" w:rsidR="004C7CA3" w:rsidRDefault="00057BB6" w:rsidP="004C7CA3">
      <w:pPr>
        <w:rPr>
          <w:color w:val="000000" w:themeColor="text1"/>
        </w:rPr>
      </w:pPr>
      <w:r>
        <w:rPr>
          <w:color w:val="000000" w:themeColor="text1"/>
        </w:rPr>
        <w:t>Ценов</w:t>
      </w:r>
      <w:r w:rsidR="00E81BC0">
        <w:rPr>
          <w:color w:val="000000" w:themeColor="text1"/>
        </w:rPr>
        <w:t>о</w:t>
      </w:r>
      <w:r>
        <w:rPr>
          <w:color w:val="000000" w:themeColor="text1"/>
        </w:rPr>
        <w:t xml:space="preserve">е </w:t>
      </w:r>
      <w:r w:rsidR="00FC48C4">
        <w:rPr>
          <w:color w:val="000000" w:themeColor="text1"/>
        </w:rPr>
        <w:t>стимулирование</w:t>
      </w:r>
      <w:r>
        <w:rPr>
          <w:color w:val="000000" w:themeColor="text1"/>
        </w:rPr>
        <w:t xml:space="preserve"> так или иначе связан</w:t>
      </w:r>
      <w:r w:rsidR="00FC48C4">
        <w:rPr>
          <w:color w:val="000000" w:themeColor="text1"/>
        </w:rPr>
        <w:t>о</w:t>
      </w:r>
      <w:r>
        <w:rPr>
          <w:color w:val="000000" w:themeColor="text1"/>
        </w:rPr>
        <w:t xml:space="preserve"> со снижением цен на товар</w:t>
      </w:r>
      <w:r w:rsidR="00FC48C4">
        <w:rPr>
          <w:color w:val="000000" w:themeColor="text1"/>
        </w:rPr>
        <w:t>ы</w:t>
      </w:r>
      <w:r>
        <w:rPr>
          <w:color w:val="000000" w:themeColor="text1"/>
        </w:rPr>
        <w:t>, несмотря не их разнообразные формы – прямое снижение цен, скидки</w:t>
      </w:r>
      <w:r w:rsidR="0034523D">
        <w:rPr>
          <w:color w:val="000000" w:themeColor="text1"/>
        </w:rPr>
        <w:t xml:space="preserve">: общая </w:t>
      </w:r>
      <w:r w:rsidR="0034523D" w:rsidRPr="0034523D">
        <w:rPr>
          <w:color w:val="000000" w:themeColor="text1"/>
        </w:rPr>
        <w:t xml:space="preserve">/ </w:t>
      </w:r>
      <w:r w:rsidR="0034523D">
        <w:rPr>
          <w:color w:val="000000" w:themeColor="text1"/>
        </w:rPr>
        <w:t>за количество</w:t>
      </w:r>
      <w:r w:rsidR="0034523D" w:rsidRPr="0034523D">
        <w:rPr>
          <w:color w:val="000000" w:themeColor="text1"/>
        </w:rPr>
        <w:t xml:space="preserve"> / </w:t>
      </w:r>
      <w:r w:rsidR="0034523D">
        <w:rPr>
          <w:color w:val="000000" w:themeColor="text1"/>
        </w:rPr>
        <w:t>за регулярность покупок</w:t>
      </w:r>
      <w:r>
        <w:rPr>
          <w:color w:val="000000" w:themeColor="text1"/>
        </w:rPr>
        <w:t xml:space="preserve"> </w:t>
      </w:r>
      <w:r w:rsidRPr="00057BB6">
        <w:rPr>
          <w:color w:val="000000" w:themeColor="text1"/>
        </w:rPr>
        <w:t xml:space="preserve">/ </w:t>
      </w:r>
      <w:r w:rsidR="0034523D">
        <w:rPr>
          <w:color w:val="000000" w:themeColor="text1"/>
        </w:rPr>
        <w:t xml:space="preserve">за сезонность </w:t>
      </w:r>
      <w:r w:rsidR="0034523D" w:rsidRPr="0034523D">
        <w:rPr>
          <w:color w:val="000000" w:themeColor="text1"/>
        </w:rPr>
        <w:t xml:space="preserve">/ </w:t>
      </w:r>
      <w:r w:rsidR="0034523D">
        <w:rPr>
          <w:color w:val="000000" w:themeColor="text1"/>
        </w:rPr>
        <w:t xml:space="preserve">ассортиментная </w:t>
      </w:r>
      <w:r w:rsidR="00123DFE" w:rsidRPr="00123DFE">
        <w:rPr>
          <w:color w:val="000000" w:themeColor="text1"/>
        </w:rPr>
        <w:t xml:space="preserve">/ </w:t>
      </w:r>
      <w:r w:rsidR="00123DFE">
        <w:rPr>
          <w:color w:val="000000" w:themeColor="text1"/>
        </w:rPr>
        <w:t xml:space="preserve">акции по типу «2 по цене 1» </w:t>
      </w:r>
      <w:r>
        <w:rPr>
          <w:color w:val="000000" w:themeColor="text1"/>
        </w:rPr>
        <w:t>и пр.</w:t>
      </w:r>
      <w:r w:rsidR="0034523D" w:rsidRPr="0034523D">
        <w:rPr>
          <w:color w:val="000000" w:themeColor="text1"/>
        </w:rPr>
        <w:t xml:space="preserve"> /</w:t>
      </w:r>
      <w:r>
        <w:rPr>
          <w:color w:val="000000" w:themeColor="text1"/>
        </w:rPr>
        <w:t xml:space="preserve"> </w:t>
      </w:r>
      <w:r w:rsidR="00123DFE">
        <w:rPr>
          <w:color w:val="000000" w:themeColor="text1"/>
        </w:rPr>
        <w:t xml:space="preserve">возврат </w:t>
      </w:r>
      <w:proofErr w:type="spellStart"/>
      <w:r w:rsidR="00123DFE">
        <w:rPr>
          <w:color w:val="000000" w:themeColor="text1"/>
        </w:rPr>
        <w:t>кэшбэка</w:t>
      </w:r>
      <w:proofErr w:type="spellEnd"/>
      <w:r w:rsidR="0034523D" w:rsidRPr="0034523D">
        <w:rPr>
          <w:color w:val="000000" w:themeColor="text1"/>
        </w:rPr>
        <w:t xml:space="preserve"> / </w:t>
      </w:r>
      <w:r w:rsidR="00123DFE">
        <w:rPr>
          <w:color w:val="000000" w:themeColor="text1"/>
        </w:rPr>
        <w:t>«трейд-ин»</w:t>
      </w:r>
      <w:r w:rsidR="0034523D">
        <w:rPr>
          <w:color w:val="000000" w:themeColor="text1"/>
        </w:rPr>
        <w:t xml:space="preserve"> </w:t>
      </w:r>
      <w:r w:rsidR="00123DFE">
        <w:rPr>
          <w:color w:val="000000" w:themeColor="text1"/>
        </w:rPr>
        <w:t xml:space="preserve">– предоставление скидки в зачет цены старого товара и </w:t>
      </w:r>
      <w:r w:rsidR="0034523D">
        <w:rPr>
          <w:color w:val="000000" w:themeColor="text1"/>
        </w:rPr>
        <w:t xml:space="preserve">многое </w:t>
      </w:r>
      <w:r w:rsidR="00123DFE">
        <w:rPr>
          <w:color w:val="000000" w:themeColor="text1"/>
        </w:rPr>
        <w:t>другое</w:t>
      </w:r>
      <w:r w:rsidR="0034523D">
        <w:rPr>
          <w:color w:val="000000" w:themeColor="text1"/>
        </w:rPr>
        <w:t xml:space="preserve"> </w:t>
      </w:r>
      <w:r w:rsidR="0034523D" w:rsidRPr="0034523D">
        <w:rPr>
          <w:color w:val="000000" w:themeColor="text1"/>
        </w:rPr>
        <w:t>[</w:t>
      </w:r>
      <w:r w:rsidR="0034523D">
        <w:rPr>
          <w:color w:val="000000" w:themeColor="text1"/>
        </w:rPr>
        <w:t>Баркан, 2007</w:t>
      </w:r>
      <w:r w:rsidR="0034523D" w:rsidRPr="0034523D">
        <w:rPr>
          <w:color w:val="000000" w:themeColor="text1"/>
        </w:rPr>
        <w:t>]</w:t>
      </w:r>
      <w:r w:rsidR="00E72947">
        <w:rPr>
          <w:color w:val="000000" w:themeColor="text1"/>
        </w:rPr>
        <w:t>.</w:t>
      </w:r>
      <w:r w:rsidR="00123DFE">
        <w:rPr>
          <w:color w:val="000000" w:themeColor="text1"/>
        </w:rPr>
        <w:t xml:space="preserve"> </w:t>
      </w:r>
      <w:r w:rsidR="00FC48C4">
        <w:rPr>
          <w:color w:val="000000" w:themeColor="text1"/>
        </w:rPr>
        <w:t>Перечисленные</w:t>
      </w:r>
      <w:r w:rsidR="00123DFE">
        <w:rPr>
          <w:color w:val="000000" w:themeColor="text1"/>
        </w:rPr>
        <w:t xml:space="preserve"> ме</w:t>
      </w:r>
      <w:r w:rsidR="00FC48C4">
        <w:rPr>
          <w:color w:val="000000" w:themeColor="text1"/>
        </w:rPr>
        <w:t xml:space="preserve">тоды </w:t>
      </w:r>
      <w:r w:rsidR="00332B46">
        <w:rPr>
          <w:color w:val="000000" w:themeColor="text1"/>
        </w:rPr>
        <w:t xml:space="preserve">привычны для покупателей и просты в применении, поэтому </w:t>
      </w:r>
      <w:r w:rsidR="00FC48C4">
        <w:rPr>
          <w:color w:val="000000" w:themeColor="text1"/>
        </w:rPr>
        <w:t xml:space="preserve">широко распространены и </w:t>
      </w:r>
      <w:r w:rsidR="00332B46">
        <w:rPr>
          <w:color w:val="000000" w:themeColor="text1"/>
        </w:rPr>
        <w:t xml:space="preserve">в большинстве случаев </w:t>
      </w:r>
      <w:r w:rsidR="00FC48C4">
        <w:rPr>
          <w:color w:val="000000" w:themeColor="text1"/>
        </w:rPr>
        <w:t>являются эффективными, так как снижение цен напрямую повышает выгоду от приобретения товара для покупателя</w:t>
      </w:r>
      <w:r w:rsidR="0034523D">
        <w:rPr>
          <w:color w:val="000000" w:themeColor="text1"/>
        </w:rPr>
        <w:t xml:space="preserve"> </w:t>
      </w:r>
      <w:r w:rsidR="00C34200" w:rsidRPr="00C34200">
        <w:rPr>
          <w:color w:val="000000" w:themeColor="text1"/>
        </w:rPr>
        <w:t>[</w:t>
      </w:r>
      <w:r w:rsidR="00C34200">
        <w:rPr>
          <w:color w:val="000000" w:themeColor="text1"/>
        </w:rPr>
        <w:t>Маслова, 2008</w:t>
      </w:r>
      <w:r w:rsidR="00C34200" w:rsidRPr="00C34200">
        <w:rPr>
          <w:color w:val="000000" w:themeColor="text1"/>
        </w:rPr>
        <w:t>]</w:t>
      </w:r>
      <w:r w:rsidR="0034523D">
        <w:rPr>
          <w:color w:val="000000" w:themeColor="text1"/>
        </w:rPr>
        <w:t>.</w:t>
      </w:r>
      <w:r w:rsidR="00C34200" w:rsidRPr="00C34200">
        <w:rPr>
          <w:color w:val="000000" w:themeColor="text1"/>
        </w:rPr>
        <w:t xml:space="preserve"> </w:t>
      </w:r>
      <w:r w:rsidR="00FC48C4">
        <w:rPr>
          <w:color w:val="000000" w:themeColor="text1"/>
        </w:rPr>
        <w:t xml:space="preserve">Однако следует учитывать то, что </w:t>
      </w:r>
      <w:r w:rsidR="001F3916">
        <w:rPr>
          <w:color w:val="000000" w:themeColor="text1"/>
        </w:rPr>
        <w:t>они</w:t>
      </w:r>
      <w:r w:rsidR="00FC48C4">
        <w:rPr>
          <w:color w:val="000000" w:themeColor="text1"/>
        </w:rPr>
        <w:t xml:space="preserve"> снижают маржу на товары и потенциальную прибыль, которую компания может получить от их реализации</w:t>
      </w:r>
      <w:r w:rsidR="001F3916">
        <w:rPr>
          <w:color w:val="000000" w:themeColor="text1"/>
        </w:rPr>
        <w:t>, что крайне нежелательно в текущих экономических условиях</w:t>
      </w:r>
      <w:r w:rsidR="00FC48C4">
        <w:rPr>
          <w:color w:val="000000" w:themeColor="text1"/>
        </w:rPr>
        <w:t xml:space="preserve">. </w:t>
      </w:r>
      <w:r w:rsidR="0034523D">
        <w:rPr>
          <w:color w:val="000000" w:themeColor="text1"/>
        </w:rPr>
        <w:t>Более того, неграмотное применение скидок может нанести вред всей ценовой политике компании, поскольку большие и частые скидки могут дезориентировать покупателей</w:t>
      </w:r>
      <w:r w:rsidR="00E72947">
        <w:rPr>
          <w:color w:val="000000" w:themeColor="text1"/>
        </w:rPr>
        <w:t xml:space="preserve"> </w:t>
      </w:r>
      <w:r w:rsidR="00E72947" w:rsidRPr="0034523D">
        <w:rPr>
          <w:color w:val="000000" w:themeColor="text1"/>
        </w:rPr>
        <w:t>[</w:t>
      </w:r>
      <w:r w:rsidR="00E72947">
        <w:rPr>
          <w:color w:val="000000" w:themeColor="text1"/>
        </w:rPr>
        <w:t>Баркан, 2007</w:t>
      </w:r>
      <w:r w:rsidR="00E72947" w:rsidRPr="0034523D">
        <w:rPr>
          <w:color w:val="000000" w:themeColor="text1"/>
        </w:rPr>
        <w:t>]</w:t>
      </w:r>
      <w:r w:rsidR="00E72947">
        <w:rPr>
          <w:color w:val="000000" w:themeColor="text1"/>
        </w:rPr>
        <w:t>.</w:t>
      </w:r>
    </w:p>
    <w:p w14:paraId="07A0554F" w14:textId="6867962F" w:rsidR="001F3916" w:rsidRPr="001F3916" w:rsidRDefault="001F3916" w:rsidP="001F3916">
      <w:pPr>
        <w:rPr>
          <w:color w:val="000000" w:themeColor="text1"/>
        </w:rPr>
      </w:pPr>
      <w:r>
        <w:rPr>
          <w:color w:val="000000" w:themeColor="text1"/>
        </w:rPr>
        <w:t xml:space="preserve">По этой причине </w:t>
      </w:r>
      <w:r w:rsidR="00FC48C4">
        <w:rPr>
          <w:color w:val="000000" w:themeColor="text1"/>
        </w:rPr>
        <w:t xml:space="preserve">компаниям следует обратить внимание на </w:t>
      </w:r>
      <w:r w:rsidR="00FC48C4" w:rsidRPr="001F3916">
        <w:rPr>
          <w:b/>
          <w:bCs/>
          <w:i/>
          <w:iCs/>
          <w:color w:val="000000" w:themeColor="text1"/>
        </w:rPr>
        <w:t>неценовые методы стимулирования спроса</w:t>
      </w:r>
      <w:r w:rsidR="00FC48C4">
        <w:rPr>
          <w:color w:val="000000" w:themeColor="text1"/>
        </w:rPr>
        <w:t xml:space="preserve">, так как они </w:t>
      </w:r>
      <w:r>
        <w:rPr>
          <w:color w:val="000000" w:themeColor="text1"/>
        </w:rPr>
        <w:t xml:space="preserve">в большинстве случаев </w:t>
      </w:r>
      <w:r w:rsidR="00FC48C4">
        <w:rPr>
          <w:color w:val="000000" w:themeColor="text1"/>
        </w:rPr>
        <w:t>являются менее затратными</w:t>
      </w:r>
      <w:r>
        <w:rPr>
          <w:color w:val="000000" w:themeColor="text1"/>
        </w:rPr>
        <w:t xml:space="preserve"> с финансовой точки зрения</w:t>
      </w:r>
      <w:r w:rsidR="00FC48C4">
        <w:rPr>
          <w:color w:val="000000" w:themeColor="text1"/>
        </w:rPr>
        <w:t>.</w:t>
      </w:r>
      <w:r>
        <w:rPr>
          <w:color w:val="000000" w:themeColor="text1"/>
        </w:rPr>
        <w:t xml:space="preserve"> Среди них выделяют</w:t>
      </w:r>
      <w:r w:rsidR="00FC48C4">
        <w:rPr>
          <w:color w:val="000000" w:themeColor="text1"/>
        </w:rPr>
        <w:t xml:space="preserve"> </w:t>
      </w:r>
      <w:r w:rsidR="000E08B4">
        <w:rPr>
          <w:color w:val="000000" w:themeColor="text1"/>
        </w:rPr>
        <w:t xml:space="preserve">проведение конкурсов и лотерей, </w:t>
      </w:r>
      <w:r w:rsidR="00FC48C4">
        <w:rPr>
          <w:color w:val="000000" w:themeColor="text1"/>
        </w:rPr>
        <w:t xml:space="preserve">распространение </w:t>
      </w:r>
      <w:r w:rsidR="000E08B4">
        <w:rPr>
          <w:color w:val="000000" w:themeColor="text1"/>
        </w:rPr>
        <w:t>пробников товара, дарение подарков и сувениров, предоставление гарантии на товар</w:t>
      </w:r>
      <w:r w:rsidR="008C1D33">
        <w:rPr>
          <w:color w:val="000000" w:themeColor="text1"/>
        </w:rPr>
        <w:t>ы и выгодных условий послепродажного обслуживания</w:t>
      </w:r>
      <w:r w:rsidR="000E08B4">
        <w:rPr>
          <w:color w:val="000000" w:themeColor="text1"/>
        </w:rPr>
        <w:t>, а также эффективная презентация товара в точках продаж</w:t>
      </w:r>
      <w:r w:rsidR="008C1D33">
        <w:rPr>
          <w:color w:val="000000" w:themeColor="text1"/>
        </w:rPr>
        <w:t xml:space="preserve"> или его </w:t>
      </w:r>
      <w:r w:rsidR="008C1D33" w:rsidRPr="008C1D33">
        <w:rPr>
          <w:b/>
          <w:bCs/>
          <w:i/>
          <w:iCs/>
          <w:color w:val="000000" w:themeColor="text1"/>
        </w:rPr>
        <w:t>мерчандайзинг</w:t>
      </w:r>
      <w:r w:rsidR="000E08B4">
        <w:rPr>
          <w:color w:val="000000" w:themeColor="text1"/>
        </w:rPr>
        <w:t>.</w:t>
      </w:r>
      <w:r w:rsidR="000E08B4">
        <w:t xml:space="preserve"> </w:t>
      </w:r>
    </w:p>
    <w:p w14:paraId="6765EC42" w14:textId="49629BE9" w:rsidR="001F3916" w:rsidRPr="002D5662" w:rsidRDefault="001F3916" w:rsidP="001E2A54">
      <w:r>
        <w:t xml:space="preserve">Мерчандайзинг является одним из наиболее доступных и недорогих </w:t>
      </w:r>
      <w:r w:rsidR="001E2A54">
        <w:t>способов</w:t>
      </w:r>
      <w:r>
        <w:t xml:space="preserve"> влияния на формирование потребительских предпочтений</w:t>
      </w:r>
      <w:r w:rsidR="002D5662">
        <w:t>, который воздействует на покупателя напрямую в торговом зале</w:t>
      </w:r>
      <w:r>
        <w:t xml:space="preserve">. Его инструменты </w:t>
      </w:r>
      <w:r w:rsidR="001E2A54">
        <w:t xml:space="preserve">дополняют и усиливают выгоду, которую получает потребитель от приобретения конкретных групп товаров, что позволяет </w:t>
      </w:r>
      <w:r>
        <w:t xml:space="preserve">повышать </w:t>
      </w:r>
      <w:r w:rsidR="001E2A54">
        <w:t xml:space="preserve">их </w:t>
      </w:r>
      <w:r>
        <w:t xml:space="preserve">продажи, а также товарооборот </w:t>
      </w:r>
      <w:r w:rsidR="008C1D33">
        <w:t xml:space="preserve">по магазину </w:t>
      </w:r>
      <w:r>
        <w:t>в целом.</w:t>
      </w:r>
      <w:r w:rsidR="002D5662">
        <w:t xml:space="preserve"> </w:t>
      </w:r>
      <w:r w:rsidR="007C600A">
        <w:t xml:space="preserve">По данным исследования </w:t>
      </w:r>
      <w:proofErr w:type="spellStart"/>
      <w:r w:rsidR="007C600A" w:rsidRPr="005012FB">
        <w:rPr>
          <w:color w:val="000000" w:themeColor="text1"/>
        </w:rPr>
        <w:t>Chain</w:t>
      </w:r>
      <w:proofErr w:type="spellEnd"/>
      <w:r w:rsidR="007C600A" w:rsidRPr="005012FB">
        <w:rPr>
          <w:color w:val="000000" w:themeColor="text1"/>
        </w:rPr>
        <w:t xml:space="preserve"> </w:t>
      </w:r>
      <w:proofErr w:type="spellStart"/>
      <w:r w:rsidR="007C600A" w:rsidRPr="005012FB">
        <w:rPr>
          <w:color w:val="000000" w:themeColor="text1"/>
        </w:rPr>
        <w:t>Store</w:t>
      </w:r>
      <w:proofErr w:type="spellEnd"/>
      <w:r w:rsidR="007C600A" w:rsidRPr="005012FB">
        <w:rPr>
          <w:color w:val="000000" w:themeColor="text1"/>
        </w:rPr>
        <w:t xml:space="preserve"> </w:t>
      </w:r>
      <w:proofErr w:type="spellStart"/>
      <w:r w:rsidR="007C600A" w:rsidRPr="005012FB">
        <w:rPr>
          <w:color w:val="000000" w:themeColor="text1"/>
        </w:rPr>
        <w:t>Age</w:t>
      </w:r>
      <w:proofErr w:type="spellEnd"/>
      <w:r w:rsidR="007C600A" w:rsidRPr="005012FB">
        <w:rPr>
          <w:color w:val="000000" w:themeColor="text1"/>
        </w:rPr>
        <w:t xml:space="preserve"> </w:t>
      </w:r>
      <w:r w:rsidR="005012FB" w:rsidRPr="005012FB">
        <w:rPr>
          <w:color w:val="000000" w:themeColor="text1"/>
        </w:rPr>
        <w:t xml:space="preserve">в </w:t>
      </w:r>
      <w:r w:rsidR="007C600A" w:rsidRPr="005012FB">
        <w:rPr>
          <w:color w:val="000000" w:themeColor="text1"/>
        </w:rPr>
        <w:t>2004</w:t>
      </w:r>
      <w:r w:rsidR="005012FB" w:rsidRPr="005012FB">
        <w:rPr>
          <w:color w:val="000000" w:themeColor="text1"/>
        </w:rPr>
        <w:t xml:space="preserve"> году</w:t>
      </w:r>
      <w:r w:rsidR="007C600A" w:rsidRPr="005012FB">
        <w:rPr>
          <w:color w:val="000000" w:themeColor="text1"/>
        </w:rPr>
        <w:t xml:space="preserve">, 63% клиентов помнят случаи, когда атмосфера в магазине </w:t>
      </w:r>
      <w:r w:rsidR="007C600A">
        <w:t xml:space="preserve">заставляла их покупать больше товаров или проводить больше времени в магазине. При этом среди тех, кто помнит, что был подвержен влиянию атмосферы в магазине, почти половина (45%) сообщают, что тратили не только больше денег в магазине, но больше времени. </w:t>
      </w:r>
      <w:r w:rsidR="002D5662">
        <w:t>Таким образом, мерчандайзинг</w:t>
      </w:r>
      <w:r w:rsidR="001E2A54">
        <w:t xml:space="preserve"> </w:t>
      </w:r>
      <w:r w:rsidR="002D5662">
        <w:t xml:space="preserve">является эффективной составляющей комплекса мероприятий по продвижению товаров, и является крайне </w:t>
      </w:r>
      <w:r w:rsidR="001E2A54">
        <w:t xml:space="preserve">востребованным методом </w:t>
      </w:r>
      <w:r w:rsidR="001E2A54">
        <w:lastRenderedPageBreak/>
        <w:t>стимулирования сбыта</w:t>
      </w:r>
      <w:r w:rsidR="002D5662">
        <w:t xml:space="preserve"> в текущих экономических реалиях</w:t>
      </w:r>
      <w:r w:rsidR="008C1D33">
        <w:t>, потому что не требует серьезных затрат ни финансовых, ни временных ресурсов.</w:t>
      </w:r>
      <w:r w:rsidR="002D5662">
        <w:t xml:space="preserve"> </w:t>
      </w:r>
    </w:p>
    <w:p w14:paraId="32423E23" w14:textId="222EB233" w:rsidR="00FA3F54" w:rsidRPr="001E1545" w:rsidRDefault="00375B9A" w:rsidP="00FA3F54">
      <w:pPr>
        <w:pStyle w:val="Heading3"/>
      </w:pPr>
      <w:bookmarkStart w:id="65" w:name="_Toc69058248"/>
      <w:bookmarkStart w:id="66" w:name="_Toc73567825"/>
      <w:r>
        <w:t xml:space="preserve">1.3.2. </w:t>
      </w:r>
      <w:r w:rsidR="00FA3F54">
        <w:t xml:space="preserve">Актуальность в условиях </w:t>
      </w:r>
      <w:r w:rsidR="00FA3F54">
        <w:rPr>
          <w:lang w:val="en-US"/>
        </w:rPr>
        <w:t>e</w:t>
      </w:r>
      <w:r w:rsidR="00FA3F54" w:rsidRPr="00FA3F54">
        <w:t>-</w:t>
      </w:r>
      <w:r w:rsidR="00FA3F54">
        <w:rPr>
          <w:lang w:val="en-US"/>
        </w:rPr>
        <w:t>commerce</w:t>
      </w:r>
      <w:r w:rsidR="001E1545">
        <w:t xml:space="preserve"> и экономики впечатлений</w:t>
      </w:r>
      <w:bookmarkEnd w:id="65"/>
      <w:bookmarkEnd w:id="66"/>
    </w:p>
    <w:p w14:paraId="27A4FD4F" w14:textId="0B0EC692" w:rsidR="008C1D33" w:rsidRDefault="00F532B7" w:rsidP="00C0418D">
      <w:r>
        <w:t>В настоящее время</w:t>
      </w:r>
      <w:r w:rsidR="00420955">
        <w:t xml:space="preserve"> с</w:t>
      </w:r>
      <w:r w:rsidR="00FA6725">
        <w:t xml:space="preserve"> развитием электронной коммерции, все больше компани</w:t>
      </w:r>
      <w:r w:rsidR="00AD6201">
        <w:t>й</w:t>
      </w:r>
      <w:r w:rsidR="00FA6725">
        <w:t xml:space="preserve"> начинают смещать фокус с продаж </w:t>
      </w:r>
      <w:r>
        <w:t>из</w:t>
      </w:r>
      <w:r w:rsidR="00FA6725">
        <w:t xml:space="preserve"> розничных магазин</w:t>
      </w:r>
      <w:r>
        <w:t>ов</w:t>
      </w:r>
      <w:r w:rsidR="00FA6725">
        <w:t xml:space="preserve"> на продажи </w:t>
      </w:r>
      <w:r>
        <w:t>через</w:t>
      </w:r>
      <w:r w:rsidR="00FA6725">
        <w:t xml:space="preserve"> Интернет</w:t>
      </w:r>
      <w:r w:rsidR="004E530B">
        <w:t xml:space="preserve"> </w:t>
      </w:r>
      <w:r w:rsidR="004E530B" w:rsidRPr="004E530B">
        <w:t>[</w:t>
      </w:r>
      <w:proofErr w:type="spellStart"/>
      <w:r w:rsidR="006218E9">
        <w:t>Фигенбаум</w:t>
      </w:r>
      <w:proofErr w:type="spellEnd"/>
      <w:r w:rsidR="004E530B">
        <w:t>, 2016</w:t>
      </w:r>
      <w:r w:rsidR="004E530B" w:rsidRPr="004E530B">
        <w:t>]</w:t>
      </w:r>
      <w:r w:rsidR="00FA6725">
        <w:t>. Однако е</w:t>
      </w:r>
      <w:r w:rsidR="005F7155">
        <w:t xml:space="preserve">сли компании хотят, чтобы их физические магазины </w:t>
      </w:r>
      <w:r w:rsidR="008C1D33">
        <w:t>не уступали по эффективности</w:t>
      </w:r>
      <w:r w:rsidR="005F7155">
        <w:t xml:space="preserve"> онлайн-ритейл</w:t>
      </w:r>
      <w:r w:rsidR="008C1D33">
        <w:t>у</w:t>
      </w:r>
      <w:r w:rsidR="005F7155">
        <w:t xml:space="preserve">, необходимо грамотно </w:t>
      </w:r>
      <w:r w:rsidR="00FA6725">
        <w:t>подходить к вопросам развития</w:t>
      </w:r>
      <w:r w:rsidR="005F7155">
        <w:t xml:space="preserve"> </w:t>
      </w:r>
      <w:r w:rsidR="005F7155" w:rsidRPr="008C1D33">
        <w:rPr>
          <w:b/>
          <w:bCs/>
          <w:i/>
          <w:iCs/>
        </w:rPr>
        <w:t>стратеги</w:t>
      </w:r>
      <w:r w:rsidR="00FA6725" w:rsidRPr="008C1D33">
        <w:rPr>
          <w:b/>
          <w:bCs/>
          <w:i/>
          <w:iCs/>
        </w:rPr>
        <w:t xml:space="preserve">й </w:t>
      </w:r>
      <w:proofErr w:type="spellStart"/>
      <w:r w:rsidR="005F7155" w:rsidRPr="008C1D33">
        <w:rPr>
          <w:b/>
          <w:bCs/>
          <w:i/>
          <w:iCs/>
        </w:rPr>
        <w:t>омниканальности</w:t>
      </w:r>
      <w:proofErr w:type="spellEnd"/>
      <w:r w:rsidR="005214C9">
        <w:rPr>
          <w:b/>
          <w:bCs/>
          <w:i/>
          <w:iCs/>
        </w:rPr>
        <w:t xml:space="preserve">. </w:t>
      </w:r>
      <w:proofErr w:type="spellStart"/>
      <w:r w:rsidR="005214C9">
        <w:t>Омниканальность</w:t>
      </w:r>
      <w:proofErr w:type="spellEnd"/>
      <w:r w:rsidR="005214C9">
        <w:t xml:space="preserve"> предполагает создание такой торговой системы, в которой</w:t>
      </w:r>
      <w:r w:rsidR="00FA6725">
        <w:t xml:space="preserve"> </w:t>
      </w:r>
      <w:r>
        <w:t xml:space="preserve">онлайн и </w:t>
      </w:r>
      <w:proofErr w:type="spellStart"/>
      <w:r>
        <w:t>оффлайн</w:t>
      </w:r>
      <w:proofErr w:type="spellEnd"/>
      <w:r>
        <w:t xml:space="preserve"> каналы</w:t>
      </w:r>
      <w:r w:rsidR="005F7155">
        <w:t xml:space="preserve"> торговли дополн</w:t>
      </w:r>
      <w:r w:rsidR="005214C9">
        <w:t>яют</w:t>
      </w:r>
      <w:r w:rsidR="005F7155">
        <w:t xml:space="preserve"> друг друга</w:t>
      </w:r>
      <w:r w:rsidR="00FA6725">
        <w:t xml:space="preserve">, и </w:t>
      </w:r>
      <w:r w:rsidR="008C1D33">
        <w:rPr>
          <w:lang w:val="en-US"/>
        </w:rPr>
        <w:t>e</w:t>
      </w:r>
      <w:r w:rsidR="008C1D33" w:rsidRPr="008C1D33">
        <w:t>-</w:t>
      </w:r>
      <w:r w:rsidR="008C1D33">
        <w:rPr>
          <w:lang w:val="en-US"/>
        </w:rPr>
        <w:t>commerce</w:t>
      </w:r>
      <w:r w:rsidR="00FA6725">
        <w:t xml:space="preserve"> не «погло</w:t>
      </w:r>
      <w:r w:rsidR="005214C9">
        <w:t>щает</w:t>
      </w:r>
      <w:r w:rsidR="00FA6725">
        <w:t>» физические точки продаж</w:t>
      </w:r>
      <w:r w:rsidR="004B095D" w:rsidRPr="004B095D">
        <w:t xml:space="preserve"> [</w:t>
      </w:r>
      <w:proofErr w:type="spellStart"/>
      <w:r w:rsidR="004B095D">
        <w:t>Авиад</w:t>
      </w:r>
      <w:proofErr w:type="spellEnd"/>
      <w:r w:rsidR="004B095D">
        <w:t>, 2019</w:t>
      </w:r>
      <w:r w:rsidR="004B095D" w:rsidRPr="004B095D">
        <w:t>]</w:t>
      </w:r>
      <w:r w:rsidR="005F7155">
        <w:t xml:space="preserve">. </w:t>
      </w:r>
    </w:p>
    <w:p w14:paraId="1B44F650" w14:textId="3EA73373" w:rsidR="00F30B2A" w:rsidRDefault="00345446" w:rsidP="00F30B2A">
      <w:r>
        <w:t>Ф</w:t>
      </w:r>
      <w:r w:rsidR="005F7155" w:rsidRPr="005F7155">
        <w:t>изически</w:t>
      </w:r>
      <w:r w:rsidR="005214C9">
        <w:t>е</w:t>
      </w:r>
      <w:r w:rsidR="005F7155" w:rsidRPr="005F7155">
        <w:t xml:space="preserve"> магазин</w:t>
      </w:r>
      <w:r w:rsidR="005214C9">
        <w:t>ы являются основой</w:t>
      </w:r>
      <w:r w:rsidR="005214C9" w:rsidRPr="005F7155">
        <w:t xml:space="preserve"> </w:t>
      </w:r>
      <w:proofErr w:type="spellStart"/>
      <w:r w:rsidR="005214C9">
        <w:t>омниканальной</w:t>
      </w:r>
      <w:proofErr w:type="spellEnd"/>
      <w:r w:rsidR="005214C9">
        <w:t xml:space="preserve"> </w:t>
      </w:r>
      <w:r w:rsidR="005214C9" w:rsidRPr="005F7155">
        <w:t>розничной торговли</w:t>
      </w:r>
      <w:r w:rsidR="005214C9">
        <w:t>, поскольку</w:t>
      </w:r>
      <w:r>
        <w:t xml:space="preserve"> </w:t>
      </w:r>
      <w:r w:rsidR="005214C9">
        <w:t>именно они</w:t>
      </w:r>
      <w:r w:rsidR="005F7155" w:rsidRPr="005F7155">
        <w:t xml:space="preserve"> воплощ</w:t>
      </w:r>
      <w:r w:rsidR="005214C9">
        <w:t>ают</w:t>
      </w:r>
      <w:r w:rsidR="005F7155" w:rsidRPr="005F7155">
        <w:t xml:space="preserve"> бренд</w:t>
      </w:r>
      <w:r w:rsidR="005F7155">
        <w:t xml:space="preserve"> в реальном мире</w:t>
      </w:r>
      <w:r w:rsidR="005214C9">
        <w:t>. Так, торговые точки</w:t>
      </w:r>
      <w:r w:rsidR="005F7155">
        <w:t xml:space="preserve"> </w:t>
      </w:r>
      <w:r w:rsidR="009046A3">
        <w:t xml:space="preserve">играют серьезную роль в </w:t>
      </w:r>
      <w:r w:rsidR="005F7155">
        <w:t>формир</w:t>
      </w:r>
      <w:r w:rsidR="009046A3">
        <w:t>овании</w:t>
      </w:r>
      <w:r w:rsidR="005F7155">
        <w:t xml:space="preserve"> </w:t>
      </w:r>
      <w:r w:rsidR="009046A3" w:rsidRPr="00D8556E">
        <w:rPr>
          <w:b/>
          <w:bCs/>
          <w:i/>
          <w:iCs/>
        </w:rPr>
        <w:t>имиджа бренда</w:t>
      </w:r>
      <w:r w:rsidR="009046A3">
        <w:t xml:space="preserve"> и связанных с ним ассоциаций в сознании клиентов.</w:t>
      </w:r>
      <w:r w:rsidR="00F30B2A">
        <w:t xml:space="preserve"> </w:t>
      </w:r>
      <w:r w:rsidR="00FA6725">
        <w:t xml:space="preserve">Внутри магазина </w:t>
      </w:r>
      <w:r w:rsidR="00F30B2A">
        <w:t xml:space="preserve">компании </w:t>
      </w:r>
      <w:r w:rsidR="00FA6725">
        <w:t>мо</w:t>
      </w:r>
      <w:r w:rsidR="00F30B2A">
        <w:t>гут</w:t>
      </w:r>
      <w:r w:rsidR="00FA6725">
        <w:t xml:space="preserve"> наглядно </w:t>
      </w:r>
      <w:r w:rsidR="00FA6725" w:rsidRPr="00FA6725">
        <w:t xml:space="preserve">сформулировать качественные </w:t>
      </w:r>
      <w:r w:rsidR="00FA6725">
        <w:t xml:space="preserve">«вещественные» </w:t>
      </w:r>
      <w:r w:rsidR="00FA6725" w:rsidRPr="00FA6725">
        <w:t>сообщения для целевых клиентов</w:t>
      </w:r>
      <w:r w:rsidR="004B095D">
        <w:t xml:space="preserve"> </w:t>
      </w:r>
      <w:r w:rsidR="004B095D" w:rsidRPr="004B095D">
        <w:t>[</w:t>
      </w:r>
      <w:proofErr w:type="spellStart"/>
      <w:r w:rsidR="004B095D">
        <w:t>Озимек</w:t>
      </w:r>
      <w:proofErr w:type="spellEnd"/>
      <w:r w:rsidR="004B095D">
        <w:t>, 2018</w:t>
      </w:r>
      <w:r w:rsidR="004B095D" w:rsidRPr="004B095D">
        <w:t>]</w:t>
      </w:r>
      <w:r w:rsidR="00FA6725" w:rsidRPr="00FA6725">
        <w:t xml:space="preserve">. </w:t>
      </w:r>
      <w:r w:rsidR="00844954">
        <w:t xml:space="preserve">А </w:t>
      </w:r>
      <w:r w:rsidR="00F30B2A">
        <w:t xml:space="preserve">согласно проведенным исследованиям, </w:t>
      </w:r>
      <w:r w:rsidR="00844954">
        <w:t>такие</w:t>
      </w:r>
      <w:r w:rsidR="00844954" w:rsidRPr="00844954">
        <w:t xml:space="preserve"> элемент</w:t>
      </w:r>
      <w:r w:rsidR="00844954">
        <w:t>ы об</w:t>
      </w:r>
      <w:r w:rsidR="00844954" w:rsidRPr="00844954">
        <w:t xml:space="preserve">становки розничной торговой точки </w:t>
      </w:r>
      <w:r w:rsidR="00844954">
        <w:t xml:space="preserve">как </w:t>
      </w:r>
      <w:r w:rsidR="00844954" w:rsidRPr="00844954">
        <w:t>организация пространства, музыкальное сопровождение</w:t>
      </w:r>
      <w:r w:rsidR="00844954">
        <w:t xml:space="preserve"> </w:t>
      </w:r>
      <w:r w:rsidR="00AA5240" w:rsidRPr="00AA5240">
        <w:t>[</w:t>
      </w:r>
      <w:r w:rsidR="00AA5240">
        <w:t>Князев, 2004</w:t>
      </w:r>
      <w:r w:rsidR="00AA5240" w:rsidRPr="00AA5240">
        <w:t>]</w:t>
      </w:r>
      <w:r w:rsidR="00AA5240">
        <w:t xml:space="preserve"> </w:t>
      </w:r>
      <w:r w:rsidR="00844954">
        <w:t xml:space="preserve">и </w:t>
      </w:r>
      <w:r w:rsidR="00844954" w:rsidRPr="00844954">
        <w:t>использование ароматов</w:t>
      </w:r>
      <w:r w:rsidR="00844954">
        <w:t xml:space="preserve"> </w:t>
      </w:r>
      <w:r w:rsidR="00AA5240" w:rsidRPr="00AA5240">
        <w:t>[</w:t>
      </w:r>
      <w:r w:rsidR="00AA5240">
        <w:t>Цветкова, 2010</w:t>
      </w:r>
      <w:r w:rsidR="00AA5240" w:rsidRPr="00AA5240">
        <w:t xml:space="preserve">] </w:t>
      </w:r>
      <w:r w:rsidR="00844954">
        <w:t>оказывают значительное влияние</w:t>
      </w:r>
      <w:r w:rsidR="00844954" w:rsidRPr="00844954">
        <w:t xml:space="preserve"> на эмоциональное состояние и реакции посетителей</w:t>
      </w:r>
      <w:r w:rsidR="00844954">
        <w:t xml:space="preserve"> </w:t>
      </w:r>
      <w:r w:rsidR="004E530B" w:rsidRPr="004E530B">
        <w:t>[</w:t>
      </w:r>
      <w:r w:rsidR="004E530B">
        <w:t>Волков, 2006</w:t>
      </w:r>
      <w:r w:rsidR="004E530B" w:rsidRPr="004E530B">
        <w:t>]</w:t>
      </w:r>
      <w:r w:rsidR="004E530B">
        <w:t xml:space="preserve">. </w:t>
      </w:r>
      <w:r w:rsidR="005214C9">
        <w:rPr>
          <w:color w:val="000000" w:themeColor="text1"/>
        </w:rPr>
        <w:t>По этой причине</w:t>
      </w:r>
      <w:r w:rsidR="00F30B2A">
        <w:rPr>
          <w:color w:val="000000" w:themeColor="text1"/>
        </w:rPr>
        <w:t>,</w:t>
      </w:r>
      <w:r w:rsidR="005214C9">
        <w:t xml:space="preserve"> то</w:t>
      </w:r>
      <w:r>
        <w:t xml:space="preserve">, что клиент видит в магазине, формирует его </w:t>
      </w:r>
      <w:r w:rsidRPr="00D8556E">
        <w:rPr>
          <w:b/>
          <w:bCs/>
          <w:i/>
          <w:iCs/>
        </w:rPr>
        <w:t>опыт взаимодействия</w:t>
      </w:r>
      <w:r>
        <w:t xml:space="preserve"> с брендом.</w:t>
      </w:r>
    </w:p>
    <w:p w14:paraId="6EFAC6A6" w14:textId="4411728C" w:rsidR="001E1545" w:rsidRDefault="00F30B2A" w:rsidP="00682DB1">
      <w:r>
        <w:t xml:space="preserve">Более того, с развитием </w:t>
      </w:r>
      <w:proofErr w:type="spellStart"/>
      <w:r>
        <w:t>коммодитизации</w:t>
      </w:r>
      <w:proofErr w:type="spellEnd"/>
      <w:r>
        <w:t xml:space="preserve"> (уравнивания уникальных характеристик товаров в восприятии потребителем) </w:t>
      </w:r>
      <w:r w:rsidR="001E1545">
        <w:t xml:space="preserve">все </w:t>
      </w:r>
      <w:r>
        <w:t xml:space="preserve">большее значение </w:t>
      </w:r>
      <w:r w:rsidR="001E1545">
        <w:t>при</w:t>
      </w:r>
      <w:r>
        <w:t xml:space="preserve">обретает </w:t>
      </w:r>
      <w:r w:rsidRPr="00F30B2A">
        <w:rPr>
          <w:b/>
          <w:bCs/>
          <w:i/>
          <w:iCs/>
        </w:rPr>
        <w:t>маркетинг впечатлений</w:t>
      </w:r>
      <w:r>
        <w:t>.</w:t>
      </w:r>
      <w:r w:rsidR="001E1545">
        <w:t xml:space="preserve"> Помимо качественных характеристик товара, для потребителей первостепенное значение приобретает опыт, который они получают при взаимодействии с ним </w:t>
      </w:r>
      <w:r w:rsidR="004E530B" w:rsidRPr="004E530B">
        <w:t>[</w:t>
      </w:r>
      <w:proofErr w:type="spellStart"/>
      <w:r w:rsidR="004E530B">
        <w:t>Пайн</w:t>
      </w:r>
      <w:proofErr w:type="spellEnd"/>
      <w:r w:rsidR="004E530B">
        <w:t xml:space="preserve">, </w:t>
      </w:r>
      <w:proofErr w:type="spellStart"/>
      <w:r w:rsidR="004E530B">
        <w:t>Гилмора</w:t>
      </w:r>
      <w:proofErr w:type="spellEnd"/>
      <w:r w:rsidR="004E530B">
        <w:t>, 2005</w:t>
      </w:r>
      <w:r w:rsidR="004E530B" w:rsidRPr="004E530B">
        <w:t>]</w:t>
      </w:r>
      <w:r w:rsidR="004E530B">
        <w:t xml:space="preserve">. </w:t>
      </w:r>
      <w:r w:rsidR="001E1545" w:rsidRPr="00F30B2A">
        <w:t>Впечатлени</w:t>
      </w:r>
      <w:r w:rsidR="001E1545">
        <w:t>я от покупок сами по своей сути</w:t>
      </w:r>
      <w:r w:rsidR="001E1545" w:rsidRPr="00F30B2A">
        <w:t xml:space="preserve"> станов</w:t>
      </w:r>
      <w:r w:rsidR="001E1545">
        <w:t>я</w:t>
      </w:r>
      <w:r w:rsidR="001E1545" w:rsidRPr="00F30B2A">
        <w:t xml:space="preserve">тся товаром, за который </w:t>
      </w:r>
      <w:r w:rsidR="001E1545">
        <w:t xml:space="preserve">покупатели платят деньги. Именно поэтому </w:t>
      </w:r>
      <w:r w:rsidR="00682DB1">
        <w:t xml:space="preserve">трансформация торгового пространства в место, где клиент получает интересный и уникальный для себя </w:t>
      </w:r>
      <w:r w:rsidR="00682DB1" w:rsidRPr="00D8556E">
        <w:t>опыт</w:t>
      </w:r>
      <w:r w:rsidR="00682DB1">
        <w:t xml:space="preserve"> является залогом конкурентного преимущества в долгосрочной перспективе.</w:t>
      </w:r>
    </w:p>
    <w:p w14:paraId="05482148" w14:textId="60D75C20" w:rsidR="00C34200" w:rsidRPr="00A61BE3" w:rsidRDefault="001E1545" w:rsidP="007C600A">
      <w:r>
        <w:t xml:space="preserve">Правильный мерчандайзинг </w:t>
      </w:r>
      <w:r w:rsidR="00682DB1">
        <w:t xml:space="preserve">физических магазинов создает в них особую атмосферу и формирует </w:t>
      </w:r>
      <w:r>
        <w:t>наиболее подходящи</w:t>
      </w:r>
      <w:r w:rsidR="00332B46">
        <w:t xml:space="preserve">й </w:t>
      </w:r>
      <w:r>
        <w:t>образ компании</w:t>
      </w:r>
      <w:r w:rsidR="00682DB1">
        <w:t xml:space="preserve"> в сознании потребителей</w:t>
      </w:r>
      <w:r w:rsidR="00D8556E">
        <w:t>.</w:t>
      </w:r>
      <w:r w:rsidR="00A61BE3">
        <w:t xml:space="preserve"> </w:t>
      </w:r>
      <w:r w:rsidR="00C34200">
        <w:t xml:space="preserve">Дизайн торгового пространства – это средство создания определенного эмоционального фона у клиента, </w:t>
      </w:r>
      <w:r w:rsidR="00F11868">
        <w:t xml:space="preserve">творческого способа потребления </w:t>
      </w:r>
      <w:r w:rsidR="00F11868" w:rsidRPr="00F11868">
        <w:t>[</w:t>
      </w:r>
      <w:r w:rsidR="00F11868">
        <w:t>Купер и Пресс, 2008</w:t>
      </w:r>
      <w:r w:rsidR="00F11868" w:rsidRPr="00F11868">
        <w:t>].</w:t>
      </w:r>
      <w:r w:rsidR="00A61BE3">
        <w:t xml:space="preserve"> Например, магазины премиального и люкс сегментов создают более расслабленную, гедонистическую атмосферу в своих магазинах, чтобы потребитель мог в комфорте принять решение о </w:t>
      </w:r>
      <w:r w:rsidR="00A61BE3">
        <w:lastRenderedPageBreak/>
        <w:t xml:space="preserve">покупке. В то время как крупные супермаркеты зачастую используют много света и цвета в оформлении, чтобы потребитель, у которого, как это часто бывает, недостаточно времени, – мог проще сконцентрироваться на процессе выбора товаров </w:t>
      </w:r>
      <w:r w:rsidR="00A61BE3" w:rsidRPr="00A61BE3">
        <w:t>[</w:t>
      </w:r>
      <w:proofErr w:type="spellStart"/>
      <w:r w:rsidR="00A61BE3">
        <w:t>Фариас</w:t>
      </w:r>
      <w:proofErr w:type="spellEnd"/>
      <w:r w:rsidR="00A61BE3">
        <w:t xml:space="preserve"> и др., 2014</w:t>
      </w:r>
      <w:r w:rsidR="00A61BE3" w:rsidRPr="00A61BE3">
        <w:t>].</w:t>
      </w:r>
    </w:p>
    <w:p w14:paraId="6EDE9CAC" w14:textId="248B0B95" w:rsidR="007C600A" w:rsidRDefault="007C600A" w:rsidP="007C600A">
      <w:r>
        <w:t>Мерчандайзинг формирует то сообщение, через которое продукт и бренд «визуально доводятся» до покупателя в точке продаж, и то, как клиенты расшифровывают это сообщение в контексте, влияющем на положительный психологический или поведенческий</w:t>
      </w:r>
    </w:p>
    <w:p w14:paraId="413A8EC3" w14:textId="0491C060" w:rsidR="007B2217" w:rsidRDefault="007C600A" w:rsidP="007C600A">
      <w:pPr>
        <w:ind w:firstLine="0"/>
      </w:pPr>
      <w:r>
        <w:t xml:space="preserve">результат, который в конечном итоге приводит к </w:t>
      </w:r>
      <w:r w:rsidRPr="005012FB">
        <w:rPr>
          <w:color w:val="000000" w:themeColor="text1"/>
        </w:rPr>
        <w:t xml:space="preserve">покупке </w:t>
      </w:r>
      <w:r w:rsidR="005012FB" w:rsidRPr="005012FB">
        <w:rPr>
          <w:color w:val="000000" w:themeColor="text1"/>
        </w:rPr>
        <w:t>[</w:t>
      </w:r>
      <w:proofErr w:type="spellStart"/>
      <w:r w:rsidR="005012FB" w:rsidRPr="005012FB">
        <w:rPr>
          <w:color w:val="000000" w:themeColor="text1"/>
        </w:rPr>
        <w:t>Кирфут</w:t>
      </w:r>
      <w:proofErr w:type="spellEnd"/>
      <w:r w:rsidR="005012FB" w:rsidRPr="005012FB">
        <w:rPr>
          <w:color w:val="000000" w:themeColor="text1"/>
        </w:rPr>
        <w:t xml:space="preserve"> и др.</w:t>
      </w:r>
      <w:r w:rsidRPr="005012FB">
        <w:rPr>
          <w:color w:val="000000" w:themeColor="text1"/>
        </w:rPr>
        <w:t>, 2003</w:t>
      </w:r>
      <w:r w:rsidR="005012FB" w:rsidRPr="005012FB">
        <w:rPr>
          <w:color w:val="000000" w:themeColor="text1"/>
        </w:rPr>
        <w:t>]</w:t>
      </w:r>
      <w:r w:rsidRPr="005012FB">
        <w:rPr>
          <w:color w:val="000000" w:themeColor="text1"/>
        </w:rPr>
        <w:t xml:space="preserve">. </w:t>
      </w:r>
      <w:r>
        <w:t>Мерчандайзинг в</w:t>
      </w:r>
      <w:r w:rsidR="00D8556E">
        <w:t>лияет на</w:t>
      </w:r>
      <w:r w:rsidR="00332B46">
        <w:t xml:space="preserve"> </w:t>
      </w:r>
      <w:r w:rsidR="00D8556E">
        <w:t>чувств</w:t>
      </w:r>
      <w:r w:rsidR="00332B46">
        <w:t>а и ощущения</w:t>
      </w:r>
      <w:r w:rsidR="00D8556E">
        <w:t xml:space="preserve"> клиент</w:t>
      </w:r>
      <w:r w:rsidR="00332B46">
        <w:t>ов</w:t>
      </w:r>
      <w:r w:rsidR="00D8556E">
        <w:t xml:space="preserve">, когда </w:t>
      </w:r>
      <w:r w:rsidR="00332B46">
        <w:t xml:space="preserve">они </w:t>
      </w:r>
      <w:r w:rsidR="00D8556E">
        <w:t>приобретают товары компании – а это то, что дифференцирует предложение, повышает ценность и создает конкурентное преимущество. Поскольку</w:t>
      </w:r>
      <w:r w:rsidR="00682DB1">
        <w:t xml:space="preserve"> в торговых точках происходит н</w:t>
      </w:r>
      <w:r w:rsidR="001E1545">
        <w:t>аиболее тесн</w:t>
      </w:r>
      <w:r w:rsidR="00682DB1">
        <w:t>ое</w:t>
      </w:r>
      <w:r w:rsidR="001E1545">
        <w:t xml:space="preserve"> </w:t>
      </w:r>
      <w:r w:rsidR="00682DB1">
        <w:t>взаимодействие</w:t>
      </w:r>
      <w:r w:rsidR="001E1545">
        <w:t xml:space="preserve"> потребител</w:t>
      </w:r>
      <w:r w:rsidR="00682DB1">
        <w:t>ей</w:t>
      </w:r>
      <w:r w:rsidR="001E1545">
        <w:t xml:space="preserve"> и бренд</w:t>
      </w:r>
      <w:r w:rsidR="00682DB1">
        <w:t>а</w:t>
      </w:r>
      <w:r w:rsidR="00D8556E">
        <w:t xml:space="preserve">, </w:t>
      </w:r>
      <w:r w:rsidR="005F7155">
        <w:t>в современных компаниях в</w:t>
      </w:r>
      <w:r w:rsidR="005F7155" w:rsidRPr="006337C1">
        <w:t>изуальный мерчандайзинг</w:t>
      </w:r>
      <w:r w:rsidR="005F7155">
        <w:t xml:space="preserve"> обязательно</w:t>
      </w:r>
      <w:r w:rsidR="005F7155" w:rsidRPr="006337C1">
        <w:t xml:space="preserve"> должен быть включен </w:t>
      </w:r>
      <w:r w:rsidR="005F7155">
        <w:t>в разработку стратегии маркетинга</w:t>
      </w:r>
      <w:r w:rsidR="00FA6725">
        <w:t xml:space="preserve"> и быть учтен в </w:t>
      </w:r>
      <w:r w:rsidR="00FA6725" w:rsidRPr="00FA6725">
        <w:t>корпоративной культуре</w:t>
      </w:r>
      <w:r w:rsidR="005F7155">
        <w:t xml:space="preserve">. Ведь </w:t>
      </w:r>
      <w:r w:rsidR="00682DB1">
        <w:t>он</w:t>
      </w:r>
      <w:r w:rsidR="005F7155" w:rsidRPr="005F7155">
        <w:t xml:space="preserve"> </w:t>
      </w:r>
      <w:r w:rsidR="005F7155">
        <w:t>делает</w:t>
      </w:r>
      <w:r w:rsidR="00682DB1">
        <w:t xml:space="preserve"> существенный</w:t>
      </w:r>
      <w:r w:rsidR="005F7155">
        <w:t xml:space="preserve"> вклад в позиционирование бренда и позволяет магазинам компании</w:t>
      </w:r>
      <w:r w:rsidR="005F7155" w:rsidRPr="005F7155">
        <w:t xml:space="preserve"> </w:t>
      </w:r>
      <w:r w:rsidR="005F7155">
        <w:t xml:space="preserve">эффективно </w:t>
      </w:r>
      <w:r w:rsidR="005F7155" w:rsidRPr="005F7155">
        <w:t>созда</w:t>
      </w:r>
      <w:r w:rsidR="005F7155">
        <w:t>вать</w:t>
      </w:r>
      <w:r w:rsidR="005F7155" w:rsidRPr="005F7155">
        <w:t xml:space="preserve"> и </w:t>
      </w:r>
      <w:r w:rsidR="005F7155">
        <w:t>поддерживать</w:t>
      </w:r>
      <w:r w:rsidR="005F7155" w:rsidRPr="005F7155">
        <w:t xml:space="preserve"> </w:t>
      </w:r>
      <w:r w:rsidR="00682DB1">
        <w:t xml:space="preserve">тесные и </w:t>
      </w:r>
      <w:r w:rsidR="005F7155" w:rsidRPr="005F7155">
        <w:t>долгосрочны</w:t>
      </w:r>
      <w:r w:rsidR="005F7155">
        <w:t xml:space="preserve">е </w:t>
      </w:r>
      <w:r w:rsidR="005F7155" w:rsidRPr="005F7155">
        <w:t>отношени</w:t>
      </w:r>
      <w:r w:rsidR="005F7155">
        <w:t>я</w:t>
      </w:r>
      <w:r w:rsidR="005F7155" w:rsidRPr="005F7155">
        <w:t xml:space="preserve"> с клиентами.</w:t>
      </w:r>
    </w:p>
    <w:p w14:paraId="1BC58E91" w14:textId="526536A1" w:rsidR="007B2217" w:rsidRPr="004D3A86" w:rsidRDefault="00375B9A" w:rsidP="00212901">
      <w:pPr>
        <w:pStyle w:val="Heading2"/>
      </w:pPr>
      <w:bookmarkStart w:id="67" w:name="_Toc69058249"/>
      <w:bookmarkStart w:id="68" w:name="_Toc73567826"/>
      <w:r>
        <w:t xml:space="preserve">1.4. </w:t>
      </w:r>
      <w:r w:rsidR="00212901">
        <w:t>Три уровня мерчандайзинга</w:t>
      </w:r>
      <w:r w:rsidR="00C0418D">
        <w:t xml:space="preserve"> и внутренняя реклама</w:t>
      </w:r>
      <w:bookmarkEnd w:id="67"/>
      <w:bookmarkEnd w:id="68"/>
    </w:p>
    <w:p w14:paraId="77675A2B" w14:textId="08663E4C" w:rsidR="00C0418D" w:rsidRDefault="00C0418D" w:rsidP="00C0418D">
      <w:r>
        <w:t>Каждый магазин в зависимости от специфики деятельности требует индивидуального подхода к выбору инструментов мерчандайзинга, однако существуют общие правила по оформлению торгового зала, которые могут быть применимы в любых условиях.</w:t>
      </w:r>
    </w:p>
    <w:p w14:paraId="3B013288" w14:textId="072D420F" w:rsidR="00222A78" w:rsidRDefault="000F1DE1" w:rsidP="00222A78">
      <w:r>
        <w:t>Как я уже отмечала, п</w:t>
      </w:r>
      <w:r w:rsidR="006113ED">
        <w:t xml:space="preserve">онятие </w:t>
      </w:r>
      <w:r>
        <w:t xml:space="preserve">визуального </w:t>
      </w:r>
      <w:r w:rsidR="006113ED">
        <w:t>мерчандайзинга включает в себя обширное количество аспектов</w:t>
      </w:r>
      <w:r>
        <w:t xml:space="preserve">. </w:t>
      </w:r>
      <w:r w:rsidR="002B587D">
        <w:t>И</w:t>
      </w:r>
      <w:r>
        <w:t>х можно систематизировать в тр</w:t>
      </w:r>
      <w:r w:rsidR="00222A78">
        <w:t>ех</w:t>
      </w:r>
      <w:r>
        <w:t xml:space="preserve"> основных уровня</w:t>
      </w:r>
      <w:r w:rsidR="00222A78">
        <w:t>х:</w:t>
      </w:r>
    </w:p>
    <w:p w14:paraId="42A13A51" w14:textId="3AD9219B" w:rsidR="00222A78" w:rsidRDefault="00222A78" w:rsidP="00621FC2">
      <w:pPr>
        <w:pStyle w:val="ListParagraph"/>
        <w:numPr>
          <w:ilvl w:val="0"/>
          <w:numId w:val="13"/>
        </w:numPr>
      </w:pPr>
      <w:r>
        <w:t>Внешний вид магазина и прилегающей территории;</w:t>
      </w:r>
    </w:p>
    <w:p w14:paraId="3E471183" w14:textId="4A8B6D7C" w:rsidR="00222A78" w:rsidRDefault="00222A78" w:rsidP="00621FC2">
      <w:pPr>
        <w:pStyle w:val="ListParagraph"/>
        <w:numPr>
          <w:ilvl w:val="0"/>
          <w:numId w:val="13"/>
        </w:numPr>
      </w:pPr>
      <w:r>
        <w:t>Планировка торгового зала;</w:t>
      </w:r>
    </w:p>
    <w:p w14:paraId="680CFBD5" w14:textId="4F153748" w:rsidR="00222A78" w:rsidRDefault="00222A78" w:rsidP="00621FC2">
      <w:pPr>
        <w:pStyle w:val="ListParagraph"/>
        <w:numPr>
          <w:ilvl w:val="0"/>
          <w:numId w:val="13"/>
        </w:numPr>
      </w:pPr>
      <w:r>
        <w:t>Выкладка товара на внутреннем оборудовании.</w:t>
      </w:r>
    </w:p>
    <w:p w14:paraId="52876152" w14:textId="5EC8786E" w:rsidR="00062878" w:rsidRDefault="00375B9A" w:rsidP="00062878">
      <w:pPr>
        <w:pStyle w:val="Heading3"/>
      </w:pPr>
      <w:bookmarkStart w:id="69" w:name="_Toc69058250"/>
      <w:bookmarkStart w:id="70" w:name="_Toc73567827"/>
      <w:r>
        <w:t xml:space="preserve">1.4.1. </w:t>
      </w:r>
      <w:r w:rsidR="00062878">
        <w:t>Внешний вид магазина и прилегающей территории</w:t>
      </w:r>
      <w:bookmarkEnd w:id="69"/>
      <w:bookmarkEnd w:id="70"/>
    </w:p>
    <w:p w14:paraId="3A716BE5" w14:textId="274FEFA9" w:rsidR="00313264" w:rsidRDefault="00F83D7A" w:rsidP="00222A78">
      <w:r>
        <w:t xml:space="preserve">Внешний вид магазина – это «визитная карточка» бренда. Это первое, что видит покупатель, и именно то впечатление, которое он получит, </w:t>
      </w:r>
      <w:r w:rsidR="00F532B7">
        <w:t>влияет</w:t>
      </w:r>
      <w:r>
        <w:t xml:space="preserve"> на принятие решения о посещении </w:t>
      </w:r>
      <w:r w:rsidRPr="005012FB">
        <w:rPr>
          <w:color w:val="000000" w:themeColor="text1"/>
        </w:rPr>
        <w:t xml:space="preserve">магазина </w:t>
      </w:r>
      <w:r w:rsidR="00C53DF4" w:rsidRPr="005012FB">
        <w:rPr>
          <w:color w:val="000000" w:themeColor="text1"/>
        </w:rPr>
        <w:t xml:space="preserve">[Сысоева, 2018; </w:t>
      </w:r>
      <w:proofErr w:type="spellStart"/>
      <w:r w:rsidR="005012FB" w:rsidRPr="005012FB">
        <w:rPr>
          <w:color w:val="000000" w:themeColor="text1"/>
        </w:rPr>
        <w:t>Кирфут</w:t>
      </w:r>
      <w:proofErr w:type="spellEnd"/>
      <w:r w:rsidR="005012FB" w:rsidRPr="005012FB">
        <w:rPr>
          <w:color w:val="000000" w:themeColor="text1"/>
        </w:rPr>
        <w:t xml:space="preserve"> и др., 2003</w:t>
      </w:r>
      <w:r w:rsidR="004A442B" w:rsidRPr="005012FB">
        <w:rPr>
          <w:color w:val="000000" w:themeColor="text1"/>
        </w:rPr>
        <w:t xml:space="preserve">; </w:t>
      </w:r>
      <w:proofErr w:type="spellStart"/>
      <w:r w:rsidR="005012FB" w:rsidRPr="005012FB">
        <w:rPr>
          <w:color w:val="000000" w:themeColor="text1"/>
        </w:rPr>
        <w:t>Шен</w:t>
      </w:r>
      <w:proofErr w:type="spellEnd"/>
      <w:r w:rsidR="005012FB" w:rsidRPr="005012FB">
        <w:rPr>
          <w:color w:val="000000" w:themeColor="text1"/>
        </w:rPr>
        <w:t xml:space="preserve"> и др.,</w:t>
      </w:r>
      <w:r w:rsidR="004A442B" w:rsidRPr="005012FB">
        <w:rPr>
          <w:color w:val="000000" w:themeColor="text1"/>
        </w:rPr>
        <w:t xml:space="preserve"> 2002</w:t>
      </w:r>
      <w:r w:rsidR="00C53DF4" w:rsidRPr="005012FB">
        <w:rPr>
          <w:color w:val="000000" w:themeColor="text1"/>
        </w:rPr>
        <w:t xml:space="preserve">]. </w:t>
      </w:r>
      <w:r>
        <w:t>Оценивая внешний вид магазина и витрины, потенциальный покупатель формирует ожидания и представления о том, что его ждет внутри. Если что-то во внешнем облик</w:t>
      </w:r>
      <w:r w:rsidR="007D7D99">
        <w:t>е</w:t>
      </w:r>
      <w:r>
        <w:t xml:space="preserve"> не </w:t>
      </w:r>
      <w:r w:rsidR="007D7D99">
        <w:t>соответствует</w:t>
      </w:r>
      <w:r>
        <w:t xml:space="preserve"> </w:t>
      </w:r>
      <w:r w:rsidR="007D7D99">
        <w:t>потребностям</w:t>
      </w:r>
      <w:r>
        <w:t xml:space="preserve"> и запросам потребителя, он, скорее всего, пройдет мимо.</w:t>
      </w:r>
      <w:r w:rsidR="007D7D99">
        <w:t xml:space="preserve"> Витрина должна без искажений транслировать основные ценности бренда, и отражать внутреннее содержание </w:t>
      </w:r>
      <w:r w:rsidR="007D7D99">
        <w:lastRenderedPageBreak/>
        <w:t>магазина так, чтобы у посетителей не возникал когнитивный диссонанс и их ожидани</w:t>
      </w:r>
      <w:r w:rsidR="00B1161F">
        <w:t>я</w:t>
      </w:r>
      <w:r w:rsidR="007D7D99">
        <w:t xml:space="preserve"> не были обмануты</w:t>
      </w:r>
      <w:r w:rsidR="004E530B">
        <w:t xml:space="preserve"> </w:t>
      </w:r>
      <w:r w:rsidR="004E530B" w:rsidRPr="004E530B">
        <w:t>[</w:t>
      </w:r>
      <w:r w:rsidR="006218E9">
        <w:t>Сысоева, 2018</w:t>
      </w:r>
      <w:r w:rsidR="006218E9" w:rsidRPr="006218E9">
        <w:t xml:space="preserve">; </w:t>
      </w:r>
      <w:proofErr w:type="spellStart"/>
      <w:r w:rsidR="00775DDA">
        <w:t>Эбстер</w:t>
      </w:r>
      <w:proofErr w:type="spellEnd"/>
      <w:r w:rsidR="00775DDA">
        <w:t xml:space="preserve"> и </w:t>
      </w:r>
      <w:proofErr w:type="spellStart"/>
      <w:r w:rsidR="00775DDA">
        <w:t>Гараус</w:t>
      </w:r>
      <w:proofErr w:type="spellEnd"/>
      <w:r w:rsidR="00775DDA">
        <w:t>, 2015</w:t>
      </w:r>
      <w:r w:rsidR="004E530B" w:rsidRPr="004E530B">
        <w:t xml:space="preserve">]. </w:t>
      </w:r>
      <w:r w:rsidR="007D7D99">
        <w:t>Чтобы сформировать адекватное впечатление от магазина, брендам нужно хорошо знать и учитывать характеристику целевых потребителей, их образ жизни</w:t>
      </w:r>
      <w:r w:rsidR="00A93AF1">
        <w:t xml:space="preserve"> и ожидания от магазина для каждой конкретной торговой точки. Так, оформление витрин может меняться в зависимости от местоположения магазина (разные районы, торговые центры</w:t>
      </w:r>
      <w:r w:rsidR="00B1161F">
        <w:t xml:space="preserve"> и т.п.</w:t>
      </w:r>
      <w:r w:rsidR="00A93AF1">
        <w:t>), ценового позиционирования (</w:t>
      </w:r>
      <w:r w:rsidR="00A93AF1">
        <w:rPr>
          <w:lang w:val="en-US"/>
        </w:rPr>
        <w:t>full</w:t>
      </w:r>
      <w:r w:rsidR="00A93AF1" w:rsidRPr="00A93AF1">
        <w:t xml:space="preserve"> </w:t>
      </w:r>
      <w:r w:rsidR="00A93AF1">
        <w:rPr>
          <w:lang w:val="en-US"/>
        </w:rPr>
        <w:t>price</w:t>
      </w:r>
      <w:r w:rsidR="00A93AF1" w:rsidRPr="00A93AF1">
        <w:t xml:space="preserve">, </w:t>
      </w:r>
      <w:r w:rsidR="00A93AF1">
        <w:rPr>
          <w:lang w:val="en-US"/>
        </w:rPr>
        <w:t>outlet</w:t>
      </w:r>
      <w:r w:rsidR="00B1161F">
        <w:t xml:space="preserve"> и т.п.</w:t>
      </w:r>
      <w:r w:rsidR="00A93AF1" w:rsidRPr="00A93AF1">
        <w:t>)</w:t>
      </w:r>
      <w:r w:rsidR="00A93AF1">
        <w:t xml:space="preserve">, преобладающей возрастной и гендерной категории покупателей и т.д. </w:t>
      </w:r>
    </w:p>
    <w:p w14:paraId="29D7A218" w14:textId="65456442" w:rsidR="00A93AF1" w:rsidRPr="00A93AF1" w:rsidRDefault="00A93AF1" w:rsidP="00A93AF1">
      <w:pPr>
        <w:rPr>
          <w:lang w:val="en-RU"/>
        </w:rPr>
      </w:pPr>
      <w:r w:rsidRPr="00A93AF1">
        <w:rPr>
          <w:lang w:val="en-RU"/>
        </w:rPr>
        <w:t xml:space="preserve">К </w:t>
      </w:r>
      <w:r>
        <w:t>основным элементам</w:t>
      </w:r>
      <w:r w:rsidRPr="00A93AF1">
        <w:rPr>
          <w:lang w:val="en-RU"/>
        </w:rPr>
        <w:t xml:space="preserve"> внешнего вида розничного </w:t>
      </w:r>
      <w:r>
        <w:t>магазина относятся</w:t>
      </w:r>
      <w:r w:rsidRPr="00A93AF1">
        <w:rPr>
          <w:lang w:val="en-RU"/>
        </w:rPr>
        <w:t>:</w:t>
      </w:r>
    </w:p>
    <w:p w14:paraId="50723076" w14:textId="4AF2EEFD" w:rsidR="00A93AF1" w:rsidRPr="00A93AF1" w:rsidRDefault="00A93AF1" w:rsidP="00621FC2">
      <w:pPr>
        <w:pStyle w:val="ListParagraph"/>
        <w:numPr>
          <w:ilvl w:val="0"/>
          <w:numId w:val="14"/>
        </w:numPr>
      </w:pPr>
      <w:r w:rsidRPr="000347D3">
        <w:rPr>
          <w:lang w:val="en-RU"/>
        </w:rPr>
        <w:t>название</w:t>
      </w:r>
      <w:r>
        <w:t xml:space="preserve">, </w:t>
      </w:r>
      <w:r w:rsidRPr="000347D3">
        <w:rPr>
          <w:lang w:val="en-RU"/>
        </w:rPr>
        <w:t>логотип</w:t>
      </w:r>
      <w:r>
        <w:t xml:space="preserve"> и вывеска</w:t>
      </w:r>
      <w:r w:rsidR="00B1161F">
        <w:rPr>
          <w:lang w:val="en-US"/>
        </w:rPr>
        <w:t>;</w:t>
      </w:r>
    </w:p>
    <w:p w14:paraId="47B9EC1E" w14:textId="10E305CF" w:rsidR="00A93AF1" w:rsidRPr="000347D3" w:rsidRDefault="00A93AF1" w:rsidP="00621FC2">
      <w:pPr>
        <w:pStyle w:val="ListParagraph"/>
        <w:numPr>
          <w:ilvl w:val="0"/>
          <w:numId w:val="14"/>
        </w:numPr>
        <w:rPr>
          <w:lang w:val="en-RU"/>
        </w:rPr>
      </w:pPr>
      <w:r w:rsidRPr="000347D3">
        <w:rPr>
          <w:lang w:val="en-RU"/>
        </w:rPr>
        <w:t xml:space="preserve">цветовое и дизайнерское </w:t>
      </w:r>
      <w:r>
        <w:t>оформление</w:t>
      </w:r>
      <w:r w:rsidRPr="000347D3">
        <w:rPr>
          <w:lang w:val="en-RU"/>
        </w:rPr>
        <w:t xml:space="preserve"> фасада;</w:t>
      </w:r>
    </w:p>
    <w:p w14:paraId="42A41F27" w14:textId="658A2298" w:rsidR="00A93AF1" w:rsidRPr="000347D3" w:rsidRDefault="00A93AF1" w:rsidP="00621FC2">
      <w:pPr>
        <w:pStyle w:val="ListParagraph"/>
        <w:numPr>
          <w:ilvl w:val="0"/>
          <w:numId w:val="14"/>
        </w:numPr>
        <w:rPr>
          <w:lang w:val="en-RU"/>
        </w:rPr>
      </w:pPr>
      <w:r w:rsidRPr="000347D3">
        <w:rPr>
          <w:lang w:val="en-RU"/>
        </w:rPr>
        <w:t>витрин</w:t>
      </w:r>
      <w:r>
        <w:t>ы</w:t>
      </w:r>
      <w:r w:rsidRPr="000347D3">
        <w:rPr>
          <w:lang w:val="en-RU"/>
        </w:rPr>
        <w:t xml:space="preserve"> магазина</w:t>
      </w:r>
      <w:r w:rsidR="00B1161F" w:rsidRPr="00B1161F">
        <w:t xml:space="preserve"> </w:t>
      </w:r>
      <w:r w:rsidR="00B1161F">
        <w:t>и входная зона</w:t>
      </w:r>
      <w:r w:rsidRPr="000347D3">
        <w:rPr>
          <w:lang w:val="en-RU"/>
        </w:rPr>
        <w:t>;</w:t>
      </w:r>
    </w:p>
    <w:p w14:paraId="5636DD12" w14:textId="67AC39A1" w:rsidR="00A93AF1" w:rsidRPr="000347D3" w:rsidRDefault="00B1161F" w:rsidP="00621FC2">
      <w:pPr>
        <w:pStyle w:val="ListParagraph"/>
        <w:numPr>
          <w:ilvl w:val="0"/>
          <w:numId w:val="14"/>
        </w:numPr>
        <w:rPr>
          <w:lang w:val="en-RU"/>
        </w:rPr>
      </w:pPr>
      <w:r>
        <w:t xml:space="preserve">прилегающая к магазину </w:t>
      </w:r>
      <w:r w:rsidR="00A93AF1" w:rsidRPr="000347D3">
        <w:rPr>
          <w:lang w:val="en-RU"/>
        </w:rPr>
        <w:t>территори</w:t>
      </w:r>
      <w:r>
        <w:t>я.</w:t>
      </w:r>
    </w:p>
    <w:p w14:paraId="6796DF40" w14:textId="3D9D1AE6" w:rsidR="00B1161F" w:rsidRDefault="00B1161F" w:rsidP="001F6E8E">
      <w:r>
        <w:t>Грамотная организация элементов внешнего вида магазина предполагает их соответствие друг другу и отражение единой концепции магазина. Они должны отражать имидж магазина, привлекать внимание потребителей, задавать общую располагающую атмосферу и формировать понимание о том, что продается в магазине. Также вход должен быть функционально удобным (например, при большо</w:t>
      </w:r>
      <w:r w:rsidR="000E51AC">
        <w:t>й проходимости магазина, резонно разделить входящие и выходящие потоки посетителей).</w:t>
      </w:r>
    </w:p>
    <w:p w14:paraId="471E6C04" w14:textId="75E57BF1" w:rsidR="00B70014" w:rsidRDefault="00B70014" w:rsidP="00B70014">
      <w:r w:rsidRPr="005012FB">
        <w:rPr>
          <w:color w:val="000000" w:themeColor="text1"/>
        </w:rPr>
        <w:t xml:space="preserve">Эдвардс </w:t>
      </w:r>
      <w:r w:rsidR="006218E9">
        <w:rPr>
          <w:color w:val="000000" w:themeColor="text1"/>
        </w:rPr>
        <w:t xml:space="preserve">С. </w:t>
      </w:r>
      <w:r w:rsidRPr="005012FB">
        <w:rPr>
          <w:color w:val="000000" w:themeColor="text1"/>
        </w:rPr>
        <w:t xml:space="preserve">и Шекли </w:t>
      </w:r>
      <w:r w:rsidR="006218E9">
        <w:rPr>
          <w:color w:val="000000" w:themeColor="text1"/>
        </w:rPr>
        <w:t xml:space="preserve">М. </w:t>
      </w:r>
      <w:r w:rsidRPr="005012FB">
        <w:rPr>
          <w:color w:val="000000" w:themeColor="text1"/>
        </w:rPr>
        <w:t>утверждают</w:t>
      </w:r>
      <w:r>
        <w:t>, что эффективно оформленная витрина должна обладать следующими характеристиками</w:t>
      </w:r>
      <w:r w:rsidR="005012FB" w:rsidRPr="005012FB">
        <w:t xml:space="preserve"> [</w:t>
      </w:r>
      <w:r w:rsidR="005012FB" w:rsidRPr="005012FB">
        <w:rPr>
          <w:color w:val="000000" w:themeColor="text1"/>
        </w:rPr>
        <w:t>Эдвардс и Шекли, 1992</w:t>
      </w:r>
      <w:r w:rsidR="005012FB" w:rsidRPr="005012FB">
        <w:t>]</w:t>
      </w:r>
      <w:r>
        <w:t>:</w:t>
      </w:r>
    </w:p>
    <w:p w14:paraId="50B3CE8E" w14:textId="47A83F5A" w:rsidR="00B70014" w:rsidRDefault="00B70014" w:rsidP="00621FC2">
      <w:pPr>
        <w:pStyle w:val="ListParagraph"/>
        <w:numPr>
          <w:ilvl w:val="0"/>
          <w:numId w:val="29"/>
        </w:numPr>
      </w:pPr>
      <w:r>
        <w:t>Иметь интересное концептуальное содержание и дизайн</w:t>
      </w:r>
    </w:p>
    <w:p w14:paraId="556F15B2" w14:textId="1C933F28" w:rsidR="00B70014" w:rsidRDefault="00B70014" w:rsidP="00621FC2">
      <w:pPr>
        <w:pStyle w:val="ListParagraph"/>
        <w:numPr>
          <w:ilvl w:val="0"/>
          <w:numId w:val="29"/>
        </w:numPr>
      </w:pPr>
      <w:r>
        <w:t>Быть оформлена в единой смысловой теме, которая связывает выставленные товары и реквизит</w:t>
      </w:r>
    </w:p>
    <w:p w14:paraId="510FE65F" w14:textId="665DD257" w:rsidR="00B70014" w:rsidRDefault="00B70014" w:rsidP="00621FC2">
      <w:pPr>
        <w:pStyle w:val="ListParagraph"/>
        <w:numPr>
          <w:ilvl w:val="0"/>
          <w:numId w:val="29"/>
        </w:numPr>
      </w:pPr>
      <w:r>
        <w:t>Иметь удачно использован</w:t>
      </w:r>
      <w:r w:rsidR="004A442B">
        <w:t>н</w:t>
      </w:r>
      <w:r>
        <w:t xml:space="preserve">ые </w:t>
      </w:r>
      <w:r w:rsidR="00FE00C4">
        <w:t>цвета</w:t>
      </w:r>
      <w:r>
        <w:t>, перспективу, правильно выставленное освещение</w:t>
      </w:r>
    </w:p>
    <w:p w14:paraId="7716703C" w14:textId="3B038B0B" w:rsidR="00FE00C4" w:rsidRDefault="00FE00C4" w:rsidP="00621FC2">
      <w:pPr>
        <w:pStyle w:val="ListParagraph"/>
        <w:numPr>
          <w:ilvl w:val="0"/>
          <w:numId w:val="29"/>
        </w:numPr>
      </w:pPr>
      <w:r>
        <w:t>Иметь дополнительную информацию о продуктах магазина:</w:t>
      </w:r>
    </w:p>
    <w:p w14:paraId="7FBB73BE" w14:textId="1C3F2219" w:rsidR="00FE00C4" w:rsidRDefault="00FE00C4" w:rsidP="00621FC2">
      <w:pPr>
        <w:pStyle w:val="ListParagraph"/>
        <w:numPr>
          <w:ilvl w:val="1"/>
          <w:numId w:val="29"/>
        </w:numPr>
      </w:pPr>
      <w:r>
        <w:t>Ц</w:t>
      </w:r>
      <w:r w:rsidR="00B70014">
        <w:t>ен</w:t>
      </w:r>
      <w:r>
        <w:t>ы</w:t>
      </w:r>
    </w:p>
    <w:p w14:paraId="69AFFF3E" w14:textId="77777777" w:rsidR="00FE00C4" w:rsidRDefault="00FE00C4" w:rsidP="00621FC2">
      <w:pPr>
        <w:pStyle w:val="ListParagraph"/>
        <w:numPr>
          <w:ilvl w:val="1"/>
          <w:numId w:val="29"/>
        </w:numPr>
      </w:pPr>
      <w:r>
        <w:t>Р</w:t>
      </w:r>
      <w:r w:rsidR="00B70014">
        <w:t>асположение продуктов</w:t>
      </w:r>
    </w:p>
    <w:p w14:paraId="0D966294" w14:textId="77777777" w:rsidR="00FE00C4" w:rsidRDefault="00FE00C4" w:rsidP="00621FC2">
      <w:pPr>
        <w:pStyle w:val="ListParagraph"/>
        <w:numPr>
          <w:ilvl w:val="1"/>
          <w:numId w:val="29"/>
        </w:numPr>
      </w:pPr>
      <w:r>
        <w:t>С</w:t>
      </w:r>
      <w:r w:rsidR="00B70014">
        <w:t>пециальные предложения</w:t>
      </w:r>
    </w:p>
    <w:p w14:paraId="0F81AEB6" w14:textId="683C7028" w:rsidR="004A442B" w:rsidRPr="005012FB" w:rsidRDefault="00FE00C4" w:rsidP="004A442B">
      <w:pPr>
        <w:rPr>
          <w:color w:val="000000" w:themeColor="text1"/>
        </w:rPr>
      </w:pPr>
      <w:r>
        <w:t xml:space="preserve">Также в исследовании было выявлено, что потребители проявляют </w:t>
      </w:r>
      <w:r w:rsidR="00B70014">
        <w:t xml:space="preserve">больший </w:t>
      </w:r>
      <w:r w:rsidR="004A442B">
        <w:t xml:space="preserve">визуальный </w:t>
      </w:r>
      <w:r w:rsidR="00B70014">
        <w:t xml:space="preserve">интерес к </w:t>
      </w:r>
      <w:r>
        <w:t>витринам</w:t>
      </w:r>
      <w:r w:rsidR="00B70014">
        <w:t xml:space="preserve"> больш</w:t>
      </w:r>
      <w:r>
        <w:t>о</w:t>
      </w:r>
      <w:r w:rsidR="00B70014">
        <w:t xml:space="preserve">го размера по сравнению с </w:t>
      </w:r>
      <w:r>
        <w:t xml:space="preserve">маленькими, а также к витринам, </w:t>
      </w:r>
      <w:r w:rsidR="004A442B">
        <w:t xml:space="preserve">сочетающим </w:t>
      </w:r>
      <w:r w:rsidR="00B70014">
        <w:t>контрастный дизайн продукта и фона</w:t>
      </w:r>
      <w:r w:rsidR="004A442B">
        <w:t>.</w:t>
      </w:r>
      <w:r w:rsidR="004A442B" w:rsidRPr="004A442B">
        <w:t xml:space="preserve"> </w:t>
      </w:r>
      <w:r w:rsidR="004A442B">
        <w:t xml:space="preserve">Также важно обратить внимание на то, что больший покупательский интерес вызывает информация именно о </w:t>
      </w:r>
      <w:r w:rsidR="004A442B">
        <w:lastRenderedPageBreak/>
        <w:t xml:space="preserve">продуктах, а не в общем о бренде или магазине </w:t>
      </w:r>
      <w:r w:rsidR="004A442B" w:rsidRPr="004A442B">
        <w:t>[</w:t>
      </w:r>
      <w:proofErr w:type="spellStart"/>
      <w:r w:rsidR="005012FB" w:rsidRPr="005012FB">
        <w:rPr>
          <w:color w:val="000000" w:themeColor="text1"/>
        </w:rPr>
        <w:t>Шен</w:t>
      </w:r>
      <w:proofErr w:type="spellEnd"/>
      <w:r w:rsidR="005012FB" w:rsidRPr="005012FB">
        <w:rPr>
          <w:color w:val="000000" w:themeColor="text1"/>
        </w:rPr>
        <w:t xml:space="preserve"> и др., 2002]. </w:t>
      </w:r>
      <w:r w:rsidR="004A442B">
        <w:rPr>
          <w:color w:val="000000" w:themeColor="text1"/>
        </w:rPr>
        <w:t>Поэтому для повышения продаж в витринах стоит указывать информацию об актуальных моделях, представленных в магазине.</w:t>
      </w:r>
      <w:r w:rsidR="005D55D0" w:rsidRPr="005D55D0">
        <w:rPr>
          <w:color w:val="000000" w:themeColor="text1"/>
        </w:rPr>
        <w:t xml:space="preserve"> </w:t>
      </w:r>
      <w:r w:rsidR="005D55D0">
        <w:rPr>
          <w:color w:val="000000" w:themeColor="text1"/>
        </w:rPr>
        <w:t xml:space="preserve">Несмотря на то, что изначальное предназначение витрин – продемонстрировать реализуемые товары, многие магазины </w:t>
      </w:r>
      <w:r w:rsidR="006218E9">
        <w:rPr>
          <w:color w:val="000000" w:themeColor="text1"/>
        </w:rPr>
        <w:t xml:space="preserve">постепенно </w:t>
      </w:r>
      <w:r w:rsidR="005D55D0">
        <w:rPr>
          <w:color w:val="000000" w:themeColor="text1"/>
        </w:rPr>
        <w:t>отказываются от этого подхода</w:t>
      </w:r>
      <w:r w:rsidR="006218E9">
        <w:rPr>
          <w:color w:val="000000" w:themeColor="text1"/>
        </w:rPr>
        <w:t xml:space="preserve"> – п</w:t>
      </w:r>
      <w:r w:rsidR="005D55D0">
        <w:rPr>
          <w:color w:val="000000" w:themeColor="text1"/>
        </w:rPr>
        <w:t>оскольку основной целью становится заманить людей в магазин, на витринах может быть выставлено все</w:t>
      </w:r>
      <w:r w:rsidR="006218E9">
        <w:rPr>
          <w:color w:val="000000" w:themeColor="text1"/>
        </w:rPr>
        <w:t xml:space="preserve"> то</w:t>
      </w:r>
      <w:r w:rsidR="005D55D0">
        <w:rPr>
          <w:color w:val="000000" w:themeColor="text1"/>
        </w:rPr>
        <w:t xml:space="preserve">, что </w:t>
      </w:r>
      <w:r w:rsidR="006218E9">
        <w:rPr>
          <w:color w:val="000000" w:themeColor="text1"/>
        </w:rPr>
        <w:t xml:space="preserve">может </w:t>
      </w:r>
      <w:r w:rsidR="005D55D0">
        <w:rPr>
          <w:color w:val="000000" w:themeColor="text1"/>
        </w:rPr>
        <w:t>реш</w:t>
      </w:r>
      <w:r w:rsidR="006218E9">
        <w:rPr>
          <w:color w:val="000000" w:themeColor="text1"/>
        </w:rPr>
        <w:t>и</w:t>
      </w:r>
      <w:r w:rsidR="005D55D0">
        <w:rPr>
          <w:color w:val="000000" w:themeColor="text1"/>
        </w:rPr>
        <w:t>т</w:t>
      </w:r>
      <w:r w:rsidR="006218E9">
        <w:rPr>
          <w:color w:val="000000" w:themeColor="text1"/>
        </w:rPr>
        <w:t>ь</w:t>
      </w:r>
      <w:r w:rsidR="005D55D0">
        <w:rPr>
          <w:color w:val="000000" w:themeColor="text1"/>
        </w:rPr>
        <w:t xml:space="preserve"> эту задачу </w:t>
      </w:r>
      <w:r w:rsidR="005012FB" w:rsidRPr="005012FB">
        <w:rPr>
          <w:color w:val="000000" w:themeColor="text1"/>
        </w:rPr>
        <w:t>[</w:t>
      </w:r>
      <w:proofErr w:type="spellStart"/>
      <w:r w:rsidR="005012FB">
        <w:rPr>
          <w:color w:val="000000" w:themeColor="text1"/>
        </w:rPr>
        <w:t>Пеглер</w:t>
      </w:r>
      <w:proofErr w:type="spellEnd"/>
      <w:r w:rsidR="005012FB">
        <w:rPr>
          <w:color w:val="000000" w:themeColor="text1"/>
        </w:rPr>
        <w:t>, 2006</w:t>
      </w:r>
      <w:r w:rsidR="005012FB" w:rsidRPr="005012FB">
        <w:rPr>
          <w:color w:val="000000" w:themeColor="text1"/>
        </w:rPr>
        <w:t>].</w:t>
      </w:r>
    </w:p>
    <w:p w14:paraId="60163F7F" w14:textId="1B8337DC" w:rsidR="00062878" w:rsidRDefault="00375B9A" w:rsidP="00062878">
      <w:pPr>
        <w:pStyle w:val="Heading3"/>
      </w:pPr>
      <w:bookmarkStart w:id="71" w:name="_Toc69058251"/>
      <w:bookmarkStart w:id="72" w:name="_Toc73567828"/>
      <w:r>
        <w:t xml:space="preserve">1.4.2. </w:t>
      </w:r>
      <w:r w:rsidR="00062878">
        <w:t>Планировка торгового зала</w:t>
      </w:r>
      <w:bookmarkEnd w:id="71"/>
      <w:bookmarkEnd w:id="72"/>
    </w:p>
    <w:p w14:paraId="73A8E233" w14:textId="6F04B1D7" w:rsidR="000E51AC" w:rsidRPr="004E530B" w:rsidRDefault="00D15A55" w:rsidP="004431A3">
      <w:r>
        <w:t>П</w:t>
      </w:r>
      <w:r w:rsidR="00313264">
        <w:t>ланировк</w:t>
      </w:r>
      <w:r>
        <w:t>а</w:t>
      </w:r>
      <w:r w:rsidR="00313264">
        <w:t xml:space="preserve"> торгового зала и </w:t>
      </w:r>
      <w:r>
        <w:t xml:space="preserve">эффективное </w:t>
      </w:r>
      <w:r w:rsidR="00313264">
        <w:t>использовани</w:t>
      </w:r>
      <w:r>
        <w:t>е</w:t>
      </w:r>
      <w:r w:rsidR="00313264">
        <w:t xml:space="preserve"> внутреннего пространства магазина</w:t>
      </w:r>
      <w:r>
        <w:t xml:space="preserve"> – одн</w:t>
      </w:r>
      <w:r w:rsidR="00F83D7A">
        <w:t>и</w:t>
      </w:r>
      <w:r>
        <w:t xml:space="preserve"> из наиболее важных </w:t>
      </w:r>
      <w:r w:rsidR="00F532B7">
        <w:t>рычагов</w:t>
      </w:r>
      <w:r>
        <w:t xml:space="preserve"> воздействия </w:t>
      </w:r>
      <w:r w:rsidR="00F532B7">
        <w:t xml:space="preserve">мерчандайзинга </w:t>
      </w:r>
      <w:r>
        <w:t>на принятие покупательского решения.</w:t>
      </w:r>
      <w:r w:rsidR="00C53DF4" w:rsidRPr="00C53DF4">
        <w:t xml:space="preserve"> </w:t>
      </w:r>
      <w:r w:rsidR="00C53DF4">
        <w:t>Внутреннее пространство магазина стимулирует желание потребителя совершить покупку</w:t>
      </w:r>
      <w:r>
        <w:t xml:space="preserve"> </w:t>
      </w:r>
      <w:r w:rsidR="005012FB" w:rsidRPr="005012FB">
        <w:t>[</w:t>
      </w:r>
      <w:proofErr w:type="spellStart"/>
      <w:r w:rsidR="005012FB" w:rsidRPr="005012FB">
        <w:rPr>
          <w:color w:val="000000" w:themeColor="text1"/>
        </w:rPr>
        <w:t>Кирфут</w:t>
      </w:r>
      <w:proofErr w:type="spellEnd"/>
      <w:r w:rsidR="005012FB" w:rsidRPr="005012FB">
        <w:rPr>
          <w:color w:val="000000" w:themeColor="text1"/>
        </w:rPr>
        <w:t xml:space="preserve"> и др., 2003]. </w:t>
      </w:r>
      <w:r w:rsidR="00226EED">
        <w:t xml:space="preserve">Процесс планирования </w:t>
      </w:r>
      <w:r w:rsidR="006B3012">
        <w:t xml:space="preserve">внутреннего пространства магазина </w:t>
      </w:r>
      <w:r w:rsidR="00226EED">
        <w:t xml:space="preserve">включает в себя выделение торговых зон, размещение внутреннего оборудования, составление и регуляция покупательских потоков. </w:t>
      </w:r>
      <w:r w:rsidR="0032189E">
        <w:t>Эффективное использование внутренних площадей должно мотивировать</w:t>
      </w:r>
      <w:r w:rsidR="000E51AC">
        <w:t xml:space="preserve"> покупателей </w:t>
      </w:r>
      <w:r w:rsidR="0032189E">
        <w:t xml:space="preserve">задержаться в магазине, зайти вглубь его, пройдя </w:t>
      </w:r>
      <w:r w:rsidR="000E51AC">
        <w:t>по всей площади торгового зала</w:t>
      </w:r>
      <w:r w:rsidR="00F55BD7">
        <w:t>, захотеть приобрести более дорогой товар или в большем количестве</w:t>
      </w:r>
      <w:r w:rsidR="004E530B">
        <w:t xml:space="preserve"> </w:t>
      </w:r>
      <w:r w:rsidR="004E530B" w:rsidRPr="004E530B">
        <w:t>[</w:t>
      </w:r>
      <w:r w:rsidR="004E530B">
        <w:t>Сысоева, 2018</w:t>
      </w:r>
      <w:r w:rsidR="00A709C0" w:rsidRPr="00A709C0">
        <w:t xml:space="preserve">; </w:t>
      </w:r>
      <w:proofErr w:type="spellStart"/>
      <w:r w:rsidR="00A709C0">
        <w:t>Чувакова</w:t>
      </w:r>
      <w:proofErr w:type="spellEnd"/>
      <w:r w:rsidR="00A709C0">
        <w:t>, 2014</w:t>
      </w:r>
      <w:r w:rsidR="004E530B" w:rsidRPr="004E530B">
        <w:t xml:space="preserve">]. </w:t>
      </w:r>
      <w:r w:rsidR="001B119D">
        <w:t xml:space="preserve">Расположение </w:t>
      </w:r>
      <w:r w:rsidR="00226EED">
        <w:t xml:space="preserve">зон с </w:t>
      </w:r>
      <w:r w:rsidR="001B119D">
        <w:t>товар</w:t>
      </w:r>
      <w:r w:rsidR="00226EED">
        <w:t>ами</w:t>
      </w:r>
      <w:r w:rsidR="001B119D">
        <w:t xml:space="preserve"> должно быть интуитивно понятным, покупатель должен </w:t>
      </w:r>
      <w:r w:rsidR="00813780">
        <w:t>иметь возможность легко</w:t>
      </w:r>
      <w:r w:rsidR="001B119D">
        <w:t xml:space="preserve"> </w:t>
      </w:r>
      <w:r w:rsidR="00813780">
        <w:t>понять</w:t>
      </w:r>
      <w:r w:rsidR="001B119D">
        <w:t>, в к</w:t>
      </w:r>
      <w:r w:rsidR="00813780">
        <w:t>акую зону идти за конкретным товаром.</w:t>
      </w:r>
      <w:r w:rsidR="00226EED">
        <w:t xml:space="preserve"> </w:t>
      </w:r>
      <w:r w:rsidR="006B3012">
        <w:t>Не только п</w:t>
      </w:r>
      <w:r w:rsidR="001B119D">
        <w:t>окупател</w:t>
      </w:r>
      <w:r w:rsidR="00813780">
        <w:t>я</w:t>
      </w:r>
      <w:r w:rsidR="001B119D">
        <w:t>м</w:t>
      </w:r>
      <w:r w:rsidR="006B3012">
        <w:t xml:space="preserve">, но и продавцам </w:t>
      </w:r>
      <w:r w:rsidR="001B119D">
        <w:t>должно быть комфортно передвигаться</w:t>
      </w:r>
      <w:r w:rsidR="00813780">
        <w:t xml:space="preserve">, </w:t>
      </w:r>
      <w:r w:rsidR="00226EED">
        <w:t>поэтому</w:t>
      </w:r>
      <w:r w:rsidR="00813780">
        <w:t xml:space="preserve"> магазин не должен быть «перегружен» торговым оборудованием, но в то же время то оно должно обеспечивать</w:t>
      </w:r>
      <w:r w:rsidR="000E51AC">
        <w:t xml:space="preserve"> </w:t>
      </w:r>
      <w:r w:rsidR="00813780">
        <w:t xml:space="preserve">максимальную </w:t>
      </w:r>
      <w:r w:rsidR="000E51AC">
        <w:t>экономическую эффективность</w:t>
      </w:r>
      <w:r w:rsidR="0030369A">
        <w:t xml:space="preserve"> каждого квадратного </w:t>
      </w:r>
      <w:r w:rsidR="0030369A" w:rsidRPr="004E530B">
        <w:rPr>
          <w:color w:val="000000" w:themeColor="text1"/>
        </w:rPr>
        <w:t>метра</w:t>
      </w:r>
      <w:r w:rsidR="004E530B" w:rsidRPr="004E530B">
        <w:rPr>
          <w:color w:val="000000" w:themeColor="text1"/>
        </w:rPr>
        <w:t xml:space="preserve"> [</w:t>
      </w:r>
      <w:proofErr w:type="spellStart"/>
      <w:r w:rsidR="004E530B" w:rsidRPr="004E530B">
        <w:rPr>
          <w:color w:val="000000" w:themeColor="text1"/>
        </w:rPr>
        <w:t>Клочкова</w:t>
      </w:r>
      <w:proofErr w:type="spellEnd"/>
      <w:r w:rsidR="004E530B" w:rsidRPr="004E530B">
        <w:rPr>
          <w:color w:val="000000" w:themeColor="text1"/>
        </w:rPr>
        <w:t xml:space="preserve">, </w:t>
      </w:r>
      <w:r w:rsidR="006B3012" w:rsidRPr="004E530B">
        <w:rPr>
          <w:color w:val="000000" w:themeColor="text1"/>
        </w:rPr>
        <w:t>Логинов</w:t>
      </w:r>
      <w:r w:rsidR="004E530B" w:rsidRPr="004E530B">
        <w:rPr>
          <w:color w:val="000000" w:themeColor="text1"/>
        </w:rPr>
        <w:t>а, Якорева, 2009].</w:t>
      </w:r>
    </w:p>
    <w:p w14:paraId="1F9C4676" w14:textId="71A79328" w:rsidR="00F55BD7" w:rsidRPr="00D07696" w:rsidRDefault="00934317" w:rsidP="004E530B">
      <w:r>
        <w:t xml:space="preserve">Площадь магазина можно условно разделить на холодные и горячие зоны. Наиболее горячими зонами являются место начала потока потребителей (входная зона) и зона возле кассы. </w:t>
      </w:r>
      <w:r w:rsidR="005E26BF">
        <w:t>П</w:t>
      </w:r>
      <w:r>
        <w:t>оскольку с</w:t>
      </w:r>
      <w:r w:rsidR="004431A3">
        <w:t>огласно</w:t>
      </w:r>
      <w:r>
        <w:t xml:space="preserve"> исследованиям 80-90% посетителей обходят магазины против часовой стрелки, правая сторона считается более сильной, чем левая</w:t>
      </w:r>
      <w:r w:rsidR="004E530B" w:rsidRPr="004E530B">
        <w:t xml:space="preserve"> </w:t>
      </w:r>
      <w:r w:rsidR="004E530B" w:rsidRPr="004E530B">
        <w:rPr>
          <w:color w:val="000000" w:themeColor="text1"/>
        </w:rPr>
        <w:t>[</w:t>
      </w:r>
      <w:proofErr w:type="spellStart"/>
      <w:r w:rsidR="004E530B" w:rsidRPr="004E530B">
        <w:rPr>
          <w:color w:val="000000" w:themeColor="text1"/>
        </w:rPr>
        <w:t>Клочкова</w:t>
      </w:r>
      <w:proofErr w:type="spellEnd"/>
      <w:r w:rsidR="004E530B" w:rsidRPr="004E530B">
        <w:rPr>
          <w:color w:val="000000" w:themeColor="text1"/>
        </w:rPr>
        <w:t>, Логинова, Якорева, 2009].</w:t>
      </w:r>
      <w:r w:rsidR="004E530B" w:rsidRPr="004E530B">
        <w:t xml:space="preserve"> </w:t>
      </w:r>
      <w:r w:rsidR="005E26BF">
        <w:t xml:space="preserve">К горячим зонам также можно добавить точки пересечения потоков покупателей, точки, которые выделяются и привлекают внимание (например, выступы в стеллажах). </w:t>
      </w:r>
      <w:r w:rsidR="00D07696">
        <w:t xml:space="preserve">В теории мерчандайзинга часто упоминается правило </w:t>
      </w:r>
      <w:r w:rsidR="00D07696" w:rsidRPr="00F55BD7">
        <w:t>«золото</w:t>
      </w:r>
      <w:r w:rsidR="00D07696">
        <w:t>го</w:t>
      </w:r>
      <w:r w:rsidR="00D07696" w:rsidRPr="00F55BD7">
        <w:t xml:space="preserve"> треугольник</w:t>
      </w:r>
      <w:r w:rsidR="00D07696">
        <w:t>а</w:t>
      </w:r>
      <w:r w:rsidR="00D07696" w:rsidRPr="00F55BD7">
        <w:t>»</w:t>
      </w:r>
      <w:r w:rsidR="00D07696">
        <w:t xml:space="preserve">, актуальное для магазинов самообслуживания, продуктовых супермаркетов. Правило соединяет три точки – </w:t>
      </w:r>
      <w:r w:rsidR="00D07696" w:rsidRPr="00F55BD7">
        <w:t xml:space="preserve">вход, </w:t>
      </w:r>
      <w:r w:rsidR="00D07696">
        <w:t>товары постоянного спроса</w:t>
      </w:r>
      <w:r w:rsidR="00D07696" w:rsidRPr="00F55BD7">
        <w:t xml:space="preserve"> и касс</w:t>
      </w:r>
      <w:r w:rsidR="00D07696">
        <w:t>у. Так, путь от входа до востребованного товара должен быть наиболее длинным и мотивировать покупателя пройти через весь торговый зал и затем направиться к кассе. На пути</w:t>
      </w:r>
      <w:r w:rsidR="00D07696" w:rsidRPr="00F55BD7">
        <w:t xml:space="preserve"> </w:t>
      </w:r>
      <w:r w:rsidR="00D07696">
        <w:t>по «золотому треугольнику» покупателю должны быть выгодно представлены</w:t>
      </w:r>
      <w:r w:rsidR="00D07696" w:rsidRPr="00F55BD7">
        <w:t xml:space="preserve"> остальны</w:t>
      </w:r>
      <w:r w:rsidR="00D07696">
        <w:t>е</w:t>
      </w:r>
      <w:r w:rsidR="00D07696" w:rsidRPr="00F55BD7">
        <w:t xml:space="preserve"> товар</w:t>
      </w:r>
      <w:r w:rsidR="00D07696">
        <w:t>ы</w:t>
      </w:r>
      <w:r w:rsidR="00D07696" w:rsidRPr="00F55BD7">
        <w:t>,</w:t>
      </w:r>
      <w:r w:rsidR="00D07696">
        <w:t xml:space="preserve"> </w:t>
      </w:r>
      <w:r w:rsidR="00D07696">
        <w:lastRenderedPageBreak/>
        <w:t>которые могут спровоцировать импульсивные покупки.</w:t>
      </w:r>
    </w:p>
    <w:p w14:paraId="489C11EB" w14:textId="40FC0A5D" w:rsidR="001B119D" w:rsidRDefault="001B119D" w:rsidP="00F55BD7">
      <w:r>
        <w:t xml:space="preserve">Выделяют </w:t>
      </w:r>
      <w:r w:rsidR="004431A3">
        <w:t>разные</w:t>
      </w:r>
      <w:r>
        <w:t xml:space="preserve"> спосо</w:t>
      </w:r>
      <w:r w:rsidR="004431A3">
        <w:t>бы</w:t>
      </w:r>
      <w:r>
        <w:t xml:space="preserve"> расстановки внутреннего оборудования магазина</w:t>
      </w:r>
      <w:r w:rsidR="00813780">
        <w:t>. Обычно используется смешан</w:t>
      </w:r>
      <w:r w:rsidR="00F55BD7">
        <w:t>н</w:t>
      </w:r>
      <w:r w:rsidR="00813780">
        <w:t>ы</w:t>
      </w:r>
      <w:r w:rsidR="004431A3">
        <w:t>е</w:t>
      </w:r>
      <w:r w:rsidR="00813780">
        <w:t xml:space="preserve"> </w:t>
      </w:r>
      <w:r w:rsidR="00F55BD7">
        <w:t>способ</w:t>
      </w:r>
      <w:r w:rsidR="004431A3">
        <w:t>ы</w:t>
      </w:r>
      <w:r w:rsidR="00F55BD7">
        <w:t xml:space="preserve"> расстановки, который комбиниру</w:t>
      </w:r>
      <w:r w:rsidR="004431A3">
        <w:t>ю</w:t>
      </w:r>
      <w:r w:rsidR="00F55BD7">
        <w:t xml:space="preserve">т элементы </w:t>
      </w:r>
      <w:r w:rsidR="004431A3">
        <w:t>нескольких</w:t>
      </w:r>
      <w:r w:rsidR="00F55BD7">
        <w:t xml:space="preserve"> видов:</w:t>
      </w:r>
    </w:p>
    <w:p w14:paraId="31131648" w14:textId="1DC3CED6" w:rsidR="001B119D" w:rsidRDefault="001B119D" w:rsidP="00621FC2">
      <w:pPr>
        <w:pStyle w:val="ListParagraph"/>
        <w:numPr>
          <w:ilvl w:val="0"/>
          <w:numId w:val="15"/>
        </w:numPr>
      </w:pPr>
      <w:r>
        <w:t>линейная (решетка) – торговое оборудование располагается по параллельным линиями</w:t>
      </w:r>
      <w:r w:rsidR="004431A3" w:rsidRPr="004431A3">
        <w:t xml:space="preserve">; </w:t>
      </w:r>
      <w:r w:rsidR="004431A3">
        <w:t>часто применяется в магазинах самообслуживания.</w:t>
      </w:r>
    </w:p>
    <w:p w14:paraId="444A885F" w14:textId="7BE2B092" w:rsidR="001B119D" w:rsidRDefault="001B119D" w:rsidP="00621FC2">
      <w:pPr>
        <w:pStyle w:val="ListParagraph"/>
        <w:numPr>
          <w:ilvl w:val="0"/>
          <w:numId w:val="15"/>
        </w:numPr>
      </w:pPr>
      <w:proofErr w:type="spellStart"/>
      <w:r>
        <w:t>бутиковая</w:t>
      </w:r>
      <w:proofErr w:type="spellEnd"/>
      <w:r>
        <w:t xml:space="preserve"> (боксовая, трек, петля) – оборудование </w:t>
      </w:r>
      <w:r w:rsidR="00813780">
        <w:t xml:space="preserve">находится </w:t>
      </w:r>
      <w:r>
        <w:t>по центру, покупатели двигаются вокруг него</w:t>
      </w:r>
      <w:r w:rsidR="004431A3" w:rsidRPr="004431A3">
        <w:t xml:space="preserve">; </w:t>
      </w:r>
      <w:r w:rsidR="004431A3">
        <w:t xml:space="preserve">часто применяется при продаже через прилавок. </w:t>
      </w:r>
    </w:p>
    <w:p w14:paraId="429CC028" w14:textId="62C247AB" w:rsidR="004431A3" w:rsidRDefault="004431A3" w:rsidP="00621FC2">
      <w:pPr>
        <w:pStyle w:val="ListParagraph"/>
        <w:numPr>
          <w:ilvl w:val="0"/>
          <w:numId w:val="15"/>
        </w:numPr>
      </w:pPr>
      <w:r>
        <w:t>выставочная – на оборудовании представлены только образцы товаров</w:t>
      </w:r>
      <w:r w:rsidRPr="004431A3">
        <w:t xml:space="preserve">; </w:t>
      </w:r>
      <w:r>
        <w:t xml:space="preserve">применяется для </w:t>
      </w:r>
      <w:proofErr w:type="spellStart"/>
      <w:r>
        <w:t>крупногогабаритных</w:t>
      </w:r>
      <w:proofErr w:type="spellEnd"/>
      <w:r>
        <w:t xml:space="preserve"> товаров, обувных магазинов и др.</w:t>
      </w:r>
    </w:p>
    <w:p w14:paraId="319E45D4" w14:textId="3C7CD70E" w:rsidR="000E51AC" w:rsidRDefault="00813780" w:rsidP="00621FC2">
      <w:pPr>
        <w:pStyle w:val="ListParagraph"/>
        <w:numPr>
          <w:ilvl w:val="0"/>
          <w:numId w:val="15"/>
        </w:numPr>
      </w:pPr>
      <w:r>
        <w:t xml:space="preserve">произвольная (лабиринт) – оборудование располагается </w:t>
      </w:r>
      <w:proofErr w:type="spellStart"/>
      <w:r>
        <w:t>ассимитрично</w:t>
      </w:r>
      <w:proofErr w:type="spellEnd"/>
      <w:r>
        <w:t xml:space="preserve"> с целью создания индивидуальной атмосферы в магазине.</w:t>
      </w:r>
    </w:p>
    <w:p w14:paraId="0FFCB1BD" w14:textId="7EE7B400" w:rsidR="00A22BE3" w:rsidRDefault="00D07696" w:rsidP="001F6E8E">
      <w:r>
        <w:t xml:space="preserve">Стеллажи – основной вид внутреннего оборудования, который присутствует в любом магазине. Они делятся на </w:t>
      </w:r>
      <w:r w:rsidR="00751EC8">
        <w:t xml:space="preserve">основные </w:t>
      </w:r>
      <w:r>
        <w:t xml:space="preserve">и </w:t>
      </w:r>
      <w:r w:rsidR="00751EC8">
        <w:t>дополнительные</w:t>
      </w:r>
      <w:r>
        <w:t xml:space="preserve">. </w:t>
      </w:r>
      <w:r w:rsidR="00751EC8">
        <w:t>Дополнительные стеллажи располагаются отдельно от основных и друг от друга. Часто они</w:t>
      </w:r>
      <w:r>
        <w:t xml:space="preserve"> </w:t>
      </w:r>
      <w:r w:rsidR="00A1209C">
        <w:t>располагаются в центре зала, на пересечение потоков потребителей, и используются для привлечения внимания к конкретному товару</w:t>
      </w:r>
      <w:r w:rsidR="001B6EDF">
        <w:t xml:space="preserve"> и </w:t>
      </w:r>
      <w:r w:rsidR="00A1209C">
        <w:t>стимулирова</w:t>
      </w:r>
      <w:r w:rsidR="001B6EDF">
        <w:t>ния</w:t>
      </w:r>
      <w:r w:rsidR="00A1209C">
        <w:t xml:space="preserve"> сбыт</w:t>
      </w:r>
      <w:r w:rsidR="001B6EDF">
        <w:t xml:space="preserve">а. Так, на островах выставляют товары из новых коллекций или </w:t>
      </w:r>
      <w:r w:rsidR="00A1209C">
        <w:t>товары с наиболее выгодным предложени</w:t>
      </w:r>
      <w:r w:rsidR="001B6EDF">
        <w:t>ем</w:t>
      </w:r>
      <w:r w:rsidR="00A1209C">
        <w:t xml:space="preserve"> – </w:t>
      </w:r>
      <w:r w:rsidR="001B6EDF">
        <w:t xml:space="preserve">во-первых, чтобы продвинуть </w:t>
      </w:r>
      <w:proofErr w:type="spellStart"/>
      <w:r w:rsidR="001B6EDF">
        <w:t>акционный</w:t>
      </w:r>
      <w:proofErr w:type="spellEnd"/>
      <w:r w:rsidR="001B6EDF">
        <w:t xml:space="preserve"> товар, и во-вторых, </w:t>
      </w:r>
      <w:r w:rsidR="00A1209C">
        <w:t>чтобы покупатель</w:t>
      </w:r>
      <w:r w:rsidR="001B6EDF">
        <w:t xml:space="preserve"> </w:t>
      </w:r>
      <w:r w:rsidR="00A1209C">
        <w:t>сформирова</w:t>
      </w:r>
      <w:r w:rsidR="001B6EDF">
        <w:t>л</w:t>
      </w:r>
      <w:r w:rsidR="00A1209C">
        <w:t xml:space="preserve"> </w:t>
      </w:r>
      <w:proofErr w:type="spellStart"/>
      <w:r w:rsidR="00A1209C">
        <w:t>референтную</w:t>
      </w:r>
      <w:proofErr w:type="spellEnd"/>
      <w:r w:rsidR="00A1209C">
        <w:t xml:space="preserve"> </w:t>
      </w:r>
      <w:r w:rsidR="001B6EDF">
        <w:t>оценку о выгодности и всех остальных товаров, представленных в магазине</w:t>
      </w:r>
      <w:r w:rsidR="00CF720B">
        <w:t xml:space="preserve"> (сигнальные товары и лидеры потерь)</w:t>
      </w:r>
      <w:r w:rsidR="001B6EDF">
        <w:t>.</w:t>
      </w:r>
    </w:p>
    <w:p w14:paraId="15703B29" w14:textId="2D4B3BE3" w:rsidR="007C600A" w:rsidRPr="005012FB" w:rsidRDefault="00C53DF4" w:rsidP="007C600A">
      <w:r>
        <w:t xml:space="preserve">Согласно исследованиям, клиентам важно, чтобы внутреннее пространство магазина было опрятным и чистым. Однако здесь также существует некая грань, </w:t>
      </w:r>
      <w:r w:rsidR="00343CA2">
        <w:t xml:space="preserve">за которую не стоит переходить, </w:t>
      </w:r>
      <w:r>
        <w:t>потому что «слишком чистые и опрятные» стеллажи могут вызывать нервозность у потребителей</w:t>
      </w:r>
      <w:r w:rsidR="00343CA2">
        <w:t>. Им может начать казаться на психологическом уровне, что</w:t>
      </w:r>
      <w:r w:rsidR="006218E9">
        <w:t xml:space="preserve">, </w:t>
      </w:r>
      <w:r w:rsidR="00343CA2">
        <w:t xml:space="preserve">трогая и выбирая товары, они могут потревожить порядок в магазине </w:t>
      </w:r>
      <w:r w:rsidR="005012FB" w:rsidRPr="0012679C">
        <w:t>[</w:t>
      </w:r>
      <w:proofErr w:type="spellStart"/>
      <w:r w:rsidR="005012FB" w:rsidRPr="005012FB">
        <w:rPr>
          <w:color w:val="000000" w:themeColor="text1"/>
        </w:rPr>
        <w:t>Кирфут</w:t>
      </w:r>
      <w:proofErr w:type="spellEnd"/>
      <w:r w:rsidR="005012FB" w:rsidRPr="005012FB">
        <w:rPr>
          <w:color w:val="000000" w:themeColor="text1"/>
        </w:rPr>
        <w:t xml:space="preserve"> и др., 2003].</w:t>
      </w:r>
    </w:p>
    <w:p w14:paraId="33B3305F" w14:textId="57498503" w:rsidR="00062878" w:rsidRDefault="00375B9A" w:rsidP="00062878">
      <w:pPr>
        <w:pStyle w:val="Heading3"/>
      </w:pPr>
      <w:bookmarkStart w:id="73" w:name="_Toc69058252"/>
      <w:bookmarkStart w:id="74" w:name="_Toc73567829"/>
      <w:r>
        <w:t xml:space="preserve">1.4.3. </w:t>
      </w:r>
      <w:r w:rsidR="00062878">
        <w:t>Выкладка товара на внутреннем оборудовании</w:t>
      </w:r>
      <w:bookmarkEnd w:id="73"/>
      <w:bookmarkEnd w:id="74"/>
    </w:p>
    <w:p w14:paraId="15119714" w14:textId="0B8BDDCB" w:rsidR="001F6E8E" w:rsidRDefault="002337F4" w:rsidP="00106BEF">
      <w:pPr>
        <w:rPr>
          <w:color w:val="000000" w:themeColor="text1"/>
        </w:rPr>
      </w:pPr>
      <w:r>
        <w:t xml:space="preserve">На следующем уровне после определения зон магазина и расположения внутреннего оборудования, определяется способ выкладки самих товаров. </w:t>
      </w:r>
      <w:r w:rsidR="00A22BE3">
        <w:t>Выкладка</w:t>
      </w:r>
      <w:r w:rsidR="00A22BE3" w:rsidRPr="00A22BE3">
        <w:t xml:space="preserve"> товаров </w:t>
      </w:r>
      <w:r w:rsidR="00A22BE3">
        <w:t xml:space="preserve">включает в себя </w:t>
      </w:r>
      <w:r w:rsidR="00A22BE3" w:rsidRPr="00A22BE3">
        <w:t>технологические процессы, связанные с расположением</w:t>
      </w:r>
      <w:r w:rsidR="009006F6">
        <w:t xml:space="preserve"> </w:t>
      </w:r>
      <w:r w:rsidR="00A22BE3" w:rsidRPr="00A22BE3">
        <w:t xml:space="preserve">и </w:t>
      </w:r>
      <w:r w:rsidR="00F532B7">
        <w:t>представлением</w:t>
      </w:r>
      <w:r w:rsidR="00A22BE3" w:rsidRPr="00A22BE3">
        <w:t xml:space="preserve"> товаров на торгово</w:t>
      </w:r>
      <w:r w:rsidR="009006F6">
        <w:t>м</w:t>
      </w:r>
      <w:r w:rsidR="00A22BE3" w:rsidRPr="00A22BE3">
        <w:t xml:space="preserve"> оборудовании. </w:t>
      </w:r>
      <w:r>
        <w:t xml:space="preserve">Правильная </w:t>
      </w:r>
      <w:r w:rsidR="00D15A55">
        <w:t>выкладка и презентация способн</w:t>
      </w:r>
      <w:r w:rsidR="00F83D7A">
        <w:t>ы</w:t>
      </w:r>
      <w:r w:rsidR="00D15A55">
        <w:t xml:space="preserve"> </w:t>
      </w:r>
      <w:r>
        <w:t xml:space="preserve">облегчить поиск нужного товара, а также </w:t>
      </w:r>
      <w:r w:rsidR="00D15A55">
        <w:t>повлиять на выбор покупателя</w:t>
      </w:r>
      <w:r w:rsidR="00A22BE3">
        <w:t xml:space="preserve"> и</w:t>
      </w:r>
      <w:r>
        <w:t xml:space="preserve"> потребительские предпочтения.</w:t>
      </w:r>
      <w:r w:rsidR="009006F6">
        <w:t xml:space="preserve"> Существуют универсальные правила выкладки товара, которые применимы при продаже </w:t>
      </w:r>
      <w:r w:rsidR="009006F6">
        <w:lastRenderedPageBreak/>
        <w:t>товаров массового спроса. Они связаны с особенностями поведения и восприятия людей.</w:t>
      </w:r>
      <w:r w:rsidR="00647B8B">
        <w:t xml:space="preserve"> Исследования </w:t>
      </w:r>
      <w:proofErr w:type="spellStart"/>
      <w:r w:rsidR="00647B8B">
        <w:t>окулографии</w:t>
      </w:r>
      <w:proofErr w:type="spellEnd"/>
      <w:r w:rsidR="00647B8B">
        <w:t xml:space="preserve"> (отслеживание направления взгляда) показывают, что большинство </w:t>
      </w:r>
      <w:r w:rsidR="009006F6">
        <w:t>потребител</w:t>
      </w:r>
      <w:r w:rsidR="00647B8B">
        <w:t>ей</w:t>
      </w:r>
      <w:r w:rsidR="009006F6">
        <w:t xml:space="preserve"> </w:t>
      </w:r>
      <w:r w:rsidR="00647B8B">
        <w:t xml:space="preserve">обходят магазин против часовой стрелки, </w:t>
      </w:r>
      <w:r w:rsidR="009006F6">
        <w:t xml:space="preserve">начинают осмотр стеллажей </w:t>
      </w:r>
      <w:r w:rsidR="00647B8B">
        <w:t xml:space="preserve">слева направо (так, как читают), и в первую очередь обращают внимание на товары, расположенные на уровне глаз и вытянутой руки (средние полки) – так называемые, золотые полки. Товары, расположенные </w:t>
      </w:r>
      <w:r w:rsidR="00106BEF">
        <w:t>на верхних и нижних полках,</w:t>
      </w:r>
      <w:r w:rsidR="00647B8B">
        <w:t xml:space="preserve"> пользуются меньшим вниманием, при этом</w:t>
      </w:r>
      <w:r w:rsidR="00106BEF">
        <w:t xml:space="preserve"> товар с верхних полок воспринимается как более дорогой, а с нижних как более дешевый. Также людям проще воспринимать более тяжелые и крупные предметы снизу, а более легкие и мелкие наверху – так конструкция кажется более устойчивой и безопасной</w:t>
      </w:r>
      <w:r w:rsidR="004E530B" w:rsidRPr="004E530B">
        <w:t xml:space="preserve"> [</w:t>
      </w:r>
      <w:r w:rsidR="004E530B">
        <w:t xml:space="preserve">Сысоева, </w:t>
      </w:r>
      <w:proofErr w:type="spellStart"/>
      <w:r w:rsidR="004E530B">
        <w:t>Бузукова</w:t>
      </w:r>
      <w:proofErr w:type="spellEnd"/>
      <w:r w:rsidR="004E530B">
        <w:t>, 2008</w:t>
      </w:r>
      <w:r w:rsidR="004E530B" w:rsidRPr="004E530B">
        <w:t>]</w:t>
      </w:r>
      <w:r w:rsidR="004E530B">
        <w:t xml:space="preserve">. </w:t>
      </w:r>
      <w:r w:rsidR="00106BEF">
        <w:rPr>
          <w:color w:val="000000" w:themeColor="text1"/>
        </w:rPr>
        <w:t>В</w:t>
      </w:r>
      <w:r w:rsidR="001F6E8E">
        <w:rPr>
          <w:color w:val="000000" w:themeColor="text1"/>
        </w:rPr>
        <w:t xml:space="preserve"> </w:t>
      </w:r>
      <w:r w:rsidR="00106BEF">
        <w:rPr>
          <w:color w:val="000000" w:themeColor="text1"/>
        </w:rPr>
        <w:t xml:space="preserve">связи с перечисленным, рекомендуется выставлять самые популярные и ходовые товары на «золотых полках», чтобы товары, приносящие </w:t>
      </w:r>
      <w:r w:rsidR="00687A63">
        <w:rPr>
          <w:color w:val="000000" w:themeColor="text1"/>
        </w:rPr>
        <w:t>наибольшую прибыль,</w:t>
      </w:r>
      <w:r w:rsidR="00106BEF">
        <w:rPr>
          <w:color w:val="000000" w:themeColor="text1"/>
        </w:rPr>
        <w:t xml:space="preserve"> продавались еще лучше, а также вызывали эффект заимствования популярности для других менее популярных товаров – слабые товары способны привлекать дополнительное внимание, если расположены рядом с наиболее популярными</w:t>
      </w:r>
      <w:r w:rsidR="00FA506A">
        <w:rPr>
          <w:color w:val="000000" w:themeColor="text1"/>
        </w:rPr>
        <w:t xml:space="preserve"> </w:t>
      </w:r>
      <w:r w:rsidR="00FA506A" w:rsidRPr="00FA506A">
        <w:rPr>
          <w:color w:val="000000" w:themeColor="text1"/>
        </w:rPr>
        <w:t>[</w:t>
      </w:r>
      <w:r w:rsidR="00FA506A">
        <w:rPr>
          <w:color w:val="000000" w:themeColor="text1"/>
        </w:rPr>
        <w:t>Прокина, 2011</w:t>
      </w:r>
      <w:r w:rsidR="00FA506A" w:rsidRPr="00FA506A">
        <w:rPr>
          <w:color w:val="000000" w:themeColor="text1"/>
        </w:rPr>
        <w:t>]</w:t>
      </w:r>
      <w:r w:rsidR="00106BEF">
        <w:rPr>
          <w:color w:val="000000" w:themeColor="text1"/>
        </w:rPr>
        <w:t xml:space="preserve">. </w:t>
      </w:r>
      <w:r w:rsidR="00687A63">
        <w:rPr>
          <w:color w:val="000000" w:themeColor="text1"/>
        </w:rPr>
        <w:t>Очевидно</w:t>
      </w:r>
      <w:r w:rsidR="001F6E8E">
        <w:rPr>
          <w:color w:val="000000" w:themeColor="text1"/>
        </w:rPr>
        <w:t xml:space="preserve"> также</w:t>
      </w:r>
      <w:r w:rsidR="00687A63">
        <w:rPr>
          <w:color w:val="000000" w:themeColor="text1"/>
        </w:rPr>
        <w:t>, что к идеологическим правилам презентации относятся</w:t>
      </w:r>
      <w:r w:rsidR="001F6E8E">
        <w:rPr>
          <w:color w:val="000000" w:themeColor="text1"/>
        </w:rPr>
        <w:t>:</w:t>
      </w:r>
    </w:p>
    <w:p w14:paraId="7A0A9E32" w14:textId="716B72F4" w:rsidR="001F6E8E" w:rsidRPr="001F6E8E" w:rsidRDefault="00687A63" w:rsidP="00621FC2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1F6E8E">
        <w:rPr>
          <w:color w:val="000000" w:themeColor="text1"/>
        </w:rPr>
        <w:t>хороший обзор товара – он должен быть расположен лицевой стороной к покупателю и быть хорошо просматриваемым;</w:t>
      </w:r>
    </w:p>
    <w:p w14:paraId="42260123" w14:textId="59D298B2" w:rsidR="001F6E8E" w:rsidRPr="001F6E8E" w:rsidRDefault="001F6E8E" w:rsidP="00621FC2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1F6E8E">
        <w:rPr>
          <w:color w:val="000000" w:themeColor="text1"/>
        </w:rPr>
        <w:t>расположение товаров в своей товарной и ценовой категории;</w:t>
      </w:r>
    </w:p>
    <w:p w14:paraId="07F7990F" w14:textId="3E2515B8" w:rsidR="001F6E8E" w:rsidRPr="001F6E8E" w:rsidRDefault="001F6E8E" w:rsidP="00621FC2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1F6E8E">
        <w:rPr>
          <w:color w:val="000000" w:themeColor="text1"/>
        </w:rPr>
        <w:t>сочетание форм и объемов товаров, расположенных рядом;</w:t>
      </w:r>
    </w:p>
    <w:p w14:paraId="7F8A22F1" w14:textId="77777777" w:rsidR="001F6E8E" w:rsidRPr="001F6E8E" w:rsidRDefault="00687A63" w:rsidP="00621FC2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1F6E8E">
        <w:rPr>
          <w:color w:val="000000" w:themeColor="text1"/>
        </w:rPr>
        <w:t>чистота, опрятность и аккуратность (за исключением выкладки «навалом» в одной емкости, которая применяется с целью создания эффекта «распродажи» и «выгодных цен»);</w:t>
      </w:r>
    </w:p>
    <w:p w14:paraId="2A9A59F7" w14:textId="2D22447F" w:rsidR="00062878" w:rsidRDefault="00375B9A" w:rsidP="00C0418D">
      <w:pPr>
        <w:pStyle w:val="Heading3"/>
      </w:pPr>
      <w:bookmarkStart w:id="75" w:name="_Toc69058253"/>
      <w:bookmarkStart w:id="76" w:name="_Toc73567830"/>
      <w:r>
        <w:t xml:space="preserve">1.4.4. </w:t>
      </w:r>
      <w:r w:rsidR="00C0418D">
        <w:t>Внутренние рекламные материалы</w:t>
      </w:r>
      <w:bookmarkEnd w:id="75"/>
      <w:bookmarkEnd w:id="76"/>
    </w:p>
    <w:p w14:paraId="3E54DFCE" w14:textId="0F92EDD9" w:rsidR="00FA506A" w:rsidRPr="007A4F15" w:rsidRDefault="003E192C" w:rsidP="00FA506A">
      <w:r>
        <w:t xml:space="preserve">Отдельно хочется выделить такой элемент мерчандайзинга как рекламно-информационная поддержка в местах продаж или </w:t>
      </w:r>
      <w:r>
        <w:rPr>
          <w:lang w:val="en-US"/>
        </w:rPr>
        <w:t>POS</w:t>
      </w:r>
      <w:r w:rsidRPr="003E192C">
        <w:t>-</w:t>
      </w:r>
      <w:r>
        <w:t>материалы.</w:t>
      </w:r>
      <w:r w:rsidR="00FA506A">
        <w:t xml:space="preserve"> Внутренние рекламные материалы очень разнообразны по своим видам. Наиболее часто используются различные типы дисплеев, плакатов, </w:t>
      </w:r>
      <w:proofErr w:type="spellStart"/>
      <w:r w:rsidR="00FA506A">
        <w:t>флаеров</w:t>
      </w:r>
      <w:proofErr w:type="spellEnd"/>
      <w:r w:rsidR="00FA506A">
        <w:t xml:space="preserve">, </w:t>
      </w:r>
      <w:proofErr w:type="spellStart"/>
      <w:r w:rsidR="007A4F15">
        <w:t>воблеров</w:t>
      </w:r>
      <w:proofErr w:type="spellEnd"/>
      <w:r w:rsidR="00FA506A">
        <w:t>, листовок, буклетов</w:t>
      </w:r>
      <w:r w:rsidR="007A4F15">
        <w:t>, фирменных ценников</w:t>
      </w:r>
      <w:r w:rsidR="00FA506A">
        <w:t xml:space="preserve">. Они </w:t>
      </w:r>
      <w:r w:rsidR="007A4F15">
        <w:t xml:space="preserve">также </w:t>
      </w:r>
      <w:r w:rsidR="00FA506A">
        <w:t xml:space="preserve">могут быть в виде </w:t>
      </w:r>
      <w:proofErr w:type="spellStart"/>
      <w:r w:rsidR="00FA506A">
        <w:t>брендированных</w:t>
      </w:r>
      <w:proofErr w:type="spellEnd"/>
      <w:r w:rsidR="00FA506A">
        <w:t xml:space="preserve"> конструкций (</w:t>
      </w:r>
      <w:proofErr w:type="spellStart"/>
      <w:r w:rsidR="00FA506A">
        <w:t>мобили</w:t>
      </w:r>
      <w:proofErr w:type="spellEnd"/>
      <w:r w:rsidR="00FA506A">
        <w:t xml:space="preserve"> –</w:t>
      </w:r>
      <w:r w:rsidR="00FA506A" w:rsidRPr="00FA506A">
        <w:t xml:space="preserve"> </w:t>
      </w:r>
      <w:r w:rsidR="00FA506A">
        <w:t xml:space="preserve">подвешиваются над товаром </w:t>
      </w:r>
      <w:r w:rsidR="00FA506A" w:rsidRPr="00FA506A">
        <w:t xml:space="preserve">/ </w:t>
      </w:r>
      <w:proofErr w:type="spellStart"/>
      <w:r w:rsidR="00FA506A">
        <w:rPr>
          <w:lang w:val="en-US"/>
        </w:rPr>
        <w:t>jumbi</w:t>
      </w:r>
      <w:proofErr w:type="spellEnd"/>
      <w:r w:rsidR="00FA506A" w:rsidRPr="00FA506A">
        <w:t xml:space="preserve"> </w:t>
      </w:r>
      <w:r w:rsidR="00FA506A">
        <w:t xml:space="preserve">– крупногабаритные коробки, имитирующие товар в крупном масштабе </w:t>
      </w:r>
      <w:r w:rsidR="00FA506A" w:rsidRPr="00FA506A">
        <w:t>/</w:t>
      </w:r>
      <w:r w:rsidR="00FA506A">
        <w:t xml:space="preserve"> </w:t>
      </w:r>
      <w:r w:rsidR="00FA506A">
        <w:rPr>
          <w:lang w:val="en-US"/>
        </w:rPr>
        <w:t>d</w:t>
      </w:r>
      <w:proofErr w:type="spellStart"/>
      <w:r w:rsidR="00FA506A" w:rsidRPr="00FA506A">
        <w:t>ump</w:t>
      </w:r>
      <w:proofErr w:type="spellEnd"/>
      <w:r w:rsidR="00FA506A" w:rsidRPr="00FA506A">
        <w:t xml:space="preserve"> </w:t>
      </w:r>
      <w:proofErr w:type="spellStart"/>
      <w:r w:rsidR="00FA506A" w:rsidRPr="00FA506A">
        <w:t>bins</w:t>
      </w:r>
      <w:proofErr w:type="spellEnd"/>
      <w:r w:rsidR="00FA506A">
        <w:t xml:space="preserve"> –</w:t>
      </w:r>
      <w:r w:rsidR="00FA506A" w:rsidRPr="00FA506A">
        <w:t xml:space="preserve"> </w:t>
      </w:r>
      <w:r w:rsidR="00FA506A">
        <w:t>коробки, в которых размещают большое количество мелкого товара</w:t>
      </w:r>
      <w:r w:rsidR="007A4F15">
        <w:t xml:space="preserve">) </w:t>
      </w:r>
      <w:r w:rsidR="007A4F15" w:rsidRPr="007A4F15">
        <w:t>[</w:t>
      </w:r>
      <w:proofErr w:type="spellStart"/>
      <w:r w:rsidR="007A4F15">
        <w:t>Броги</w:t>
      </w:r>
      <w:proofErr w:type="spellEnd"/>
      <w:r w:rsidR="007A4F15">
        <w:t>, 2018</w:t>
      </w:r>
      <w:r w:rsidR="007A4F15" w:rsidRPr="007A4F15">
        <w:t>]</w:t>
      </w:r>
      <w:r w:rsidR="007A4F15">
        <w:t xml:space="preserve">. </w:t>
      </w:r>
      <w:r w:rsidR="00FA506A">
        <w:t xml:space="preserve">В целом, </w:t>
      </w:r>
      <w:r w:rsidR="007A4F15">
        <w:t xml:space="preserve">это любые рекламные материалы, расположенные внутри магазина, </w:t>
      </w:r>
      <w:r w:rsidR="007A4F15" w:rsidRPr="007A4F15">
        <w:t>которые используются для передачи информации о продукте потребителям в местах продажи</w:t>
      </w:r>
      <w:r w:rsidR="007A4F15">
        <w:t>.</w:t>
      </w:r>
    </w:p>
    <w:p w14:paraId="13AF759C" w14:textId="2EC163BD" w:rsidR="0078216F" w:rsidRPr="001E2A54" w:rsidRDefault="007A4F15" w:rsidP="001F6E40">
      <w:r>
        <w:rPr>
          <w:lang w:val="en-US"/>
        </w:rPr>
        <w:lastRenderedPageBreak/>
        <w:t>POS</w:t>
      </w:r>
      <w:r w:rsidRPr="003E192C">
        <w:t>-</w:t>
      </w:r>
      <w:r>
        <w:t xml:space="preserve">материалы выполняют ряд важных функций с точки зрения коммуникации с потребителем. Они </w:t>
      </w:r>
      <w:r w:rsidR="003E192C">
        <w:t xml:space="preserve">подсказывают покупателю </w:t>
      </w:r>
      <w:r w:rsidR="00E933BB">
        <w:t xml:space="preserve">необходимую </w:t>
      </w:r>
      <w:r w:rsidR="003E192C">
        <w:t>информацию</w:t>
      </w:r>
      <w:r w:rsidR="00E933BB">
        <w:t xml:space="preserve"> (о товаре, акции и др.),</w:t>
      </w:r>
      <w:r w:rsidR="003E192C">
        <w:t xml:space="preserve"> </w:t>
      </w:r>
      <w:r w:rsidR="00E933BB">
        <w:t xml:space="preserve">помогают ориентироваться в магазине, привлекают внимание к товару, провоцируют на совершение покупки и т.д. </w:t>
      </w:r>
      <w:r w:rsidRPr="007A4F15">
        <w:t>[</w:t>
      </w:r>
      <w:proofErr w:type="spellStart"/>
      <w:r>
        <w:t>Баттл</w:t>
      </w:r>
      <w:proofErr w:type="spellEnd"/>
      <w:r>
        <w:t>, 1984</w:t>
      </w:r>
      <w:r w:rsidRPr="007A4F15">
        <w:t>]</w:t>
      </w:r>
      <w:r>
        <w:t xml:space="preserve"> </w:t>
      </w:r>
      <w:r w:rsidR="00E933BB">
        <w:t xml:space="preserve">Основная цель их использования </w:t>
      </w:r>
      <w:r w:rsidR="000E7C45">
        <w:t>–</w:t>
      </w:r>
      <w:r w:rsidR="00E933BB">
        <w:t xml:space="preserve"> </w:t>
      </w:r>
      <w:r w:rsidR="000E7C45">
        <w:t>привлечь внимание к конкретному товару и стимулировать продажи</w:t>
      </w:r>
      <w:r w:rsidR="004B095D" w:rsidRPr="004B095D">
        <w:t xml:space="preserve"> [</w:t>
      </w:r>
      <w:r w:rsidR="004B095D">
        <w:t>Гурская и др., 2017</w:t>
      </w:r>
      <w:r w:rsidR="004B095D" w:rsidRPr="004B095D">
        <w:t>]</w:t>
      </w:r>
      <w:r w:rsidR="000E7C45">
        <w:t xml:space="preserve">. </w:t>
      </w:r>
      <w:r w:rsidR="00E933BB">
        <w:t xml:space="preserve">Чтобы внутренняя реклама работала, она должна выделяться </w:t>
      </w:r>
      <w:r w:rsidR="00135129">
        <w:t xml:space="preserve">и при этом не затмевать сам товар </w:t>
      </w:r>
      <w:r w:rsidR="000E7C45">
        <w:t>–</w:t>
      </w:r>
      <w:r w:rsidR="00E933BB">
        <w:t xml:space="preserve"> </w:t>
      </w:r>
      <w:r w:rsidR="000E7C45">
        <w:t xml:space="preserve">чрезмерное </w:t>
      </w:r>
      <w:r w:rsidR="00135129">
        <w:t xml:space="preserve">ее </w:t>
      </w:r>
      <w:r w:rsidR="000E7C45">
        <w:t xml:space="preserve">использование уменьшает </w:t>
      </w:r>
      <w:r w:rsidR="00135129">
        <w:t xml:space="preserve">ее </w:t>
      </w:r>
      <w:r w:rsidR="000E7C45">
        <w:t xml:space="preserve">эффективность, так как внимание потребителя рассеивается. Поэтому </w:t>
      </w:r>
      <w:r w:rsidR="000E7C45">
        <w:rPr>
          <w:lang w:val="en-US"/>
        </w:rPr>
        <w:t>POS</w:t>
      </w:r>
      <w:r w:rsidR="000E7C45" w:rsidRPr="003E192C">
        <w:t>-</w:t>
      </w:r>
      <w:r w:rsidR="000E7C45">
        <w:t>материалы рекомендуется использовать не более чем для 15-20% товаров, представленных в магазине</w:t>
      </w:r>
      <w:r w:rsidR="004E530B">
        <w:t xml:space="preserve"> </w:t>
      </w:r>
      <w:r w:rsidR="004E530B" w:rsidRPr="004E530B">
        <w:t>[</w:t>
      </w:r>
      <w:r w:rsidR="004E530B">
        <w:t>Сысоева, 2018</w:t>
      </w:r>
      <w:r w:rsidR="004E530B" w:rsidRPr="004E530B">
        <w:t>].</w:t>
      </w:r>
    </w:p>
    <w:p w14:paraId="16906FFA" w14:textId="5547150E" w:rsidR="004C7112" w:rsidRPr="00981FB1" w:rsidRDefault="004C7112" w:rsidP="00981FB1">
      <w:pPr>
        <w:pStyle w:val="Heading2"/>
      </w:pPr>
      <w:bookmarkStart w:id="77" w:name="_Toc69058254"/>
      <w:bookmarkStart w:id="78" w:name="_Toc73567831"/>
      <w:r w:rsidRPr="00981FB1">
        <w:t>В</w:t>
      </w:r>
      <w:r w:rsidR="00981FB1" w:rsidRPr="00981FB1">
        <w:t>ы</w:t>
      </w:r>
      <w:r w:rsidRPr="00981FB1">
        <w:t>воды</w:t>
      </w:r>
      <w:bookmarkEnd w:id="77"/>
      <w:bookmarkEnd w:id="78"/>
    </w:p>
    <w:p w14:paraId="0428A4CF" w14:textId="5F8E3B82" w:rsidR="007718D8" w:rsidRDefault="00957106" w:rsidP="007718D8">
      <w:r>
        <w:t xml:space="preserve">Итак, </w:t>
      </w:r>
      <w:r w:rsidR="005356B6">
        <w:t>о</w:t>
      </w:r>
      <w:r w:rsidR="0078216F">
        <w:t xml:space="preserve">сновываясь на </w:t>
      </w:r>
      <w:r w:rsidR="00D65C51">
        <w:t xml:space="preserve">изученной в ходе написания первой главы литературы, можно утверждать, что несмотря на то, что авторы </w:t>
      </w:r>
      <w:r w:rsidR="0078216F">
        <w:t xml:space="preserve">по-разному оценивают широту влияния мерчандайзинга и его место в системе маркетинга, </w:t>
      </w:r>
      <w:r w:rsidR="00D65C51">
        <w:t>все они сходятся в том, что</w:t>
      </w:r>
      <w:r w:rsidR="0078216F">
        <w:t xml:space="preserve"> мерчандайзинг является </w:t>
      </w:r>
      <w:r>
        <w:t>способ</w:t>
      </w:r>
      <w:r w:rsidR="007718D8">
        <w:t>ен увеличивать эффективность маркетинговой деятельности компаний непосредственно в точках продаж</w:t>
      </w:r>
      <w:r w:rsidR="00321C63">
        <w:t>.</w:t>
      </w:r>
    </w:p>
    <w:p w14:paraId="5340692B" w14:textId="61C5F5E7" w:rsidR="00D13204" w:rsidRDefault="00D13204" w:rsidP="00D13204">
      <w:r>
        <w:t xml:space="preserve">Подводя итоги, можно сказать, что мерчандайзинг – это такой инструмент маркетинга, используемый непосредственно на местах продаж, который позволяет </w:t>
      </w:r>
      <w:r w:rsidRPr="008C604A">
        <w:t>правильно представить товар</w:t>
      </w:r>
      <w:r>
        <w:t xml:space="preserve">, замотивировать клиента совершить покупку (по большей цене и в больших объемах) и </w:t>
      </w:r>
      <w:r w:rsidRPr="008C604A">
        <w:t>остав</w:t>
      </w:r>
      <w:r>
        <w:t xml:space="preserve">ить у него хорошее впечатление от магазина. Мерчандайзинг приводит к повышению конкурентоспособности магазина и узнаваемости бренда, а также способствует увеличению продаж и базы лояльных клиентов. Более того, мерчандайзинг позволяет решать текущие задачи по стимулированию сбыта конкретных видов товаров путем привлечения к ним дополнительного внимания потребителей за счет выкладки и презентации. Мерчандайзинг особо привлекателен тем, что это неценовой метод стимулирования продаж и не требует снижения цен на товары, предоставления скидок или проведения акций, которые подразумевают снижение </w:t>
      </w:r>
      <w:proofErr w:type="spellStart"/>
      <w:r>
        <w:t>маржинальности</w:t>
      </w:r>
      <w:proofErr w:type="spellEnd"/>
      <w:r>
        <w:t xml:space="preserve"> продаж и приводят к снижению прибыли. И в то же время в сравнении с неценовыми методами стимулирования спроса такими как организация розыгрышей, дарение подарков, проведение дегустации и выдача образцов, использование инструментов мерчандайзинга является наименее </w:t>
      </w:r>
      <w:proofErr w:type="spellStart"/>
      <w:r>
        <w:t>ресурсозатратным</w:t>
      </w:r>
      <w:proofErr w:type="spellEnd"/>
      <w:r>
        <w:t>. В любом случае эффективная презентация и выкладка товаров, даже будучи не основным методом продвижения, работает на создание синергического эффекта от совокупности всех факторов.</w:t>
      </w:r>
    </w:p>
    <w:p w14:paraId="0790BD11" w14:textId="2E38F756" w:rsidR="003D11A9" w:rsidRDefault="007718D8" w:rsidP="003D11A9">
      <w:r>
        <w:t>М</w:t>
      </w:r>
      <w:r w:rsidR="0078216F">
        <w:t xml:space="preserve">ерчандайзинг </w:t>
      </w:r>
      <w:r>
        <w:t xml:space="preserve">может быть </w:t>
      </w:r>
      <w:r w:rsidR="0078216F">
        <w:t>полезен как для решения краткосрочных задач, которые стоят перед компанией в текущий момент времени, так и долгосрочных</w:t>
      </w:r>
      <w:r>
        <w:t xml:space="preserve">. В краткосрочной </w:t>
      </w:r>
      <w:r>
        <w:lastRenderedPageBreak/>
        <w:t>перспективе успешный мерчандайзинг, совершенствуя внешний вид торговой точки и товаров, расположенных на торговом оборудовании, влияет на внимание и чувства потребителей</w:t>
      </w:r>
      <w:r w:rsidR="004353D2">
        <w:t>, их реакции и выбор,</w:t>
      </w:r>
      <w:r>
        <w:t xml:space="preserve"> </w:t>
      </w:r>
      <w:r w:rsidR="004353D2">
        <w:t>таким образом,</w:t>
      </w:r>
      <w:r>
        <w:t xml:space="preserve"> позволяет управлять </w:t>
      </w:r>
      <w:r w:rsidR="004353D2">
        <w:t xml:space="preserve">их </w:t>
      </w:r>
      <w:r>
        <w:t xml:space="preserve">поведением в точках продаж. Так, концентрируя внимание на конкретных группах товаров, компании могут стимулировать их сбыт, </w:t>
      </w:r>
      <w:r w:rsidRPr="007718D8">
        <w:t>а также улучш</w:t>
      </w:r>
      <w:r>
        <w:t>ать</w:t>
      </w:r>
      <w:r w:rsidRPr="007718D8">
        <w:t xml:space="preserve"> товарооборот по магазину в целом</w:t>
      </w:r>
      <w:r>
        <w:t>. В долгосрочной перспективе,</w:t>
      </w:r>
      <w:r w:rsidR="0078216F">
        <w:t xml:space="preserve"> </w:t>
      </w:r>
      <w:r>
        <w:t>мерчандайзинг</w:t>
      </w:r>
      <w:r w:rsidR="0078216F">
        <w:t xml:space="preserve"> вносит весомый вклад в формирование индивидуального имиджа бренда</w:t>
      </w:r>
      <w:r w:rsidR="003D11A9">
        <w:t>, устанавливает более тесные связи с покупателями, повышая их лояльность</w:t>
      </w:r>
      <w:r w:rsidR="0078216F">
        <w:t xml:space="preserve">. </w:t>
      </w:r>
      <w:r w:rsidR="003D11A9">
        <w:t>В целом, мерчандайзинг повышает воспринимаемую ценность бренда в сознании потребителя, что способствует созданию долгосрочного конкурентного преимущества.</w:t>
      </w:r>
    </w:p>
    <w:p w14:paraId="41071069" w14:textId="02E5E189" w:rsidR="003F56EA" w:rsidRPr="00DB6FB1" w:rsidRDefault="003F56EA" w:rsidP="003F56EA">
      <w:r>
        <w:t xml:space="preserve">Выводы об эффективности различных инструментов мерчандайзинга, полученные в данной главе, позволят выбрать наиболее подходящие инструменты для решения актуальной проблемы компании </w:t>
      </w:r>
      <w:r>
        <w:rPr>
          <w:lang w:val="en-US"/>
        </w:rPr>
        <w:t>ECCO</w:t>
      </w:r>
      <w:r w:rsidRPr="003F56EA">
        <w:t xml:space="preserve">. </w:t>
      </w:r>
      <w:r w:rsidR="003469BA">
        <w:t>Будет дана</w:t>
      </w:r>
      <w:r>
        <w:t xml:space="preserve"> оценк</w:t>
      </w:r>
      <w:r w:rsidR="003469BA">
        <w:t xml:space="preserve">а </w:t>
      </w:r>
      <w:r>
        <w:t xml:space="preserve">эффективности </w:t>
      </w:r>
      <w:r w:rsidR="003469BA">
        <w:t xml:space="preserve">внедренных изменений в области мерчандайзинга. На основе результатов проведенного исследования будут разработаны практические рекомендации по использованию мерчандайзинга в компании, которые смогут дополнить руководство </w:t>
      </w:r>
      <w:r w:rsidR="003469BA">
        <w:rPr>
          <w:lang w:val="en-US"/>
        </w:rPr>
        <w:t>ECCO</w:t>
      </w:r>
      <w:r w:rsidR="003469BA" w:rsidRPr="003469BA">
        <w:t xml:space="preserve"> </w:t>
      </w:r>
      <w:r w:rsidR="003469BA">
        <w:t>по мерчандайзингу.</w:t>
      </w:r>
    </w:p>
    <w:p w14:paraId="390A1E83" w14:textId="1D0426D0" w:rsidR="00172302" w:rsidRPr="00C53DF4" w:rsidRDefault="00E85C4F" w:rsidP="00172302">
      <w:pPr>
        <w:pStyle w:val="Heading1"/>
      </w:pPr>
      <w:bookmarkStart w:id="79" w:name="_Toc69058255"/>
      <w:bookmarkStart w:id="80" w:name="_Toc73567832"/>
      <w:r>
        <w:lastRenderedPageBreak/>
        <w:t xml:space="preserve">Глава 2. </w:t>
      </w:r>
      <w:r w:rsidR="00C53DF4">
        <w:t xml:space="preserve">базовые </w:t>
      </w:r>
      <w:r w:rsidR="00172302">
        <w:t xml:space="preserve">Принципы мерчандайзинга </w:t>
      </w:r>
      <w:r w:rsidR="00172302" w:rsidRPr="00172302">
        <w:rPr>
          <w:lang w:val="en-US"/>
        </w:rPr>
        <w:t>Ecco</w:t>
      </w:r>
      <w:bookmarkEnd w:id="79"/>
      <w:r w:rsidR="00C53DF4">
        <w:t xml:space="preserve"> и их оценка</w:t>
      </w:r>
      <w:bookmarkEnd w:id="80"/>
    </w:p>
    <w:p w14:paraId="1C2F854A" w14:textId="6D8B9163" w:rsidR="00D76130" w:rsidRPr="00D76130" w:rsidRDefault="00375B9A" w:rsidP="00D76130">
      <w:pPr>
        <w:pStyle w:val="Heading2"/>
      </w:pPr>
      <w:bookmarkStart w:id="81" w:name="_Toc63396271"/>
      <w:bookmarkStart w:id="82" w:name="_Toc63396759"/>
      <w:bookmarkStart w:id="83" w:name="_Toc63397160"/>
      <w:bookmarkStart w:id="84" w:name="_Toc69058256"/>
      <w:bookmarkStart w:id="85" w:name="_Toc73567833"/>
      <w:r>
        <w:t xml:space="preserve">2.1. </w:t>
      </w:r>
      <w:r w:rsidR="00D76130" w:rsidRPr="00D76130">
        <w:t xml:space="preserve">Общая характеристика </w:t>
      </w:r>
      <w:bookmarkEnd w:id="81"/>
      <w:bookmarkEnd w:id="82"/>
      <w:bookmarkEnd w:id="83"/>
      <w:r w:rsidR="00D76130" w:rsidRPr="00D76130">
        <w:t>компании</w:t>
      </w:r>
      <w:bookmarkEnd w:id="84"/>
      <w:bookmarkEnd w:id="85"/>
    </w:p>
    <w:p w14:paraId="6619359E" w14:textId="3B723833" w:rsidR="00D76130" w:rsidRDefault="00D76130" w:rsidP="00BA6472">
      <w:r>
        <w:rPr>
          <w:lang w:val="en-US"/>
        </w:rPr>
        <w:t>ECCO</w:t>
      </w:r>
      <w:r w:rsidRPr="002C3FBE">
        <w:t xml:space="preserve"> </w:t>
      </w:r>
      <w:r>
        <w:rPr>
          <w:lang w:val="en-US"/>
        </w:rPr>
        <w:t>Shoes</w:t>
      </w:r>
      <w:r w:rsidRPr="002C3FBE">
        <w:t xml:space="preserve"> </w:t>
      </w:r>
      <w:r>
        <w:t>–</w:t>
      </w:r>
      <w:r w:rsidRPr="002C3FBE">
        <w:t xml:space="preserve"> </w:t>
      </w:r>
      <w:r>
        <w:t xml:space="preserve">датская обувная компания полного цикла, занимающаяся производством и продажей обуви, начиная с первоначальной выделки кожи. Ранее бренд был представлена в России эксклюзивным дистрибьютором бренда – компанией ООО «ЭККО-РОС», однако с февраля 2020 ООО «ЭККО-РОС» была приобретена головной компанией </w:t>
      </w:r>
      <w:r>
        <w:rPr>
          <w:lang w:val="en-US"/>
        </w:rPr>
        <w:t>ECCO</w:t>
      </w:r>
      <w:r w:rsidRPr="002C3FBE">
        <w:t xml:space="preserve"> </w:t>
      </w:r>
      <w:r>
        <w:t>и стала частью международного концерна глобальной организации.</w:t>
      </w:r>
      <w:r w:rsidR="00BA6472">
        <w:t xml:space="preserve"> </w:t>
      </w:r>
      <w:r w:rsidR="002F105D" w:rsidRPr="00595511">
        <w:t>[</w:t>
      </w:r>
      <w:r w:rsidR="002F105D">
        <w:t>Попова, 2019</w:t>
      </w:r>
      <w:r w:rsidR="002F105D" w:rsidRPr="00595511">
        <w:t>]</w:t>
      </w:r>
      <w:r w:rsidR="002F105D">
        <w:t xml:space="preserve">. </w:t>
      </w:r>
      <w:r w:rsidR="00BA6472">
        <w:t>Сейчас ООО «ЭККО-РОС» является юридическим лицом в форме общества с ограниченной ответственностью и управляет группой дочерних компаний в Казахстане, Армении, Узбекистане, Азербайджане, Киргизии и Беларуси.</w:t>
      </w:r>
    </w:p>
    <w:p w14:paraId="702AECC3" w14:textId="6C41A8E3" w:rsidR="00D76130" w:rsidRPr="00AD51A4" w:rsidRDefault="00D76130" w:rsidP="00D76130">
      <w:r>
        <w:t xml:space="preserve">Основной продукцией компании является высококачественная обувь из натуральной кожи, а также сопутствующие товары – сумки, аксессуары, </w:t>
      </w:r>
      <w:proofErr w:type="spellStart"/>
      <w:r>
        <w:t>уходовая</w:t>
      </w:r>
      <w:proofErr w:type="spellEnd"/>
      <w:r>
        <w:t xml:space="preserve"> косметика для изделий из кожи. Целевой аудиторией являются мужчины и женщины 25-44 лет. Также особую популярность имеют детская и школьная обувь. Модели бренда можно отнести к средней-средней+ ценовой категории. Обувь славится высоким качеством и удобством. Также среди основных характеристик обуви </w:t>
      </w:r>
      <w:r w:rsidR="002F6794" w:rsidRPr="002D23F9">
        <w:t>E</w:t>
      </w:r>
      <w:r w:rsidR="002F6794">
        <w:rPr>
          <w:lang w:val="en-US"/>
        </w:rPr>
        <w:t>CCO</w:t>
      </w:r>
      <w:r w:rsidR="002F6794" w:rsidRPr="002D23F9">
        <w:t xml:space="preserve"> </w:t>
      </w:r>
      <w:r>
        <w:t xml:space="preserve">можно выделить ее прочность, надежность и долговечность. Дизайн моделей вдохновлен лаконичным скандинавским стилем, натуральными материалами и природой. Компания постоянно работает над улучшением и развитием функциональных свойств своих моделей. Особое место занимает отдел </w:t>
      </w:r>
      <w:r>
        <w:rPr>
          <w:lang w:val="en-US"/>
        </w:rPr>
        <w:t>R</w:t>
      </w:r>
      <w:r w:rsidRPr="00AD51A4">
        <w:t>&amp;</w:t>
      </w:r>
      <w:r>
        <w:rPr>
          <w:lang w:val="en-US"/>
        </w:rPr>
        <w:t>D</w:t>
      </w:r>
      <w:r w:rsidRPr="00AD51A4">
        <w:t xml:space="preserve">, </w:t>
      </w:r>
      <w:r>
        <w:t>в котором тестируются новые технологии.</w:t>
      </w:r>
    </w:p>
    <w:p w14:paraId="39C9EED3" w14:textId="405B3B42" w:rsidR="00D76130" w:rsidRDefault="00D76130" w:rsidP="002F6794">
      <w:r>
        <w:t>Бренд ECCO признан на мировом уровне и ценится во многих странах – так, на данный момент компания представлена в 88 странах мира и имеет более 2000 магазинов и 14000 точек продаж. На территории России и стран СНГ компания имеет более 230 магазинов.</w:t>
      </w:r>
      <w:r w:rsidR="00595511">
        <w:rPr>
          <w:rStyle w:val="FootnoteReference"/>
        </w:rPr>
        <w:footnoteReference w:id="3"/>
      </w:r>
      <w:r>
        <w:t xml:space="preserve"> </w:t>
      </w:r>
      <w:r w:rsidR="002F6794">
        <w:t>Помимо этого, н</w:t>
      </w:r>
      <w:r>
        <w:t>абирает популярность</w:t>
      </w:r>
      <w:r w:rsidR="002F6794">
        <w:t xml:space="preserve"> официальный интернет-магазин </w:t>
      </w:r>
      <w:r w:rsidR="002F6794">
        <w:rPr>
          <w:lang w:val="en-US"/>
        </w:rPr>
        <w:t>ECCO</w:t>
      </w:r>
      <w:r>
        <w:t>, что было особенно остро ощутимо</w:t>
      </w:r>
      <w:r w:rsidR="002F6794">
        <w:t xml:space="preserve"> во время пандемии коронавируса. П</w:t>
      </w:r>
      <w:r>
        <w:t xml:space="preserve">оэтому компания серьезно занимается развитием онлайн-площадок и стратегий </w:t>
      </w:r>
      <w:proofErr w:type="spellStart"/>
      <w:r>
        <w:t>омниканальности</w:t>
      </w:r>
      <w:proofErr w:type="spellEnd"/>
      <w:r>
        <w:t>.</w:t>
      </w:r>
    </w:p>
    <w:p w14:paraId="12DBE368" w14:textId="544AB997" w:rsidR="00D76130" w:rsidRDefault="00D76130" w:rsidP="00D76130">
      <w:r w:rsidRPr="009475DB">
        <w:t xml:space="preserve">Наиболее свежие данные о финансовом </w:t>
      </w:r>
      <w:r>
        <w:t xml:space="preserve">положении компании можно найти в открытом доступе только до 2018 года. Начиная с 2012 года ежегодно выручка составляет от 10 млрд до 13 млрд рублей. Что касается прибыли, в 2014 году компания отработала с убытком в 1 млрд рублей, </w:t>
      </w:r>
      <w:r w:rsidR="00F36337">
        <w:t xml:space="preserve">что можно связать </w:t>
      </w:r>
      <w:r>
        <w:t xml:space="preserve">с финансовым кризисом, </w:t>
      </w:r>
      <w:r w:rsidR="00F36337">
        <w:t xml:space="preserve">падением цен на </w:t>
      </w:r>
      <w:r w:rsidR="00F36337">
        <w:lastRenderedPageBreak/>
        <w:t xml:space="preserve">нефть, </w:t>
      </w:r>
      <w:r>
        <w:t xml:space="preserve">ослаблением рубля, </w:t>
      </w:r>
      <w:r w:rsidR="00F36337">
        <w:t xml:space="preserve">которые негативно сказалось на </w:t>
      </w:r>
      <w:r>
        <w:t>покупательской способности населения</w:t>
      </w:r>
      <w:r w:rsidR="00F36337">
        <w:t xml:space="preserve"> и привели к снижению спроса</w:t>
      </w:r>
      <w:r>
        <w:t>.</w:t>
      </w:r>
      <w:r w:rsidR="00595511">
        <w:rPr>
          <w:rStyle w:val="FootnoteReference"/>
        </w:rPr>
        <w:footnoteReference w:id="4"/>
      </w:r>
      <w:r>
        <w:t xml:space="preserve"> При этом по итогам 2016 года, компания получила прибыль почти в 2 млрд. рублей, что значительно превышает ее средние </w:t>
      </w:r>
      <w:r w:rsidR="00F36337">
        <w:t xml:space="preserve">годовые </w:t>
      </w:r>
      <w:r>
        <w:t>показатели (до 1 млрд. рублей).</w:t>
      </w:r>
      <w:r w:rsidR="00595511">
        <w:rPr>
          <w:rStyle w:val="FootnoteReference"/>
        </w:rPr>
        <w:footnoteReference w:id="5"/>
      </w:r>
      <w:r>
        <w:t xml:space="preserve"> </w:t>
      </w:r>
      <w:r w:rsidR="00F36337">
        <w:t>Основываясь на рассмотренных</w:t>
      </w:r>
      <w:r>
        <w:t xml:space="preserve"> финансовы</w:t>
      </w:r>
      <w:r w:rsidR="00F36337">
        <w:t>х</w:t>
      </w:r>
      <w:r>
        <w:t xml:space="preserve"> показателя</w:t>
      </w:r>
      <w:r w:rsidR="00F36337">
        <w:t>х</w:t>
      </w:r>
      <w:r>
        <w:t xml:space="preserve">, </w:t>
      </w:r>
      <w:r w:rsidR="00F36337">
        <w:t>свидетельствующих о том, что с 2016 выручка и прибыль находятся в состоянии стагнации, можно сделать вывод</w:t>
      </w:r>
      <w:r>
        <w:t>, что сейчас компания испытывает сложности с дальнейшим ростом и</w:t>
      </w:r>
      <w:r w:rsidR="00F36337">
        <w:t xml:space="preserve"> завоеванием большей доли рынка.</w:t>
      </w:r>
    </w:p>
    <w:p w14:paraId="31837BC2" w14:textId="18413F78" w:rsidR="00D76130" w:rsidRDefault="00D76130" w:rsidP="00D76130">
      <w:r>
        <w:t xml:space="preserve">Если рассматривать </w:t>
      </w:r>
      <w:r w:rsidR="002F6794">
        <w:t xml:space="preserve">положение компании на </w:t>
      </w:r>
      <w:r>
        <w:t>миров</w:t>
      </w:r>
      <w:r w:rsidR="002F6794">
        <w:t>ой</w:t>
      </w:r>
      <w:r>
        <w:t xml:space="preserve"> арен</w:t>
      </w:r>
      <w:r w:rsidR="002F6794">
        <w:t>е</w:t>
      </w:r>
      <w:r>
        <w:t xml:space="preserve">, то в </w:t>
      </w:r>
      <w:r w:rsidRPr="002D23F9">
        <w:t>2018</w:t>
      </w:r>
      <w:r>
        <w:t xml:space="preserve"> совокупная мировая выручка</w:t>
      </w:r>
      <w:r w:rsidRPr="002D23F9">
        <w:t xml:space="preserve"> E</w:t>
      </w:r>
      <w:r w:rsidR="002F6794">
        <w:rPr>
          <w:lang w:val="en-US"/>
        </w:rPr>
        <w:t>CCO</w:t>
      </w:r>
      <w:r w:rsidRPr="002D23F9">
        <w:t xml:space="preserve"> </w:t>
      </w:r>
      <w:r>
        <w:t>составила</w:t>
      </w:r>
      <w:r w:rsidRPr="002D23F9">
        <w:t xml:space="preserve"> 1,3 млрд евро,</w:t>
      </w:r>
      <w:r>
        <w:t xml:space="preserve"> а</w:t>
      </w:r>
      <w:r w:rsidRPr="002D23F9">
        <w:t xml:space="preserve"> прибыль </w:t>
      </w:r>
      <w:r>
        <w:t>–</w:t>
      </w:r>
      <w:r w:rsidRPr="002D23F9">
        <w:t xml:space="preserve"> 13</w:t>
      </w:r>
      <w:r>
        <w:t>6</w:t>
      </w:r>
      <w:r w:rsidRPr="002D23F9">
        <w:t xml:space="preserve"> млн евро</w:t>
      </w:r>
      <w:r>
        <w:t>. Так, можно говорить, что доля в России оценивается в 14% процентов от мировых объемов продаж, что свидетельствует о значительности этого рынка для бренда</w:t>
      </w:r>
      <w:r w:rsidR="002F105D">
        <w:t>.</w:t>
      </w:r>
    </w:p>
    <w:p w14:paraId="2EA3CD47" w14:textId="6782AAB5" w:rsidR="00172302" w:rsidRPr="00485BA7" w:rsidRDefault="00375B9A" w:rsidP="00172302">
      <w:pPr>
        <w:pStyle w:val="Heading2"/>
      </w:pPr>
      <w:bookmarkStart w:id="86" w:name="_Toc69058257"/>
      <w:bookmarkStart w:id="87" w:name="_Toc73567834"/>
      <w:r>
        <w:t xml:space="preserve">2.2. </w:t>
      </w:r>
      <w:r w:rsidR="00172302">
        <w:t>Общая информация</w:t>
      </w:r>
      <w:r w:rsidR="00485BA7" w:rsidRPr="00485BA7">
        <w:t xml:space="preserve"> </w:t>
      </w:r>
      <w:r w:rsidR="00485BA7">
        <w:t xml:space="preserve">о мерчандайзинге в </w:t>
      </w:r>
      <w:r w:rsidR="00485BA7">
        <w:rPr>
          <w:lang w:val="en-US"/>
        </w:rPr>
        <w:t>ECCO</w:t>
      </w:r>
      <w:bookmarkEnd w:id="86"/>
      <w:bookmarkEnd w:id="87"/>
    </w:p>
    <w:p w14:paraId="25D678F7" w14:textId="19662F8A" w:rsidR="00976F62" w:rsidRDefault="00172302" w:rsidP="00E04F09">
      <w:r>
        <w:t xml:space="preserve">ECCO – глобальный бренд, розничные магазины которого представлены по всему миру. </w:t>
      </w:r>
      <w:r w:rsidR="00976F62">
        <w:t xml:space="preserve">У компании существуют единые международные стандарты мерчандайзинга, которые немного адаптируются для разных рынков и форматов магазинов. </w:t>
      </w:r>
      <w:r>
        <w:t xml:space="preserve">Поддержание </w:t>
      </w:r>
      <w:r w:rsidR="00976F62">
        <w:t xml:space="preserve">определенных </w:t>
      </w:r>
      <w:r>
        <w:t>стандартов презентации товара обеспечива</w:t>
      </w:r>
      <w:r w:rsidR="00E04F09">
        <w:t>ет</w:t>
      </w:r>
      <w:r>
        <w:t xml:space="preserve"> цельное </w:t>
      </w:r>
      <w:r w:rsidR="00976F62">
        <w:t xml:space="preserve">и уникальное </w:t>
      </w:r>
      <w:r>
        <w:t>позиционирование бренда на мировом уровне. По</w:t>
      </w:r>
      <w:r w:rsidR="00976F62">
        <w:t xml:space="preserve"> </w:t>
      </w:r>
      <w:r>
        <w:t>это</w:t>
      </w:r>
      <w:r w:rsidR="00976F62">
        <w:t>й причине</w:t>
      </w:r>
      <w:r>
        <w:t xml:space="preserve"> качественное соблюдение норм мерчандайзинга имеет первостепенной значение для формирования имиджа бренда.</w:t>
      </w:r>
      <w:r w:rsidR="00976F62">
        <w:t xml:space="preserve"> А</w:t>
      </w:r>
      <w:r>
        <w:t xml:space="preserve"> </w:t>
      </w:r>
      <w:r w:rsidR="00976F62">
        <w:t>рациональн</w:t>
      </w:r>
      <w:r w:rsidR="00E04F09">
        <w:t>о</w:t>
      </w:r>
      <w:r w:rsidR="00976F62">
        <w:t xml:space="preserve">е </w:t>
      </w:r>
      <w:r w:rsidR="00E04F09">
        <w:t xml:space="preserve">расположение торговых зон и правильная </w:t>
      </w:r>
      <w:r>
        <w:t>презентаци</w:t>
      </w:r>
      <w:r w:rsidR="00976F62">
        <w:t>я</w:t>
      </w:r>
      <w:r>
        <w:t xml:space="preserve"> товара </w:t>
      </w:r>
      <w:r w:rsidR="00E04F09">
        <w:t>способствуют формированию положительного</w:t>
      </w:r>
      <w:r>
        <w:t xml:space="preserve"> впечатлени</w:t>
      </w:r>
      <w:r w:rsidR="00E04F09">
        <w:t>я</w:t>
      </w:r>
      <w:r>
        <w:t xml:space="preserve"> покупателей </w:t>
      </w:r>
      <w:r w:rsidR="00E04F09">
        <w:t xml:space="preserve">от товаров </w:t>
      </w:r>
      <w:r>
        <w:t>и приняти</w:t>
      </w:r>
      <w:r w:rsidR="00E04F09">
        <w:t>ю</w:t>
      </w:r>
      <w:r>
        <w:t xml:space="preserve"> решения о покупке.</w:t>
      </w:r>
    </w:p>
    <w:p w14:paraId="14F8CBD2" w14:textId="590BFA0A" w:rsidR="00172302" w:rsidRDefault="00E04F09" w:rsidP="00172302">
      <w:r>
        <w:t>С</w:t>
      </w:r>
      <w:r w:rsidR="00172302">
        <w:t xml:space="preserve">реди основных </w:t>
      </w:r>
      <w:r w:rsidR="00172302" w:rsidRPr="00172302">
        <w:rPr>
          <w:b/>
          <w:bCs/>
          <w:i/>
          <w:iCs/>
        </w:rPr>
        <w:t>целей</w:t>
      </w:r>
      <w:r w:rsidR="00172302">
        <w:t xml:space="preserve"> визуального мерчандайзинга в компании </w:t>
      </w:r>
      <w:r w:rsidR="00172302">
        <w:rPr>
          <w:lang w:val="en-US"/>
        </w:rPr>
        <w:t>ECCO</w:t>
      </w:r>
      <w:r w:rsidR="00172302" w:rsidRPr="00172302">
        <w:t xml:space="preserve"> </w:t>
      </w:r>
      <w:r w:rsidR="00172302">
        <w:t>можно выделить:</w:t>
      </w:r>
    </w:p>
    <w:p w14:paraId="34A29E5E" w14:textId="31D4B93B" w:rsidR="00172302" w:rsidRDefault="00172302" w:rsidP="00621FC2">
      <w:pPr>
        <w:pStyle w:val="ListParagraph"/>
        <w:numPr>
          <w:ilvl w:val="0"/>
          <w:numId w:val="4"/>
        </w:numPr>
      </w:pPr>
      <w:r>
        <w:t>Увеличение объемов продаж</w:t>
      </w:r>
    </w:p>
    <w:p w14:paraId="3F6055FC" w14:textId="7F8EC63E" w:rsidR="00172302" w:rsidRDefault="00172302" w:rsidP="00621FC2">
      <w:pPr>
        <w:pStyle w:val="ListParagraph"/>
        <w:numPr>
          <w:ilvl w:val="0"/>
          <w:numId w:val="4"/>
        </w:numPr>
      </w:pPr>
      <w:r>
        <w:t>Привлечение максимального внимания покупателей к товару, представленному в магазине</w:t>
      </w:r>
    </w:p>
    <w:p w14:paraId="4CF6C4B6" w14:textId="465FD812" w:rsidR="00172302" w:rsidRDefault="00172302" w:rsidP="00621FC2">
      <w:pPr>
        <w:pStyle w:val="ListParagraph"/>
        <w:numPr>
          <w:ilvl w:val="0"/>
          <w:numId w:val="4"/>
        </w:numPr>
      </w:pPr>
      <w:r>
        <w:t>Побуждение посетителей к совершению «импульсивных покупок»</w:t>
      </w:r>
    </w:p>
    <w:p w14:paraId="151B0EC9" w14:textId="77777777" w:rsidR="00172302" w:rsidRDefault="00172302" w:rsidP="00621FC2">
      <w:pPr>
        <w:pStyle w:val="ListParagraph"/>
        <w:numPr>
          <w:ilvl w:val="0"/>
          <w:numId w:val="4"/>
        </w:numPr>
      </w:pPr>
      <w:r>
        <w:t>Повышение лояльности покупателей к бренду</w:t>
      </w:r>
    </w:p>
    <w:p w14:paraId="4014C8E0" w14:textId="6D74630F" w:rsidR="00172302" w:rsidRDefault="00172302" w:rsidP="00621FC2">
      <w:pPr>
        <w:pStyle w:val="ListParagraph"/>
        <w:numPr>
          <w:ilvl w:val="0"/>
          <w:numId w:val="4"/>
        </w:numPr>
      </w:pPr>
      <w:r>
        <w:t>Формирование и поддержание имиджа компании и бренда</w:t>
      </w:r>
    </w:p>
    <w:p w14:paraId="5548024F" w14:textId="30D4E32E" w:rsidR="00172302" w:rsidRDefault="00E04F09" w:rsidP="00172302">
      <w:r>
        <w:rPr>
          <w:color w:val="000000" w:themeColor="text1"/>
        </w:rPr>
        <w:t>Что касается</w:t>
      </w:r>
      <w:r w:rsidR="00172302" w:rsidRPr="00F02526">
        <w:rPr>
          <w:color w:val="000000" w:themeColor="text1"/>
        </w:rPr>
        <w:t xml:space="preserve"> основных </w:t>
      </w:r>
      <w:r>
        <w:rPr>
          <w:color w:val="000000" w:themeColor="text1"/>
        </w:rPr>
        <w:t xml:space="preserve">вспомогательных </w:t>
      </w:r>
      <w:r>
        <w:t>элементов</w:t>
      </w:r>
      <w:r w:rsidR="00172302">
        <w:t xml:space="preserve"> визуального мерчандайзинга</w:t>
      </w:r>
      <w:r>
        <w:t>,</w:t>
      </w:r>
      <w:r w:rsidR="00172302">
        <w:t xml:space="preserve"> в компании выделяют:</w:t>
      </w:r>
    </w:p>
    <w:p w14:paraId="45A2F963" w14:textId="65ED334D" w:rsidR="00172302" w:rsidRDefault="00172302" w:rsidP="00621FC2">
      <w:pPr>
        <w:pStyle w:val="ListParagraph"/>
        <w:numPr>
          <w:ilvl w:val="0"/>
          <w:numId w:val="5"/>
        </w:numPr>
      </w:pPr>
      <w:r>
        <w:lastRenderedPageBreak/>
        <w:t>Оборудование</w:t>
      </w:r>
    </w:p>
    <w:p w14:paraId="0C182832" w14:textId="77777777" w:rsidR="00172302" w:rsidRDefault="00172302" w:rsidP="00621FC2">
      <w:pPr>
        <w:pStyle w:val="ListParagraph"/>
        <w:numPr>
          <w:ilvl w:val="0"/>
          <w:numId w:val="5"/>
        </w:numPr>
      </w:pPr>
      <w:r>
        <w:t>POS-материалы</w:t>
      </w:r>
    </w:p>
    <w:p w14:paraId="10DD8894" w14:textId="77777777" w:rsidR="00172302" w:rsidRDefault="00172302" w:rsidP="00621FC2">
      <w:pPr>
        <w:pStyle w:val="ListParagraph"/>
        <w:numPr>
          <w:ilvl w:val="0"/>
          <w:numId w:val="5"/>
        </w:numPr>
      </w:pPr>
      <w:r>
        <w:t>Музыка</w:t>
      </w:r>
    </w:p>
    <w:p w14:paraId="3381B39C" w14:textId="5BC380C2" w:rsidR="00172302" w:rsidRDefault="00172302" w:rsidP="00621FC2">
      <w:pPr>
        <w:pStyle w:val="ListParagraph"/>
        <w:numPr>
          <w:ilvl w:val="0"/>
          <w:numId w:val="5"/>
        </w:numPr>
      </w:pPr>
      <w:r>
        <w:t>Свет</w:t>
      </w:r>
    </w:p>
    <w:p w14:paraId="762F8650" w14:textId="4155A1F8" w:rsidR="00F02526" w:rsidRDefault="00F02526" w:rsidP="00F02526">
      <w:r>
        <w:t xml:space="preserve">В данной части я рассмотрю основные рекомендации построения визуального мерчандайзинга в магазинах </w:t>
      </w:r>
      <w:r w:rsidRPr="00F02526">
        <w:rPr>
          <w:lang w:val="en-US"/>
        </w:rPr>
        <w:t>ECCO</w:t>
      </w:r>
      <w:r w:rsidR="00CC6595">
        <w:t xml:space="preserve"> в России</w:t>
      </w:r>
      <w:r>
        <w:t xml:space="preserve">, в частности принципы планирования пространства магазина и презентацию товара в витринах и на оборудовании. Правила регламентируются внутренними документами компании и </w:t>
      </w:r>
      <w:r w:rsidR="00CC6595">
        <w:t>контролируются</w:t>
      </w:r>
      <w:r>
        <w:t xml:space="preserve"> в точках продаж по чек-листам.</w:t>
      </w:r>
    </w:p>
    <w:p w14:paraId="1286C271" w14:textId="2338ED10" w:rsidR="00172302" w:rsidRDefault="00375B9A" w:rsidP="00D76130">
      <w:pPr>
        <w:pStyle w:val="Heading3"/>
      </w:pPr>
      <w:bookmarkStart w:id="88" w:name="_Toc69058258"/>
      <w:bookmarkStart w:id="89" w:name="_Toc73567835"/>
      <w:r>
        <w:t xml:space="preserve">2.2.1. </w:t>
      </w:r>
      <w:r w:rsidR="00172302">
        <w:t>П</w:t>
      </w:r>
      <w:r w:rsidR="00A743D9">
        <w:t>ланирование п</w:t>
      </w:r>
      <w:r w:rsidR="00172302">
        <w:t>ространств</w:t>
      </w:r>
      <w:r w:rsidR="00A743D9">
        <w:t>а</w:t>
      </w:r>
      <w:r w:rsidR="00172302">
        <w:t xml:space="preserve"> магазина</w:t>
      </w:r>
      <w:bookmarkEnd w:id="88"/>
      <w:bookmarkEnd w:id="89"/>
    </w:p>
    <w:p w14:paraId="24C17715" w14:textId="0EFBE45F" w:rsidR="00172302" w:rsidRPr="00172302" w:rsidRDefault="00172302" w:rsidP="00172302">
      <w:r>
        <w:t>Все магазины сети можно отн</w:t>
      </w:r>
      <w:r w:rsidR="00584DDD">
        <w:t>е</w:t>
      </w:r>
      <w:r>
        <w:t xml:space="preserve">сти к определенному концепту. Концепт магазина – это совокупность дизайна и торгового оборудования, которые согласованы с общим позиционированием бренда. В </w:t>
      </w:r>
      <w:r>
        <w:rPr>
          <w:lang w:val="en-US"/>
        </w:rPr>
        <w:t>ECCO</w:t>
      </w:r>
      <w:r w:rsidRPr="00172302">
        <w:t xml:space="preserve"> </w:t>
      </w:r>
      <w:r>
        <w:t>выделяется три основных концепта:</w:t>
      </w:r>
    </w:p>
    <w:p w14:paraId="2D0214A1" w14:textId="3768953F" w:rsidR="00172302" w:rsidRPr="00172302" w:rsidRDefault="00172302" w:rsidP="00621FC2">
      <w:pPr>
        <w:pStyle w:val="ListParagraph"/>
        <w:numPr>
          <w:ilvl w:val="0"/>
          <w:numId w:val="6"/>
        </w:numPr>
        <w:rPr>
          <w:lang w:val="en-US"/>
        </w:rPr>
      </w:pPr>
      <w:r w:rsidRPr="00172302">
        <w:rPr>
          <w:lang w:val="en-US"/>
        </w:rPr>
        <w:t>UNITY // UNITY (upgrade)</w:t>
      </w:r>
    </w:p>
    <w:p w14:paraId="43DE4093" w14:textId="2552EF38" w:rsidR="00172302" w:rsidRPr="00172302" w:rsidRDefault="00172302" w:rsidP="00621FC2">
      <w:pPr>
        <w:pStyle w:val="ListParagraph"/>
        <w:numPr>
          <w:ilvl w:val="0"/>
          <w:numId w:val="6"/>
        </w:numPr>
        <w:rPr>
          <w:lang w:val="en-US"/>
        </w:rPr>
      </w:pPr>
      <w:r w:rsidRPr="00172302">
        <w:rPr>
          <w:lang w:val="en-US"/>
        </w:rPr>
        <w:t>ARENA</w:t>
      </w:r>
    </w:p>
    <w:p w14:paraId="6BF4E01F" w14:textId="3DA0D75C" w:rsidR="00172302" w:rsidRPr="00584DDD" w:rsidRDefault="00172302" w:rsidP="00621FC2">
      <w:pPr>
        <w:pStyle w:val="ListParagraph"/>
        <w:numPr>
          <w:ilvl w:val="0"/>
          <w:numId w:val="6"/>
        </w:numPr>
        <w:rPr>
          <w:lang w:val="en-US"/>
        </w:rPr>
      </w:pPr>
      <w:r w:rsidRPr="00172302">
        <w:rPr>
          <w:lang w:val="en-US"/>
        </w:rPr>
        <w:t>Prime Concept</w:t>
      </w:r>
    </w:p>
    <w:p w14:paraId="0DFDC9E6" w14:textId="33364997" w:rsidR="000479E1" w:rsidRDefault="000479E1" w:rsidP="000479E1">
      <w:pPr>
        <w:rPr>
          <w:color w:val="000000" w:themeColor="text1"/>
        </w:rPr>
      </w:pPr>
      <w:r w:rsidRPr="000479E1">
        <w:rPr>
          <w:color w:val="000000" w:themeColor="text1"/>
        </w:rPr>
        <w:t>Различия в к</w:t>
      </w:r>
      <w:r w:rsidR="00485BA7" w:rsidRPr="000479E1">
        <w:rPr>
          <w:color w:val="000000" w:themeColor="text1"/>
        </w:rPr>
        <w:t>онцеп</w:t>
      </w:r>
      <w:r w:rsidRPr="000479E1">
        <w:rPr>
          <w:color w:val="000000" w:themeColor="text1"/>
        </w:rPr>
        <w:t>циях можно проследить на о</w:t>
      </w:r>
      <w:r w:rsidR="00172302" w:rsidRPr="000479E1">
        <w:rPr>
          <w:color w:val="000000" w:themeColor="text1"/>
        </w:rPr>
        <w:t>бщ</w:t>
      </w:r>
      <w:r w:rsidRPr="000479E1">
        <w:rPr>
          <w:color w:val="000000" w:themeColor="text1"/>
        </w:rPr>
        <w:t>их</w:t>
      </w:r>
      <w:r w:rsidR="00172302" w:rsidRPr="000479E1">
        <w:rPr>
          <w:color w:val="000000" w:themeColor="text1"/>
        </w:rPr>
        <w:t xml:space="preserve"> </w:t>
      </w:r>
      <w:proofErr w:type="spellStart"/>
      <w:r w:rsidR="00172302" w:rsidRPr="000479E1">
        <w:rPr>
          <w:color w:val="000000" w:themeColor="text1"/>
        </w:rPr>
        <w:t>планограмма</w:t>
      </w:r>
      <w:r w:rsidRPr="000479E1">
        <w:rPr>
          <w:color w:val="000000" w:themeColor="text1"/>
        </w:rPr>
        <w:t>х</w:t>
      </w:r>
      <w:proofErr w:type="spellEnd"/>
      <w:r w:rsidRPr="000479E1">
        <w:rPr>
          <w:color w:val="000000" w:themeColor="text1"/>
        </w:rPr>
        <w:t xml:space="preserve"> магазинов. Общая планограмма</w:t>
      </w:r>
      <w:r w:rsidR="00172302" w:rsidRPr="000479E1">
        <w:rPr>
          <w:color w:val="000000" w:themeColor="text1"/>
        </w:rPr>
        <w:t xml:space="preserve"> – это схема расположения витрин и торгового оборудования в магазине</w:t>
      </w:r>
      <w:r w:rsidR="00584DDD" w:rsidRPr="000479E1">
        <w:rPr>
          <w:color w:val="000000" w:themeColor="text1"/>
        </w:rPr>
        <w:t>;</w:t>
      </w:r>
      <w:r w:rsidR="00172302" w:rsidRPr="000479E1">
        <w:rPr>
          <w:color w:val="000000" w:themeColor="text1"/>
        </w:rPr>
        <w:t xml:space="preserve"> изображается как вид на магазин сверху. </w:t>
      </w:r>
      <w:r w:rsidRPr="000479E1">
        <w:rPr>
          <w:color w:val="000000" w:themeColor="text1"/>
        </w:rPr>
        <w:t xml:space="preserve">Планограмма каждого магазина должна быть актуальной и соответствовать реальной расстановке оборудования в </w:t>
      </w:r>
      <w:r>
        <w:rPr>
          <w:color w:val="000000" w:themeColor="text1"/>
        </w:rPr>
        <w:t>торговом зале</w:t>
      </w:r>
      <w:r w:rsidRPr="000479E1">
        <w:rPr>
          <w:color w:val="000000" w:themeColor="text1"/>
        </w:rPr>
        <w:t>.</w:t>
      </w:r>
      <w:r>
        <w:rPr>
          <w:noProof/>
          <w:color w:val="000000" w:themeColor="text1"/>
          <w:lang w:val="en-RU"/>
        </w:rPr>
        <w:drawing>
          <wp:inline distT="0" distB="0" distL="0" distR="0" wp14:anchorId="23ABC4B7" wp14:editId="0C8B829D">
            <wp:extent cx="5939790" cy="335534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4140" w14:textId="0E10D88E" w:rsidR="000479E1" w:rsidRDefault="000479E1" w:rsidP="000479E1">
      <w:pPr>
        <w:pStyle w:val="a0"/>
      </w:pPr>
      <w:proofErr w:type="spellStart"/>
      <w:r>
        <w:t>Планограммы</w:t>
      </w:r>
      <w:proofErr w:type="spellEnd"/>
      <w:r>
        <w:t xml:space="preserve"> концептов </w:t>
      </w:r>
      <w:r>
        <w:rPr>
          <w:lang w:val="en-US"/>
        </w:rPr>
        <w:t>ARENA</w:t>
      </w:r>
      <w:r w:rsidRPr="000479E1">
        <w:t xml:space="preserve"> (</w:t>
      </w:r>
      <w:r>
        <w:t xml:space="preserve">слева) и </w:t>
      </w:r>
      <w:r>
        <w:rPr>
          <w:lang w:val="en-US"/>
        </w:rPr>
        <w:t>UNITY</w:t>
      </w:r>
      <w:r w:rsidRPr="000479E1">
        <w:t xml:space="preserve"> </w:t>
      </w:r>
      <w:r>
        <w:rPr>
          <w:lang w:val="en-US"/>
        </w:rPr>
        <w:t>upgrade</w:t>
      </w:r>
      <w:r w:rsidRPr="000479E1">
        <w:t xml:space="preserve"> (</w:t>
      </w:r>
      <w:r>
        <w:t>справа)</w:t>
      </w:r>
    </w:p>
    <w:p w14:paraId="375072EA" w14:textId="23DB4D30" w:rsidR="00A355A1" w:rsidRDefault="00A355A1" w:rsidP="00A355A1">
      <w:pPr>
        <w:pStyle w:val="a0"/>
        <w:numPr>
          <w:ilvl w:val="0"/>
          <w:numId w:val="0"/>
        </w:numPr>
        <w:ind w:left="720" w:hanging="360"/>
        <w:jc w:val="both"/>
      </w:pPr>
      <w:r>
        <w:rPr>
          <w:noProof/>
        </w:rPr>
        <w:lastRenderedPageBreak/>
        <w:drawing>
          <wp:inline distT="0" distB="0" distL="0" distR="0" wp14:anchorId="5B6F74BF" wp14:editId="2B3ED0C1">
            <wp:extent cx="2469049" cy="137133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" b="4150"/>
                    <a:stretch/>
                  </pic:blipFill>
                  <pic:spPr bwMode="auto">
                    <a:xfrm>
                      <a:off x="0" y="0"/>
                      <a:ext cx="2483282" cy="137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86CEA" wp14:editId="73BCB34F">
            <wp:extent cx="2456482" cy="1394073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3" b="5692"/>
                    <a:stretch/>
                  </pic:blipFill>
                  <pic:spPr bwMode="auto">
                    <a:xfrm>
                      <a:off x="0" y="0"/>
                      <a:ext cx="2482922" cy="140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F272" w14:textId="2E30F26B" w:rsidR="00A355A1" w:rsidRDefault="00A355A1" w:rsidP="00A355A1">
      <w:pPr>
        <w:pStyle w:val="a0"/>
        <w:numPr>
          <w:ilvl w:val="0"/>
          <w:numId w:val="0"/>
        </w:numPr>
        <w:ind w:left="720" w:hanging="360"/>
        <w:jc w:val="both"/>
      </w:pPr>
      <w:r>
        <w:rPr>
          <w:noProof/>
        </w:rPr>
        <w:drawing>
          <wp:inline distT="0" distB="0" distL="0" distR="0" wp14:anchorId="1270B087" wp14:editId="5F1FDCF6">
            <wp:extent cx="2468880" cy="1411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998" cy="143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C2ABC" wp14:editId="1BF557AB">
            <wp:extent cx="2919046" cy="140256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470" cy="14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CEA9" w14:textId="77958BD6" w:rsidR="00A355A1" w:rsidRPr="000479E1" w:rsidRDefault="00A355A1" w:rsidP="00A355A1">
      <w:pPr>
        <w:pStyle w:val="a0"/>
      </w:pPr>
      <w:r>
        <w:t>Фотографии</w:t>
      </w:r>
      <w:r w:rsidR="00AA7FE8">
        <w:t xml:space="preserve"> четырех</w:t>
      </w:r>
      <w:r>
        <w:t xml:space="preserve"> концептов магазинов </w:t>
      </w:r>
      <w:r w:rsidR="00AA7FE8">
        <w:t>внутри</w:t>
      </w:r>
    </w:p>
    <w:p w14:paraId="49516B9D" w14:textId="01344B47" w:rsidR="00AA7FE8" w:rsidRPr="00AA7FE8" w:rsidRDefault="00AA7FE8" w:rsidP="00584DDD">
      <w:r>
        <w:t>Для каждого концепта используется типовое оборудование для оформления торгового зала.</w:t>
      </w:r>
    </w:p>
    <w:p w14:paraId="339F8AFA" w14:textId="0F64E7A5" w:rsidR="00584DDD" w:rsidRPr="00584DDD" w:rsidRDefault="00584DDD" w:rsidP="0066470A">
      <w:r w:rsidRPr="00584DDD">
        <w:rPr>
          <w:lang w:val="en-RU"/>
        </w:rPr>
        <w:t xml:space="preserve">Ассортимент обуви ECCO включает в себя </w:t>
      </w:r>
      <w:r w:rsidR="000479E1">
        <w:t>четыре</w:t>
      </w:r>
      <w:r w:rsidRPr="00584DDD">
        <w:rPr>
          <w:lang w:val="en-RU"/>
        </w:rPr>
        <w:t xml:space="preserve"> </w:t>
      </w:r>
      <w:r>
        <w:t xml:space="preserve">основные </w:t>
      </w:r>
      <w:r w:rsidRPr="00584DDD">
        <w:rPr>
          <w:lang w:val="en-RU"/>
        </w:rPr>
        <w:t>целевые группы</w:t>
      </w:r>
      <w:r>
        <w:t xml:space="preserve">. </w:t>
      </w:r>
      <w:r w:rsidR="0066470A">
        <w:t>Целевая группа – это группа товара, отвечающая потребностям одной из сторон жизни потребителя</w:t>
      </w:r>
      <w:r>
        <w:t xml:space="preserve">. </w:t>
      </w:r>
      <w:r w:rsidR="000479E1">
        <w:t xml:space="preserve">Выделяются следующие виды </w:t>
      </w:r>
      <w:r>
        <w:t>мужской и женской коллекций</w:t>
      </w:r>
      <w:r w:rsidR="000479E1">
        <w:t>:</w:t>
      </w:r>
    </w:p>
    <w:p w14:paraId="19270C14" w14:textId="77777777" w:rsidR="00584DDD" w:rsidRPr="00172302" w:rsidRDefault="00584DDD" w:rsidP="00621FC2">
      <w:pPr>
        <w:pStyle w:val="ListParagraph"/>
        <w:numPr>
          <w:ilvl w:val="0"/>
          <w:numId w:val="3"/>
        </w:numPr>
        <w:rPr>
          <w:lang w:val="en-RU"/>
        </w:rPr>
      </w:pPr>
      <w:r w:rsidRPr="00584DDD">
        <w:rPr>
          <w:b/>
          <w:bCs/>
          <w:lang w:val="en-RU"/>
        </w:rPr>
        <w:t>CASUAL</w:t>
      </w:r>
      <w:r w:rsidRPr="00172302">
        <w:rPr>
          <w:lang w:val="en-RU"/>
        </w:rPr>
        <w:t xml:space="preserve"> – повседневная обувь с акцентом на удобство и практичность.</w:t>
      </w:r>
    </w:p>
    <w:p w14:paraId="0A072539" w14:textId="3F870B22" w:rsidR="00584DDD" w:rsidRDefault="00584DDD" w:rsidP="00621FC2">
      <w:pPr>
        <w:pStyle w:val="ListParagraph"/>
        <w:numPr>
          <w:ilvl w:val="0"/>
          <w:numId w:val="3"/>
        </w:numPr>
        <w:rPr>
          <w:lang w:val="en-RU"/>
        </w:rPr>
      </w:pPr>
      <w:r w:rsidRPr="00584DDD">
        <w:rPr>
          <w:b/>
          <w:bCs/>
          <w:lang w:val="en-RU"/>
        </w:rPr>
        <w:t>FORMAL</w:t>
      </w:r>
      <w:r w:rsidRPr="00172302">
        <w:rPr>
          <w:lang w:val="en-RU"/>
        </w:rPr>
        <w:t xml:space="preserve"> – обувь для официальных или вечерних мероприятий, деловой стиль</w:t>
      </w:r>
      <w:r>
        <w:t>.</w:t>
      </w:r>
    </w:p>
    <w:p w14:paraId="69215A03" w14:textId="77777777" w:rsidR="00584DDD" w:rsidRDefault="00584DDD" w:rsidP="00621FC2">
      <w:pPr>
        <w:pStyle w:val="ListParagraph"/>
        <w:numPr>
          <w:ilvl w:val="0"/>
          <w:numId w:val="3"/>
        </w:numPr>
        <w:rPr>
          <w:lang w:val="en-RU"/>
        </w:rPr>
      </w:pPr>
      <w:r w:rsidRPr="00584DDD">
        <w:rPr>
          <w:b/>
          <w:bCs/>
          <w:lang w:val="en-RU"/>
        </w:rPr>
        <w:t>OUTDOOR</w:t>
      </w:r>
      <w:r w:rsidRPr="00172302">
        <w:rPr>
          <w:lang w:val="en-RU"/>
        </w:rPr>
        <w:t xml:space="preserve"> – обувь для активного отдыха на открытой и пересеченной местности.</w:t>
      </w:r>
    </w:p>
    <w:p w14:paraId="1E4DCD55" w14:textId="18A68200" w:rsidR="00584DDD" w:rsidRDefault="00584DDD" w:rsidP="00621FC2">
      <w:pPr>
        <w:pStyle w:val="ListParagraph"/>
        <w:numPr>
          <w:ilvl w:val="0"/>
          <w:numId w:val="3"/>
        </w:numPr>
        <w:rPr>
          <w:lang w:val="en-RU"/>
        </w:rPr>
      </w:pPr>
      <w:r w:rsidRPr="00584DDD">
        <w:rPr>
          <w:b/>
          <w:bCs/>
          <w:lang w:val="en-RU"/>
        </w:rPr>
        <w:t>ATHLEISURE</w:t>
      </w:r>
      <w:r w:rsidRPr="00584DDD">
        <w:rPr>
          <w:lang w:val="en-RU"/>
        </w:rPr>
        <w:t xml:space="preserve"> – обувь для спортивного (athletic) отдыха (leisure)</w:t>
      </w:r>
      <w:r w:rsidR="000479E1" w:rsidRPr="000479E1">
        <w:t>;</w:t>
      </w:r>
      <w:r w:rsidRPr="00584DDD">
        <w:rPr>
          <w:lang w:val="en-RU"/>
        </w:rPr>
        <w:t xml:space="preserve"> повседневная </w:t>
      </w:r>
      <w:r>
        <w:t>обувь в спортивном стиле</w:t>
      </w:r>
      <w:r w:rsidRPr="00584DDD">
        <w:rPr>
          <w:lang w:val="en-RU"/>
        </w:rPr>
        <w:t>.</w:t>
      </w:r>
    </w:p>
    <w:p w14:paraId="0AA35B36" w14:textId="68430B49" w:rsidR="00584DDD" w:rsidRPr="00584DDD" w:rsidRDefault="000479E1" w:rsidP="000479E1">
      <w:pPr>
        <w:rPr>
          <w:lang w:val="en-RU"/>
        </w:rPr>
      </w:pPr>
      <w:r>
        <w:t>Целевые группы</w:t>
      </w:r>
      <w:r w:rsidRPr="000479E1">
        <w:rPr>
          <w:lang w:val="en-RU"/>
        </w:rPr>
        <w:t xml:space="preserve"> необходимо презентовать в </w:t>
      </w:r>
      <w:r>
        <w:t>торговых залах</w:t>
      </w:r>
      <w:r w:rsidRPr="000479E1">
        <w:rPr>
          <w:lang w:val="en-RU"/>
        </w:rPr>
        <w:t>, соблюдая приоритетность зонирования, в зависимости от геометрии магазина.</w:t>
      </w:r>
      <w:r>
        <w:t xml:space="preserve"> В связи с этим п</w:t>
      </w:r>
      <w:r w:rsidR="00584DDD">
        <w:t xml:space="preserve">ространство в торговых залах </w:t>
      </w:r>
      <w:r w:rsidR="00584DDD" w:rsidRPr="00584DDD">
        <w:rPr>
          <w:lang w:val="en-RU"/>
        </w:rPr>
        <w:t xml:space="preserve">магазинов ECCO </w:t>
      </w:r>
      <w:r w:rsidR="00584DDD">
        <w:t>разделяется</w:t>
      </w:r>
      <w:r w:rsidR="00584DDD" w:rsidRPr="00584DDD">
        <w:rPr>
          <w:lang w:val="en-RU"/>
        </w:rPr>
        <w:t xml:space="preserve"> на зоны А, В, С, D, где:</w:t>
      </w:r>
    </w:p>
    <w:p w14:paraId="37EED78C" w14:textId="0EDB18EF" w:rsidR="00584DDD" w:rsidRPr="00584DDD" w:rsidRDefault="00584DDD" w:rsidP="00621FC2">
      <w:pPr>
        <w:pStyle w:val="ListParagraph"/>
        <w:numPr>
          <w:ilvl w:val="0"/>
          <w:numId w:val="7"/>
        </w:numPr>
        <w:rPr>
          <w:lang w:val="en-RU"/>
        </w:rPr>
      </w:pPr>
      <w:r w:rsidRPr="00584DDD">
        <w:rPr>
          <w:b/>
          <w:bCs/>
          <w:lang w:val="en-RU"/>
        </w:rPr>
        <w:t>А</w:t>
      </w:r>
      <w:r w:rsidRPr="00584DDD">
        <w:rPr>
          <w:lang w:val="en-RU"/>
        </w:rPr>
        <w:t xml:space="preserve"> –</w:t>
      </w:r>
      <w:r w:rsidR="000479E1">
        <w:t xml:space="preserve"> </w:t>
      </w:r>
      <w:r w:rsidRPr="00584DDD">
        <w:rPr>
          <w:lang w:val="en-RU"/>
        </w:rPr>
        <w:t xml:space="preserve">наиболее приоритетное </w:t>
      </w:r>
      <w:r w:rsidR="000479E1">
        <w:t xml:space="preserve">пространство </w:t>
      </w:r>
      <w:r w:rsidRPr="00584DDD">
        <w:rPr>
          <w:lang w:val="en-RU"/>
        </w:rPr>
        <w:t xml:space="preserve">по значению, самые просматриваемые секции от входа в </w:t>
      </w:r>
      <w:r>
        <w:t>торговый зал</w:t>
      </w:r>
      <w:r w:rsidRPr="00584DDD">
        <w:t xml:space="preserve">; </w:t>
      </w:r>
      <w:r>
        <w:t xml:space="preserve">размещаются модели из линейки </w:t>
      </w:r>
      <w:r w:rsidRPr="00584DDD">
        <w:rPr>
          <w:lang w:val="en-RU"/>
        </w:rPr>
        <w:t>Casual</w:t>
      </w:r>
      <w:r>
        <w:t>.</w:t>
      </w:r>
    </w:p>
    <w:p w14:paraId="79179734" w14:textId="1E712019" w:rsidR="00584DDD" w:rsidRDefault="00584DDD" w:rsidP="00621FC2">
      <w:pPr>
        <w:pStyle w:val="ListParagraph"/>
        <w:numPr>
          <w:ilvl w:val="0"/>
          <w:numId w:val="7"/>
        </w:numPr>
        <w:rPr>
          <w:lang w:val="en-RU"/>
        </w:rPr>
      </w:pPr>
      <w:r w:rsidRPr="00584DDD">
        <w:rPr>
          <w:b/>
          <w:bCs/>
          <w:lang w:val="en-RU"/>
        </w:rPr>
        <w:t>В</w:t>
      </w:r>
      <w:r w:rsidRPr="00584DDD">
        <w:rPr>
          <w:lang w:val="en-RU"/>
        </w:rPr>
        <w:t xml:space="preserve"> – второстепенное</w:t>
      </w:r>
      <w:r w:rsidR="000479E1">
        <w:t xml:space="preserve"> пространство</w:t>
      </w:r>
      <w:r w:rsidRPr="00584DDD">
        <w:rPr>
          <w:lang w:val="en-RU"/>
        </w:rPr>
        <w:t>, как правило, первые стеллажи от входа, а также стеллажи за витриной</w:t>
      </w:r>
      <w:r w:rsidRPr="00584DDD">
        <w:t xml:space="preserve">; </w:t>
      </w:r>
      <w:r>
        <w:t xml:space="preserve">размещаются модели из линейки </w:t>
      </w:r>
      <w:r w:rsidRPr="00584DDD">
        <w:rPr>
          <w:lang w:val="en-RU"/>
        </w:rPr>
        <w:t>Formal</w:t>
      </w:r>
      <w:r w:rsidRPr="00584DDD">
        <w:t>.</w:t>
      </w:r>
    </w:p>
    <w:p w14:paraId="60CFE0C9" w14:textId="2C9F27F1" w:rsidR="00584DDD" w:rsidRPr="00584DDD" w:rsidRDefault="00584DDD" w:rsidP="00621FC2">
      <w:pPr>
        <w:pStyle w:val="ListParagraph"/>
        <w:numPr>
          <w:ilvl w:val="0"/>
          <w:numId w:val="7"/>
        </w:numPr>
        <w:rPr>
          <w:lang w:val="en-RU"/>
        </w:rPr>
      </w:pPr>
      <w:r w:rsidRPr="00584DDD">
        <w:rPr>
          <w:b/>
          <w:bCs/>
          <w:lang w:val="en-RU"/>
        </w:rPr>
        <w:t>С</w:t>
      </w:r>
      <w:r w:rsidRPr="00584DDD">
        <w:rPr>
          <w:lang w:val="en-RU"/>
        </w:rPr>
        <w:t xml:space="preserve"> – менее приоритетн</w:t>
      </w:r>
      <w:proofErr w:type="spellStart"/>
      <w:r>
        <w:t>ое</w:t>
      </w:r>
      <w:proofErr w:type="spellEnd"/>
      <w:r w:rsidR="000479E1">
        <w:t xml:space="preserve"> пространство</w:t>
      </w:r>
      <w:r w:rsidRPr="00584DDD">
        <w:rPr>
          <w:lang w:val="en-RU"/>
        </w:rPr>
        <w:t xml:space="preserve">, чем А, но хорошо просматриваемое пространство </w:t>
      </w:r>
      <w:r>
        <w:t>торгового зала</w:t>
      </w:r>
      <w:r w:rsidRPr="00584DDD">
        <w:rPr>
          <w:lang w:val="en-RU"/>
        </w:rPr>
        <w:t xml:space="preserve"> со входа</w:t>
      </w:r>
      <w:r w:rsidRPr="00584DDD">
        <w:t xml:space="preserve">; </w:t>
      </w:r>
      <w:r>
        <w:t xml:space="preserve">размещаются модели из линейки </w:t>
      </w:r>
      <w:r w:rsidRPr="00584DDD">
        <w:rPr>
          <w:lang w:val="en-RU"/>
        </w:rPr>
        <w:t>Athleisure</w:t>
      </w:r>
      <w:r w:rsidRPr="00584DDD">
        <w:t>.</w:t>
      </w:r>
    </w:p>
    <w:p w14:paraId="25D04C7D" w14:textId="2C54F2C7" w:rsidR="00172302" w:rsidRPr="00584DDD" w:rsidRDefault="00584DDD" w:rsidP="00621FC2">
      <w:pPr>
        <w:pStyle w:val="ListParagraph"/>
        <w:numPr>
          <w:ilvl w:val="0"/>
          <w:numId w:val="7"/>
        </w:numPr>
        <w:rPr>
          <w:lang w:val="en-RU"/>
        </w:rPr>
      </w:pPr>
      <w:r w:rsidRPr="00584DDD">
        <w:rPr>
          <w:b/>
          <w:bCs/>
          <w:lang w:val="en-RU"/>
        </w:rPr>
        <w:t>D</w:t>
      </w:r>
      <w:r w:rsidRPr="00584DDD">
        <w:rPr>
          <w:lang w:val="en-RU"/>
        </w:rPr>
        <w:t xml:space="preserve"> – пространство в глубине </w:t>
      </w:r>
      <w:r>
        <w:t>торгового зала</w:t>
      </w:r>
      <w:r w:rsidRPr="00584DDD">
        <w:rPr>
          <w:lang w:val="en-RU"/>
        </w:rPr>
        <w:t>, крайние стеновые секции</w:t>
      </w:r>
      <w:r w:rsidRPr="00584DDD">
        <w:t xml:space="preserve">; </w:t>
      </w:r>
      <w:r>
        <w:t>размещаются модели из линейки</w:t>
      </w:r>
      <w:r w:rsidRPr="00584DDD">
        <w:rPr>
          <w:lang w:val="en-RU"/>
        </w:rPr>
        <w:t xml:space="preserve"> Outdoor</w:t>
      </w:r>
      <w:r w:rsidRPr="00584DDD">
        <w:t>.</w:t>
      </w:r>
    </w:p>
    <w:p w14:paraId="4B901C61" w14:textId="75C8C140" w:rsidR="00584DDD" w:rsidRDefault="00584DDD" w:rsidP="00584DDD">
      <w:pPr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1AAB8B9" wp14:editId="6F583D8A">
            <wp:extent cx="1338523" cy="82424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330" cy="8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1CE2F" wp14:editId="41BDE614">
            <wp:extent cx="5939790" cy="206311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9324" w14:textId="0221C5A4" w:rsidR="00584DDD" w:rsidRDefault="000479E1" w:rsidP="00584DDD">
      <w:pPr>
        <w:pStyle w:val="a0"/>
      </w:pPr>
      <w:r>
        <w:t>П</w:t>
      </w:r>
      <w:r w:rsidR="00584DDD">
        <w:t xml:space="preserve">ланировки торговых залов </w:t>
      </w:r>
      <w:r>
        <w:t xml:space="preserve">разных конфигураций </w:t>
      </w:r>
      <w:r w:rsidR="00584DDD">
        <w:t xml:space="preserve">по зонам </w:t>
      </w:r>
      <w:r w:rsidR="00584DDD">
        <w:rPr>
          <w:lang w:val="en-US"/>
        </w:rPr>
        <w:t>A</w:t>
      </w:r>
      <w:r w:rsidR="00584DDD" w:rsidRPr="00584DDD">
        <w:t xml:space="preserve">, </w:t>
      </w:r>
      <w:r w:rsidR="00584DDD">
        <w:rPr>
          <w:lang w:val="en-US"/>
        </w:rPr>
        <w:t>B</w:t>
      </w:r>
      <w:r w:rsidR="00584DDD" w:rsidRPr="00584DDD">
        <w:t xml:space="preserve">, </w:t>
      </w:r>
      <w:r w:rsidR="00584DDD">
        <w:rPr>
          <w:lang w:val="en-US"/>
        </w:rPr>
        <w:t>C</w:t>
      </w:r>
      <w:r w:rsidR="00584DDD" w:rsidRPr="00584DDD">
        <w:t xml:space="preserve">, </w:t>
      </w:r>
      <w:r w:rsidR="00584DDD">
        <w:rPr>
          <w:lang w:val="en-US"/>
        </w:rPr>
        <w:t>D</w:t>
      </w:r>
    </w:p>
    <w:p w14:paraId="447C026F" w14:textId="0CA644D6" w:rsidR="00F372A2" w:rsidRPr="00F372A2" w:rsidRDefault="00837125" w:rsidP="00F372A2">
      <w:pPr>
        <w:rPr>
          <w:color w:val="000000" w:themeColor="text1"/>
        </w:rPr>
      </w:pPr>
      <w:r w:rsidRPr="00837125">
        <w:rPr>
          <w:color w:val="000000" w:themeColor="text1"/>
        </w:rPr>
        <w:t xml:space="preserve">Как видно из </w:t>
      </w:r>
      <w:proofErr w:type="spellStart"/>
      <w:r w:rsidRPr="00837125">
        <w:rPr>
          <w:color w:val="000000" w:themeColor="text1"/>
        </w:rPr>
        <w:t>планограмм</w:t>
      </w:r>
      <w:proofErr w:type="spellEnd"/>
      <w:r w:rsidRPr="00837125">
        <w:rPr>
          <w:color w:val="000000" w:themeColor="text1"/>
        </w:rPr>
        <w:t xml:space="preserve">, женская часть коллекции располагается в правой половине зала, а мужская – в левой. Дальняя от входа зона предназначена для выкладки детской обуви, а также сумок. </w:t>
      </w:r>
      <w:r w:rsidR="00172302" w:rsidRPr="00837125">
        <w:rPr>
          <w:color w:val="000000" w:themeColor="text1"/>
        </w:rPr>
        <w:t>П</w:t>
      </w:r>
      <w:r w:rsidR="00172302" w:rsidRPr="00837125">
        <w:rPr>
          <w:color w:val="000000" w:themeColor="text1"/>
          <w:lang w:val="en-RU"/>
        </w:rPr>
        <w:t xml:space="preserve">резентация </w:t>
      </w:r>
      <w:r w:rsidR="00172302" w:rsidRPr="00837125">
        <w:rPr>
          <w:color w:val="000000" w:themeColor="text1"/>
        </w:rPr>
        <w:t xml:space="preserve">ассортимента </w:t>
      </w:r>
      <w:r w:rsidR="00172302" w:rsidRPr="00837125">
        <w:rPr>
          <w:color w:val="000000" w:themeColor="text1"/>
          <w:lang w:val="en-RU"/>
        </w:rPr>
        <w:t xml:space="preserve">обуви </w:t>
      </w:r>
      <w:r w:rsidR="00172302" w:rsidRPr="00837125">
        <w:rPr>
          <w:color w:val="000000" w:themeColor="text1"/>
        </w:rPr>
        <w:t xml:space="preserve">в магазине логически связана с </w:t>
      </w:r>
      <w:r w:rsidRPr="00837125">
        <w:rPr>
          <w:color w:val="000000" w:themeColor="text1"/>
        </w:rPr>
        <w:t xml:space="preserve">целевыми </w:t>
      </w:r>
      <w:r w:rsidR="00172302" w:rsidRPr="00837125">
        <w:rPr>
          <w:color w:val="000000" w:themeColor="text1"/>
        </w:rPr>
        <w:t>группами</w:t>
      </w:r>
      <w:r w:rsidRPr="00837125">
        <w:rPr>
          <w:color w:val="000000" w:themeColor="text1"/>
        </w:rPr>
        <w:t xml:space="preserve"> коллекций</w:t>
      </w:r>
      <w:r w:rsidR="00172302" w:rsidRPr="00837125">
        <w:rPr>
          <w:color w:val="000000" w:themeColor="text1"/>
        </w:rPr>
        <w:t>. В то же время, каждая группа</w:t>
      </w:r>
      <w:r w:rsidR="00172302" w:rsidRPr="00837125">
        <w:rPr>
          <w:color w:val="000000" w:themeColor="text1"/>
          <w:lang w:val="en-RU"/>
        </w:rPr>
        <w:t xml:space="preserve"> представлен</w:t>
      </w:r>
      <w:r w:rsidR="00172302" w:rsidRPr="00837125">
        <w:rPr>
          <w:color w:val="000000" w:themeColor="text1"/>
        </w:rPr>
        <w:t>а</w:t>
      </w:r>
      <w:r w:rsidR="00172302" w:rsidRPr="00837125">
        <w:rPr>
          <w:color w:val="000000" w:themeColor="text1"/>
          <w:lang w:val="en-RU"/>
        </w:rPr>
        <w:t xml:space="preserve"> несколькими </w:t>
      </w:r>
      <w:r w:rsidR="00172302" w:rsidRPr="00837125">
        <w:rPr>
          <w:color w:val="000000" w:themeColor="text1"/>
        </w:rPr>
        <w:t xml:space="preserve">ключевыми </w:t>
      </w:r>
      <w:r w:rsidR="00172302" w:rsidRPr="00837125">
        <w:rPr>
          <w:color w:val="000000" w:themeColor="text1"/>
          <w:lang w:val="en-RU"/>
        </w:rPr>
        <w:t xml:space="preserve">образами, </w:t>
      </w:r>
      <w:r w:rsidR="00172302" w:rsidRPr="00837125">
        <w:rPr>
          <w:color w:val="000000" w:themeColor="text1"/>
        </w:rPr>
        <w:t>которые</w:t>
      </w:r>
      <w:r w:rsidR="00172302" w:rsidRPr="00837125">
        <w:rPr>
          <w:color w:val="000000" w:themeColor="text1"/>
          <w:lang w:val="en-RU"/>
        </w:rPr>
        <w:t xml:space="preserve"> </w:t>
      </w:r>
      <w:r>
        <w:rPr>
          <w:color w:val="000000" w:themeColor="text1"/>
        </w:rPr>
        <w:t xml:space="preserve">будут </w:t>
      </w:r>
      <w:r w:rsidR="00172302" w:rsidRPr="00837125">
        <w:rPr>
          <w:color w:val="000000" w:themeColor="text1"/>
          <w:lang w:val="en-RU"/>
        </w:rPr>
        <w:t>отражат</w:t>
      </w:r>
      <w:r>
        <w:rPr>
          <w:color w:val="000000" w:themeColor="text1"/>
        </w:rPr>
        <w:t>ь</w:t>
      </w:r>
      <w:r w:rsidR="00172302" w:rsidRPr="00837125">
        <w:rPr>
          <w:color w:val="000000" w:themeColor="text1"/>
          <w:lang w:val="en-RU"/>
        </w:rPr>
        <w:t xml:space="preserve"> группу покупателей с общими потребительскими целями.</w:t>
      </w:r>
    </w:p>
    <w:p w14:paraId="25BC3C04" w14:textId="72F41399" w:rsidR="00A421FE" w:rsidRDefault="00DD4717" w:rsidP="00584DDD">
      <w:r>
        <w:t>Другой группой важных</w:t>
      </w:r>
      <w:r w:rsidR="00584DDD">
        <w:t xml:space="preserve"> элемент</w:t>
      </w:r>
      <w:r>
        <w:t>ов</w:t>
      </w:r>
      <w:r w:rsidR="00584DDD">
        <w:t xml:space="preserve"> в формировании внутреннего пространства магазина являются ключевые точки оборудования.</w:t>
      </w:r>
      <w:r w:rsidR="00A421FE" w:rsidRPr="00A421FE">
        <w:t xml:space="preserve"> </w:t>
      </w:r>
      <w:r w:rsidR="00A421FE">
        <w:t xml:space="preserve">Они бывают напольными или расположенными по периметру стен. </w:t>
      </w:r>
      <w:r>
        <w:t xml:space="preserve">Существуют базовые требования выкладки товаров, но они </w:t>
      </w:r>
      <w:r w:rsidR="00474A73">
        <w:t xml:space="preserve">могут изменяться в связи с актуальным </w:t>
      </w:r>
      <w:r w:rsidRPr="00DD4717">
        <w:rPr>
          <w:lang w:val="en-RU"/>
        </w:rPr>
        <w:t>Распоряжени</w:t>
      </w:r>
      <w:r w:rsidR="00474A73">
        <w:t>ем</w:t>
      </w:r>
      <w:r w:rsidRPr="00DD4717">
        <w:rPr>
          <w:lang w:val="en-RU"/>
        </w:rPr>
        <w:t xml:space="preserve"> отдела мерчендайзинга.</w:t>
      </w:r>
      <w:r>
        <w:t xml:space="preserve"> </w:t>
      </w:r>
    </w:p>
    <w:p w14:paraId="56D5B449" w14:textId="77777777" w:rsidR="00A421FE" w:rsidRDefault="00A421FE" w:rsidP="00A421FE">
      <w:pPr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3C26DD0C" wp14:editId="39FAFC29">
            <wp:extent cx="4974956" cy="2410359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97" cy="24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AF7A" w14:textId="4721B00C" w:rsidR="00A421FE" w:rsidRPr="00A421FE" w:rsidRDefault="00A421FE" w:rsidP="00A421FE">
      <w:pPr>
        <w:pStyle w:val="a0"/>
        <w:rPr>
          <w:lang w:val="en-RU"/>
        </w:rPr>
      </w:pPr>
      <w:r>
        <w:t>Ключевые точки напольного оборудования (зеленая зона в центре зала) и по периметру стен (зеленый цвет на стеновых секциях)</w:t>
      </w:r>
    </w:p>
    <w:p w14:paraId="4D623CA7" w14:textId="41571BA0" w:rsidR="00584DDD" w:rsidRDefault="00584DDD" w:rsidP="00584DDD">
      <w:r>
        <w:lastRenderedPageBreak/>
        <w:t xml:space="preserve">Среди </w:t>
      </w:r>
      <w:r w:rsidR="00474A73">
        <w:t xml:space="preserve">ключевых точек напольного оборудования </w:t>
      </w:r>
      <w:r>
        <w:t>выделяют</w:t>
      </w:r>
      <w:r w:rsidR="00474A73">
        <w:t>ся</w:t>
      </w:r>
      <w:r>
        <w:t>:</w:t>
      </w:r>
    </w:p>
    <w:p w14:paraId="6DA5EB0C" w14:textId="5E1B8DB6" w:rsidR="007327DD" w:rsidRPr="007327DD" w:rsidRDefault="00584DDD" w:rsidP="00621FC2">
      <w:pPr>
        <w:pStyle w:val="ListParagraph"/>
        <w:numPr>
          <w:ilvl w:val="0"/>
          <w:numId w:val="8"/>
        </w:numPr>
        <w:rPr>
          <w:b/>
          <w:bCs/>
        </w:rPr>
      </w:pPr>
      <w:r w:rsidRPr="008204BC">
        <w:rPr>
          <w:b/>
          <w:bCs/>
        </w:rPr>
        <w:t>Коктейльный стол</w:t>
      </w:r>
      <w:r w:rsidR="007327DD">
        <w:rPr>
          <w:b/>
          <w:bCs/>
        </w:rPr>
        <w:t xml:space="preserve"> </w:t>
      </w:r>
      <w:r w:rsidR="007327DD" w:rsidRPr="007327DD">
        <w:rPr>
          <w:b/>
          <w:bCs/>
        </w:rPr>
        <w:t>(стол в зоне входа в магазин</w:t>
      </w:r>
      <w:r w:rsidR="007327DD">
        <w:rPr>
          <w:b/>
          <w:bCs/>
        </w:rPr>
        <w:t>)</w:t>
      </w:r>
    </w:p>
    <w:p w14:paraId="3092C694" w14:textId="42CF01AA" w:rsidR="007327DD" w:rsidRDefault="007327DD" w:rsidP="007327DD">
      <w:pPr>
        <w:rPr>
          <w:lang w:val="en-RU"/>
        </w:rPr>
      </w:pPr>
      <w:r w:rsidRPr="007327DD">
        <w:rPr>
          <w:lang w:val="en-RU"/>
        </w:rPr>
        <w:t xml:space="preserve">Коктейльный стол располагается при входе в магазин и является одной из главных фокусных зон. На нем располагаются </w:t>
      </w:r>
      <w:r>
        <w:t xml:space="preserve">главные </w:t>
      </w:r>
      <w:r w:rsidRPr="007327DD">
        <w:rPr>
          <w:lang w:val="en-RU"/>
        </w:rPr>
        <w:t>маркетинговые модели.</w:t>
      </w:r>
      <w:r>
        <w:t xml:space="preserve"> Стол состоит из двух частей. </w:t>
      </w:r>
      <w:r w:rsidRPr="007327DD">
        <w:rPr>
          <w:lang w:val="en-RU"/>
        </w:rPr>
        <w:t>Нижняя часть стола предназначена для мужского товара, верхняя часть стола для женского товара. Если стол тройной</w:t>
      </w:r>
      <w:r>
        <w:t xml:space="preserve">, </w:t>
      </w:r>
      <w:r w:rsidRPr="007327DD">
        <w:rPr>
          <w:lang w:val="en-RU"/>
        </w:rPr>
        <w:t>то третья часть предназначена для детского ассортимента.</w:t>
      </w:r>
      <w:r>
        <w:t xml:space="preserve"> </w:t>
      </w:r>
      <w:r w:rsidR="00DD4717">
        <w:t xml:space="preserve">В </w:t>
      </w:r>
      <w:r w:rsidRPr="007327DD">
        <w:rPr>
          <w:lang w:val="en-RU"/>
        </w:rPr>
        <w:t xml:space="preserve">отдельных случаях по распоряжению </w:t>
      </w:r>
      <w:r>
        <w:t xml:space="preserve">отдела </w:t>
      </w:r>
      <w:r w:rsidRPr="007327DD">
        <w:rPr>
          <w:lang w:val="en-RU"/>
        </w:rPr>
        <w:t>оба стола могут быть оформлены ассортиментом одного гендера.</w:t>
      </w:r>
    </w:p>
    <w:p w14:paraId="4FCD2958" w14:textId="6011FE06" w:rsidR="007327DD" w:rsidRDefault="007327DD" w:rsidP="007327DD">
      <w:pPr>
        <w:ind w:firstLine="0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3DA38343" wp14:editId="5876C936">
            <wp:extent cx="1987200" cy="220537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630" cy="22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DC5A" w14:textId="769D3E22" w:rsidR="007327DD" w:rsidRPr="007327DD" w:rsidRDefault="00837125" w:rsidP="007327DD">
      <w:pPr>
        <w:pStyle w:val="a0"/>
        <w:rPr>
          <w:lang w:val="en-RU"/>
        </w:rPr>
      </w:pPr>
      <w:r>
        <w:t>Выкладка товаров на к</w:t>
      </w:r>
      <w:r w:rsidR="007327DD">
        <w:t>октейль</w:t>
      </w:r>
      <w:r>
        <w:t>ном</w:t>
      </w:r>
      <w:r w:rsidR="007327DD">
        <w:t xml:space="preserve"> стол</w:t>
      </w:r>
      <w:r>
        <w:t>е</w:t>
      </w:r>
    </w:p>
    <w:p w14:paraId="3600CA24" w14:textId="5C308F49" w:rsidR="007327DD" w:rsidRPr="007327DD" w:rsidRDefault="007327DD" w:rsidP="007327DD">
      <w:pPr>
        <w:rPr>
          <w:lang w:val="en-RU"/>
        </w:rPr>
      </w:pPr>
      <w:r w:rsidRPr="007327DD">
        <w:rPr>
          <w:lang w:val="en-RU"/>
        </w:rPr>
        <w:t xml:space="preserve">Наполняемость коктейльного стола </w:t>
      </w:r>
      <w:r>
        <w:t xml:space="preserve">зависит от </w:t>
      </w:r>
      <w:r w:rsidRPr="007327DD">
        <w:rPr>
          <w:lang w:val="en-RU"/>
        </w:rPr>
        <w:t xml:space="preserve">концепции </w:t>
      </w:r>
      <w:r>
        <w:t>магазина. Однако в любом случае количество моделей обуви не может превышать</w:t>
      </w:r>
      <w:r w:rsidRPr="007327DD">
        <w:rPr>
          <w:lang w:val="en-RU"/>
        </w:rPr>
        <w:t xml:space="preserve"> </w:t>
      </w:r>
      <w:r>
        <w:t>6</w:t>
      </w:r>
      <w:r w:rsidRPr="007327DD">
        <w:rPr>
          <w:lang w:val="en-RU"/>
        </w:rPr>
        <w:t xml:space="preserve"> моделей для верхней части стола, и не более </w:t>
      </w:r>
      <w:r>
        <w:t>5</w:t>
      </w:r>
      <w:r w:rsidRPr="007327DD">
        <w:rPr>
          <w:lang w:val="en-RU"/>
        </w:rPr>
        <w:t xml:space="preserve"> моделей обуви для нижней части стола.</w:t>
      </w:r>
      <w:r>
        <w:t xml:space="preserve"> </w:t>
      </w:r>
      <w:r w:rsidRPr="007327DD">
        <w:rPr>
          <w:lang w:val="en-RU"/>
        </w:rPr>
        <w:t>Обувь располагается группами по 2-3 единицы, внешней стороной к покупателю. В выкладке в обязательном порядке должно присутствовать чередование обуви фронтальной (носом вперед) и боковой сторонами.</w:t>
      </w:r>
      <w:r>
        <w:t xml:space="preserve"> При этом,</w:t>
      </w:r>
      <w:r w:rsidRPr="007327DD">
        <w:rPr>
          <w:lang w:val="en-RU"/>
        </w:rPr>
        <w:t xml:space="preserve"> мужская обувь на коктейльном столе выставляется </w:t>
      </w:r>
      <w:r>
        <w:t xml:space="preserve">только </w:t>
      </w:r>
      <w:r w:rsidRPr="007327DD">
        <w:rPr>
          <w:lang w:val="en-RU"/>
        </w:rPr>
        <w:t>носочной частью вперед, для женской обуви используется чередование фронтальной и боковой сторонами.</w:t>
      </w:r>
      <w:r>
        <w:t xml:space="preserve"> Также д</w:t>
      </w:r>
      <w:r w:rsidRPr="007327DD">
        <w:rPr>
          <w:lang w:val="en-RU"/>
        </w:rPr>
        <w:t>опустима презентация сумок на коктейльном столе в количестве 1-2 шт. на один уровень стола.</w:t>
      </w:r>
      <w:r>
        <w:t xml:space="preserve"> </w:t>
      </w:r>
      <w:r w:rsidRPr="007327DD">
        <w:rPr>
          <w:lang w:val="en-RU"/>
        </w:rPr>
        <w:t>Большие и объемные сумки на нижнем уровне коктейльного стола не презентуются.</w:t>
      </w:r>
    </w:p>
    <w:p w14:paraId="693A2F66" w14:textId="193A95EF" w:rsidR="007327DD" w:rsidRPr="007327DD" w:rsidRDefault="00584DDD" w:rsidP="00621FC2">
      <w:pPr>
        <w:pStyle w:val="ListParagraph"/>
        <w:numPr>
          <w:ilvl w:val="0"/>
          <w:numId w:val="8"/>
        </w:numPr>
        <w:rPr>
          <w:b/>
          <w:bCs/>
        </w:rPr>
      </w:pPr>
      <w:r w:rsidRPr="008204BC">
        <w:rPr>
          <w:b/>
          <w:bCs/>
        </w:rPr>
        <w:t xml:space="preserve">Первые </w:t>
      </w:r>
      <w:proofErr w:type="spellStart"/>
      <w:r w:rsidRPr="008204BC">
        <w:rPr>
          <w:b/>
          <w:bCs/>
        </w:rPr>
        <w:t>категорийные</w:t>
      </w:r>
      <w:proofErr w:type="spellEnd"/>
      <w:r w:rsidRPr="008204BC">
        <w:rPr>
          <w:b/>
          <w:bCs/>
        </w:rPr>
        <w:t xml:space="preserve"> столы от входа в магазин</w:t>
      </w:r>
    </w:p>
    <w:p w14:paraId="5586E817" w14:textId="083CD548" w:rsidR="007327DD" w:rsidRDefault="007327DD" w:rsidP="00DD148C">
      <w:pPr>
        <w:rPr>
          <w:lang w:val="en-RU"/>
        </w:rPr>
      </w:pPr>
      <w:r w:rsidRPr="007327DD">
        <w:rPr>
          <w:lang w:val="en-RU"/>
        </w:rPr>
        <w:t xml:space="preserve">Категорийный стол и подиум Арена </w:t>
      </w:r>
      <w:r>
        <w:t xml:space="preserve">(в концепции </w:t>
      </w:r>
      <w:r>
        <w:rPr>
          <w:lang w:val="en-US"/>
        </w:rPr>
        <w:t>ARENA</w:t>
      </w:r>
      <w:r w:rsidRPr="007327DD">
        <w:t xml:space="preserve">) </w:t>
      </w:r>
      <w:r w:rsidRPr="007327DD">
        <w:rPr>
          <w:lang w:val="en-RU"/>
        </w:rPr>
        <w:t>являются второй фокусной зоной в зале. На данном оборудовании располагаются сезонные модели, на которые необходимо сделать акцент в презентации.</w:t>
      </w:r>
      <w:r w:rsidR="00DD148C" w:rsidRPr="00DD148C">
        <w:t xml:space="preserve"> </w:t>
      </w:r>
      <w:r w:rsidRPr="007327DD">
        <w:rPr>
          <w:lang w:val="en-RU"/>
        </w:rPr>
        <w:t>Категорийные столы оформляются товаром того гендера, в зоне которого они расположены. Если стол расположен на границе двух зон (например</w:t>
      </w:r>
      <w:r w:rsidR="00837125">
        <w:t>,</w:t>
      </w:r>
      <w:r w:rsidRPr="007327DD">
        <w:rPr>
          <w:lang w:val="en-RU"/>
        </w:rPr>
        <w:t xml:space="preserve"> </w:t>
      </w:r>
      <w:r w:rsidR="00837125">
        <w:rPr>
          <w:lang w:val="en-US"/>
        </w:rPr>
        <w:t>F</w:t>
      </w:r>
      <w:r w:rsidRPr="007327DD">
        <w:rPr>
          <w:lang w:val="en-RU"/>
        </w:rPr>
        <w:t xml:space="preserve">ormal и </w:t>
      </w:r>
      <w:r w:rsidR="00837125">
        <w:rPr>
          <w:lang w:val="en-US"/>
        </w:rPr>
        <w:t>C</w:t>
      </w:r>
      <w:r w:rsidRPr="007327DD">
        <w:rPr>
          <w:lang w:val="en-RU"/>
        </w:rPr>
        <w:t>asual), то выбор товара для презентации происходит в пользу зоны с большим количеством моделей обуви.</w:t>
      </w:r>
    </w:p>
    <w:p w14:paraId="29931FB0" w14:textId="5EF9A47A" w:rsidR="00837125" w:rsidRDefault="00837125" w:rsidP="00837125">
      <w:r w:rsidRPr="00837125">
        <w:rPr>
          <w:lang w:val="en-RU"/>
        </w:rPr>
        <w:lastRenderedPageBreak/>
        <w:t xml:space="preserve">Наполняемость категорийного стола </w:t>
      </w:r>
      <w:r>
        <w:t xml:space="preserve">для любой </w:t>
      </w:r>
      <w:r w:rsidRPr="00837125">
        <w:rPr>
          <w:lang w:val="en-RU"/>
        </w:rPr>
        <w:t xml:space="preserve">концепции </w:t>
      </w:r>
      <w:r>
        <w:t xml:space="preserve">должна быть не более </w:t>
      </w:r>
      <w:r w:rsidRPr="00837125">
        <w:rPr>
          <w:lang w:val="en-RU"/>
        </w:rPr>
        <w:t xml:space="preserve">4-5 моделей обуви на каждой части стола. </w:t>
      </w:r>
      <w:r>
        <w:t>Обувь располагается группами по 2-3 единицы, внешней стороной к покупателю. В выкладке в обязательном порядке присутствует чередование обуви фронтальной и боковой сторонами. Также д</w:t>
      </w:r>
      <w:r w:rsidRPr="00837125">
        <w:rPr>
          <w:lang w:val="en-RU"/>
        </w:rPr>
        <w:t>опустима презентация сумок на категорийном столе в количестве 2-4 шт.</w:t>
      </w:r>
    </w:p>
    <w:p w14:paraId="2A27D688" w14:textId="29D06C4C" w:rsidR="00837125" w:rsidRDefault="00837125" w:rsidP="00837125">
      <w:pPr>
        <w:ind w:firstLine="0"/>
        <w:jc w:val="center"/>
      </w:pPr>
      <w:r>
        <w:rPr>
          <w:noProof/>
        </w:rPr>
        <w:drawing>
          <wp:inline distT="0" distB="0" distL="0" distR="0" wp14:anchorId="73549C8B" wp14:editId="2A020040">
            <wp:extent cx="2772000" cy="12979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608" cy="13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594E" w14:textId="5AD5765A" w:rsidR="00837125" w:rsidRPr="00837125" w:rsidRDefault="00837125" w:rsidP="00837125">
      <w:pPr>
        <w:pStyle w:val="a0"/>
      </w:pPr>
      <w:r>
        <w:t xml:space="preserve">Выкладка товаров на </w:t>
      </w:r>
      <w:proofErr w:type="spellStart"/>
      <w:r>
        <w:t>категорийном</w:t>
      </w:r>
      <w:proofErr w:type="spellEnd"/>
      <w:r>
        <w:t xml:space="preserve"> столе</w:t>
      </w:r>
    </w:p>
    <w:p w14:paraId="51DA8A2C" w14:textId="1DE701CF" w:rsidR="00837125" w:rsidRPr="00837125" w:rsidRDefault="00584DDD" w:rsidP="00621FC2">
      <w:pPr>
        <w:pStyle w:val="ListParagraph"/>
        <w:numPr>
          <w:ilvl w:val="0"/>
          <w:numId w:val="8"/>
        </w:numPr>
        <w:rPr>
          <w:b/>
          <w:bCs/>
        </w:rPr>
      </w:pPr>
      <w:r w:rsidRPr="008204BC">
        <w:rPr>
          <w:b/>
          <w:bCs/>
        </w:rPr>
        <w:t xml:space="preserve">Стол </w:t>
      </w:r>
      <w:r w:rsidR="00A421FE">
        <w:rPr>
          <w:b/>
          <w:bCs/>
          <w:lang w:val="en-US"/>
        </w:rPr>
        <w:t>A</w:t>
      </w:r>
      <w:proofErr w:type="spellStart"/>
      <w:r w:rsidRPr="008204BC">
        <w:rPr>
          <w:b/>
          <w:bCs/>
        </w:rPr>
        <w:t>ctive</w:t>
      </w:r>
      <w:proofErr w:type="spellEnd"/>
      <w:r w:rsidRPr="008204BC">
        <w:rPr>
          <w:b/>
          <w:bCs/>
        </w:rPr>
        <w:t>-</w:t>
      </w:r>
      <w:r w:rsidR="00A421FE">
        <w:rPr>
          <w:b/>
          <w:bCs/>
          <w:lang w:val="en-US"/>
        </w:rPr>
        <w:t>Z</w:t>
      </w:r>
      <w:proofErr w:type="spellStart"/>
      <w:r w:rsidRPr="008204BC">
        <w:rPr>
          <w:b/>
          <w:bCs/>
        </w:rPr>
        <w:t>one</w:t>
      </w:r>
      <w:proofErr w:type="spellEnd"/>
    </w:p>
    <w:p w14:paraId="39FA72D4" w14:textId="2D0C4344" w:rsidR="00837125" w:rsidRPr="00837125" w:rsidRDefault="00837125" w:rsidP="00837125">
      <w:r w:rsidRPr="00837125">
        <w:rPr>
          <w:lang w:val="en-RU"/>
        </w:rPr>
        <w:t xml:space="preserve">Стол Active-Zone в концепции представляет собой группу из 2-3 столов, различных по высоте и расположенных в глубине </w:t>
      </w:r>
      <w:r>
        <w:t>торгового зала</w:t>
      </w:r>
      <w:r w:rsidRPr="00837125">
        <w:rPr>
          <w:lang w:val="en-RU"/>
        </w:rPr>
        <w:t xml:space="preserve"> или напротив стеновых секций.</w:t>
      </w:r>
      <w:r>
        <w:t xml:space="preserve"> </w:t>
      </w:r>
      <w:r w:rsidR="00DD4717">
        <w:t>Способ</w:t>
      </w:r>
      <w:r>
        <w:t xml:space="preserve"> </w:t>
      </w:r>
      <w:r w:rsidR="00DD4717">
        <w:t xml:space="preserve">комбинации </w:t>
      </w:r>
      <w:r>
        <w:t>стол</w:t>
      </w:r>
      <w:r w:rsidR="00DD4717">
        <w:t>ов</w:t>
      </w:r>
      <w:r>
        <w:t xml:space="preserve"> различается для кажд</w:t>
      </w:r>
      <w:r w:rsidR="00DD4717">
        <w:t>ой из концепций.</w:t>
      </w:r>
    </w:p>
    <w:p w14:paraId="15E0C916" w14:textId="162FFE51" w:rsidR="00837125" w:rsidRDefault="00DD4717" w:rsidP="00DD4717">
      <w:pPr>
        <w:ind w:firstLine="0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21738376" wp14:editId="466005A7">
            <wp:extent cx="3067200" cy="109728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5"/>
                    <a:stretch/>
                  </pic:blipFill>
                  <pic:spPr bwMode="auto">
                    <a:xfrm>
                      <a:off x="0" y="0"/>
                      <a:ext cx="3082065" cy="110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B067" w14:textId="4DB6700F" w:rsidR="00DD4717" w:rsidRPr="00DD4717" w:rsidRDefault="00DD4717" w:rsidP="00DD4717">
      <w:pPr>
        <w:pStyle w:val="a0"/>
        <w:rPr>
          <w:lang w:val="en-RU"/>
        </w:rPr>
      </w:pPr>
      <w:r w:rsidRPr="00DD4717">
        <w:rPr>
          <w:lang w:val="en-RU"/>
        </w:rPr>
        <w:t xml:space="preserve">Столы active-zone в концепциях UNITY </w:t>
      </w:r>
      <w:r>
        <w:t xml:space="preserve">(слева) </w:t>
      </w:r>
      <w:r w:rsidRPr="00DD4717">
        <w:rPr>
          <w:lang w:val="en-RU"/>
        </w:rPr>
        <w:t>и ARENA (сп</w:t>
      </w:r>
      <w:proofErr w:type="spellStart"/>
      <w:r>
        <w:t>рава</w:t>
      </w:r>
      <w:proofErr w:type="spellEnd"/>
      <w:r>
        <w:t>)</w:t>
      </w:r>
    </w:p>
    <w:p w14:paraId="7D9DBFA7" w14:textId="2E06D489" w:rsidR="00DD4717" w:rsidRPr="00DD4717" w:rsidRDefault="00DD4717" w:rsidP="00DD4717">
      <w:r w:rsidRPr="00DD4717">
        <w:rPr>
          <w:lang w:val="en-RU"/>
        </w:rPr>
        <w:t>Наполняемость стола Active-zone зависит от представленного на нем ассортимента</w:t>
      </w:r>
      <w:r>
        <w:t xml:space="preserve">. В концепции </w:t>
      </w:r>
      <w:r>
        <w:rPr>
          <w:lang w:val="en-US"/>
        </w:rPr>
        <w:t>UNITY</w:t>
      </w:r>
      <w:r>
        <w:t xml:space="preserve"> вместимость стола для </w:t>
      </w:r>
      <w:r w:rsidRPr="00DD4717">
        <w:rPr>
          <w:lang w:val="en-RU"/>
        </w:rPr>
        <w:t>женского/мужского</w:t>
      </w:r>
      <w:r>
        <w:t xml:space="preserve"> </w:t>
      </w:r>
      <w:r w:rsidRPr="00DD4717">
        <w:rPr>
          <w:lang w:val="en-RU"/>
        </w:rPr>
        <w:t>товара</w:t>
      </w:r>
      <w:r>
        <w:t xml:space="preserve"> составляет </w:t>
      </w:r>
      <w:r w:rsidRPr="00DD4717">
        <w:rPr>
          <w:lang w:val="en-RU"/>
        </w:rPr>
        <w:t>10-16 моделей обуви</w:t>
      </w:r>
      <w:r>
        <w:t xml:space="preserve">, для </w:t>
      </w:r>
      <w:r w:rsidRPr="00DD4717">
        <w:rPr>
          <w:lang w:val="en-RU"/>
        </w:rPr>
        <w:t xml:space="preserve">сумок </w:t>
      </w:r>
      <w:r>
        <w:t xml:space="preserve">– </w:t>
      </w:r>
      <w:r w:rsidRPr="00DD4717">
        <w:rPr>
          <w:lang w:val="en-RU"/>
        </w:rPr>
        <w:t>4-6 ед.</w:t>
      </w:r>
      <w:r>
        <w:t xml:space="preserve"> Для сравнения, н</w:t>
      </w:r>
      <w:r w:rsidRPr="00DD4717">
        <w:rPr>
          <w:lang w:val="en-RU"/>
        </w:rPr>
        <w:t>аполняемость стола Active-zone</w:t>
      </w:r>
      <w:r>
        <w:t xml:space="preserve"> в концепции </w:t>
      </w:r>
      <w:r>
        <w:rPr>
          <w:lang w:val="en-US"/>
        </w:rPr>
        <w:t>ARENA</w:t>
      </w:r>
      <w:r w:rsidRPr="00DD4717">
        <w:rPr>
          <w:lang w:val="en-RU"/>
        </w:rPr>
        <w:t>:</w:t>
      </w:r>
      <w:r>
        <w:t xml:space="preserve"> </w:t>
      </w:r>
      <w:r w:rsidRPr="00DD4717">
        <w:rPr>
          <w:lang w:val="en-RU"/>
        </w:rPr>
        <w:t xml:space="preserve">4 модели обуви для каждой части стола. Презентация сумок </w:t>
      </w:r>
      <w:r>
        <w:t xml:space="preserve">разрешена </w:t>
      </w:r>
      <w:r w:rsidRPr="00DD4717">
        <w:rPr>
          <w:lang w:val="en-RU"/>
        </w:rPr>
        <w:t>в количестве 1-2 ед.</w:t>
      </w:r>
    </w:p>
    <w:p w14:paraId="6B742131" w14:textId="73EDD7AC" w:rsidR="00837125" w:rsidRDefault="00DD4717" w:rsidP="00DD4717">
      <w:pPr>
        <w:pStyle w:val="ListParagraph"/>
        <w:ind w:firstLine="0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63B1EDF6" wp14:editId="288D238E">
            <wp:extent cx="1465385" cy="11827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10" cy="11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RU"/>
        </w:rPr>
        <w:drawing>
          <wp:inline distT="0" distB="0" distL="0" distR="0" wp14:anchorId="37B41602" wp14:editId="2E0F644D">
            <wp:extent cx="1133450" cy="14536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482" cy="15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333A" w14:textId="46B0DD9F" w:rsidR="00474A73" w:rsidRPr="008A296E" w:rsidRDefault="00DD4717" w:rsidP="008A296E">
      <w:pPr>
        <w:pStyle w:val="a0"/>
        <w:rPr>
          <w:lang w:val="en-RU"/>
        </w:rPr>
      </w:pPr>
      <w:r w:rsidRPr="00DD4717">
        <w:rPr>
          <w:lang w:val="en-RU"/>
        </w:rPr>
        <w:t>Схемы стола active-zone для концепции UNITY (вид сп</w:t>
      </w:r>
      <w:proofErr w:type="spellStart"/>
      <w:r>
        <w:t>ереди</w:t>
      </w:r>
      <w:proofErr w:type="spellEnd"/>
      <w:r>
        <w:t xml:space="preserve"> и сверху)</w:t>
      </w:r>
    </w:p>
    <w:p w14:paraId="314A0D31" w14:textId="77777777" w:rsidR="00A421FE" w:rsidRDefault="00A421FE" w:rsidP="00A421FE">
      <w:pPr>
        <w:pStyle w:val="ListParagraph"/>
        <w:ind w:firstLine="0"/>
      </w:pPr>
    </w:p>
    <w:p w14:paraId="34C096A8" w14:textId="69A9C727" w:rsidR="00A421FE" w:rsidRDefault="00A421FE" w:rsidP="00A421FE">
      <w:pPr>
        <w:pStyle w:val="ListParagraph"/>
        <w:ind w:firstLine="0"/>
      </w:pPr>
      <w:r>
        <w:lastRenderedPageBreak/>
        <w:t>Другая область ключевых точек в торговом зале располагаются по периметру стен:</w:t>
      </w:r>
    </w:p>
    <w:p w14:paraId="5B6072E3" w14:textId="58B811E3" w:rsidR="00A421FE" w:rsidRPr="007A30D3" w:rsidRDefault="00A421FE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8204BC">
        <w:rPr>
          <w:b/>
          <w:bCs/>
          <w:lang w:val="en-RU"/>
        </w:rPr>
        <w:t>Фокусная панель</w:t>
      </w:r>
      <w:r w:rsidRPr="008204BC">
        <w:rPr>
          <w:b/>
          <w:bCs/>
        </w:rPr>
        <w:t xml:space="preserve"> </w:t>
      </w:r>
      <w:r w:rsidRPr="008204BC">
        <w:rPr>
          <w:lang w:val="en-RU"/>
        </w:rPr>
        <w:t>– стеновая секция, которая привлекает внимание покупателя. Для создания</w:t>
      </w:r>
      <w:r>
        <w:t xml:space="preserve"> </w:t>
      </w:r>
      <w:r w:rsidRPr="008204BC">
        <w:rPr>
          <w:lang w:val="en-RU"/>
        </w:rPr>
        <w:t>панели используется специальная структура полок и набор демонстрационного оборудования. Так</w:t>
      </w:r>
      <w:proofErr w:type="spellStart"/>
      <w:r w:rsidR="007A30D3">
        <w:t>ая</w:t>
      </w:r>
      <w:proofErr w:type="spellEnd"/>
      <w:r w:rsidRPr="008204BC">
        <w:rPr>
          <w:lang w:val="en-RU"/>
        </w:rPr>
        <w:t xml:space="preserve"> панель использ</w:t>
      </w:r>
      <w:proofErr w:type="spellStart"/>
      <w:r w:rsidR="007A30D3">
        <w:t>уется</w:t>
      </w:r>
      <w:proofErr w:type="spellEnd"/>
      <w:r w:rsidRPr="008204BC">
        <w:rPr>
          <w:lang w:val="en-RU"/>
        </w:rPr>
        <w:t xml:space="preserve"> для </w:t>
      </w:r>
      <w:r w:rsidR="007A30D3">
        <w:t xml:space="preserve">создания </w:t>
      </w:r>
      <w:r w:rsidRPr="008204BC">
        <w:rPr>
          <w:lang w:val="en-RU"/>
        </w:rPr>
        <w:t>акцента на определенную линейку обуви</w:t>
      </w:r>
      <w:r w:rsidR="007A30D3">
        <w:t xml:space="preserve">, и такую ключевую панель необходимо определить для каждой </w:t>
      </w:r>
      <w:r w:rsidRPr="00A421FE">
        <w:t>целевой групп</w:t>
      </w:r>
      <w:r w:rsidR="007A30D3">
        <w:t>ы.</w:t>
      </w:r>
      <w:r w:rsidRPr="00A421FE">
        <w:t xml:space="preserve"> Фокусная панель представляет наилучшим образом свою целевую группу и создаёт акцент на выбранной линейке или коллекции.</w:t>
      </w:r>
      <w:r w:rsidR="007A30D3">
        <w:t xml:space="preserve"> </w:t>
      </w:r>
      <w:r>
        <w:t>П</w:t>
      </w:r>
      <w:r w:rsidRPr="00A421FE">
        <w:t>резент</w:t>
      </w:r>
      <w:r>
        <w:t>уется не более</w:t>
      </w:r>
      <w:r w:rsidRPr="00A421FE">
        <w:t xml:space="preserve"> 1-2 линеек обуви с использованием демонстрационного оборудования и маркетинговых изображений</w:t>
      </w:r>
      <w:r>
        <w:t>, при этом м</w:t>
      </w:r>
      <w:r w:rsidRPr="00A421FE">
        <w:t xml:space="preserve">аксимальная вместимость </w:t>
      </w:r>
      <w:r>
        <w:t xml:space="preserve">составляет </w:t>
      </w:r>
      <w:r w:rsidRPr="00A421FE">
        <w:t>9-12 моделей обуви.</w:t>
      </w:r>
    </w:p>
    <w:p w14:paraId="289311AD" w14:textId="05E9E79E" w:rsidR="007A30D3" w:rsidRDefault="007A30D3" w:rsidP="007A30D3">
      <w:pPr>
        <w:pStyle w:val="ListParagraph"/>
        <w:ind w:firstLine="0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70C2EB43" wp14:editId="5AB8FDB5">
            <wp:extent cx="960359" cy="1863969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219" cy="188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4A39" w14:textId="72DC085B" w:rsidR="007A30D3" w:rsidRPr="007A30D3" w:rsidRDefault="007A30D3" w:rsidP="007A30D3">
      <w:pPr>
        <w:pStyle w:val="a0"/>
        <w:rPr>
          <w:lang w:val="en-RU"/>
        </w:rPr>
      </w:pPr>
      <w:r>
        <w:t xml:space="preserve">Фокусная панель целевой группы </w:t>
      </w:r>
      <w:r>
        <w:rPr>
          <w:lang w:val="en-US"/>
        </w:rPr>
        <w:t>Casual</w:t>
      </w:r>
      <w:r w:rsidRPr="007A30D3">
        <w:t xml:space="preserve"> </w:t>
      </w:r>
      <w:r>
        <w:t xml:space="preserve">в концепции </w:t>
      </w:r>
      <w:r>
        <w:rPr>
          <w:lang w:val="en-US"/>
        </w:rPr>
        <w:t>UNITY</w:t>
      </w:r>
    </w:p>
    <w:p w14:paraId="1E244FB9" w14:textId="77777777" w:rsidR="00A421FE" w:rsidRPr="008204BC" w:rsidRDefault="00A421FE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8204BC">
        <w:rPr>
          <w:b/>
          <w:bCs/>
          <w:lang w:val="en-RU"/>
        </w:rPr>
        <w:t xml:space="preserve">Прилегающие к фокусной </w:t>
      </w:r>
      <w:r w:rsidRPr="008204BC">
        <w:rPr>
          <w:b/>
          <w:bCs/>
        </w:rPr>
        <w:t xml:space="preserve">панели </w:t>
      </w:r>
      <w:r w:rsidRPr="008204BC">
        <w:rPr>
          <w:b/>
          <w:bCs/>
          <w:lang w:val="en-RU"/>
        </w:rPr>
        <w:t>стеновые секции</w:t>
      </w:r>
      <w:r w:rsidRPr="008204BC">
        <w:rPr>
          <w:b/>
          <w:bCs/>
        </w:rPr>
        <w:t>:</w:t>
      </w:r>
      <w:r>
        <w:t xml:space="preserve"> </w:t>
      </w:r>
      <w:r w:rsidRPr="008204BC">
        <w:rPr>
          <w:lang w:val="en-RU"/>
        </w:rPr>
        <w:t>должны соответствовать целевой группе фокусной панели</w:t>
      </w:r>
      <w:r>
        <w:t>, чтобы</w:t>
      </w:r>
      <w:r w:rsidRPr="008204BC">
        <w:rPr>
          <w:lang w:val="en-RU"/>
        </w:rPr>
        <w:t xml:space="preserve"> покупатель, чьё внимание привлекла фокусная панель, визуально </w:t>
      </w:r>
      <w:r>
        <w:t>мог</w:t>
      </w:r>
      <w:r w:rsidRPr="008204BC">
        <w:rPr>
          <w:lang w:val="en-RU"/>
        </w:rPr>
        <w:t xml:space="preserve"> легко найти альтернативу.</w:t>
      </w:r>
    </w:p>
    <w:p w14:paraId="4E52437B" w14:textId="793388AF" w:rsidR="00F372A2" w:rsidRPr="00F372A2" w:rsidRDefault="00A421FE" w:rsidP="00F372A2">
      <w:r w:rsidRPr="008204BC">
        <w:rPr>
          <w:lang w:val="en-RU"/>
        </w:rPr>
        <w:t>При планировании торгового пространства магазина фокусные точки по периметру стен</w:t>
      </w:r>
      <w:r>
        <w:t xml:space="preserve"> </w:t>
      </w:r>
      <w:r w:rsidRPr="008204BC">
        <w:rPr>
          <w:lang w:val="en-RU"/>
        </w:rPr>
        <w:t>необходимо распределять сбалансировано</w:t>
      </w:r>
      <w:r>
        <w:t>,</w:t>
      </w:r>
      <w:r w:rsidRPr="008204BC">
        <w:rPr>
          <w:lang w:val="en-RU"/>
        </w:rPr>
        <w:t xml:space="preserve"> на удалении не менее чем в 3-4 метров от предыдущей точки фокуса</w:t>
      </w:r>
      <w:r>
        <w:t xml:space="preserve">. Это позволяет покупателю легко сфокусировать внимание на фокусной модели, </w:t>
      </w:r>
      <w:r w:rsidR="00F372A2">
        <w:t xml:space="preserve">и </w:t>
      </w:r>
      <w:r>
        <w:t>она не теряется среди остальных товаров.</w:t>
      </w:r>
      <w:r w:rsidR="00F372A2">
        <w:t xml:space="preserve"> </w:t>
      </w:r>
    </w:p>
    <w:p w14:paraId="3509BFDD" w14:textId="7A398711" w:rsidR="008A7E7C" w:rsidRPr="00A743D9" w:rsidRDefault="00375B9A" w:rsidP="00D76130">
      <w:pPr>
        <w:pStyle w:val="Heading3"/>
        <w:rPr>
          <w:lang w:val="en-RU" w:eastAsia="en-GB"/>
        </w:rPr>
      </w:pPr>
      <w:bookmarkStart w:id="90" w:name="_Toc69058259"/>
      <w:bookmarkStart w:id="91" w:name="_Toc73567836"/>
      <w:r>
        <w:rPr>
          <w:lang w:eastAsia="en-GB"/>
        </w:rPr>
        <w:t xml:space="preserve">2.2.2. </w:t>
      </w:r>
      <w:r w:rsidR="008A7E7C" w:rsidRPr="00A743D9">
        <w:rPr>
          <w:lang w:val="en-RU" w:eastAsia="en-GB"/>
        </w:rPr>
        <w:t>Базовые стандарты презентации в витринах</w:t>
      </w:r>
      <w:bookmarkEnd w:id="90"/>
      <w:bookmarkEnd w:id="91"/>
      <w:r w:rsidR="008A7E7C" w:rsidRPr="00A743D9">
        <w:rPr>
          <w:lang w:val="en-RU" w:eastAsia="en-GB"/>
        </w:rPr>
        <w:t xml:space="preserve"> </w:t>
      </w:r>
    </w:p>
    <w:p w14:paraId="20A0FC5A" w14:textId="77777777" w:rsid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 w:rsidRPr="008A7E7C">
        <w:rPr>
          <w:lang w:val="en-RU"/>
        </w:rPr>
        <w:t>Оформление витрин необходимо осуществлять в соответствии с периодическими распоряжениями отдела мерчендайзинга.</w:t>
      </w:r>
    </w:p>
    <w:p w14:paraId="5EE65FC0" w14:textId="0306C114" w:rsid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 w:rsidRPr="008A7E7C">
        <w:rPr>
          <w:lang w:val="en-RU"/>
        </w:rPr>
        <w:t>Сумки и обувь, представленные в витрине, должны быть доступны в торговом зале (</w:t>
      </w:r>
      <w:r>
        <w:t>модели должны быть продублированы так, чтобы клиент мог легко найти модель с витрины в торговом зале</w:t>
      </w:r>
      <w:r w:rsidRPr="008A7E7C">
        <w:rPr>
          <w:lang w:val="en-RU"/>
        </w:rPr>
        <w:t>)</w:t>
      </w:r>
      <w:r w:rsidR="00CC6595">
        <w:t>.</w:t>
      </w:r>
    </w:p>
    <w:p w14:paraId="7F901F38" w14:textId="4CE4DD33" w:rsid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>
        <w:t>При р</w:t>
      </w:r>
      <w:r w:rsidRPr="008A7E7C">
        <w:rPr>
          <w:lang w:val="en-RU"/>
        </w:rPr>
        <w:t>азмещ</w:t>
      </w:r>
      <w:proofErr w:type="spellStart"/>
      <w:r>
        <w:t>ении</w:t>
      </w:r>
      <w:proofErr w:type="spellEnd"/>
      <w:r w:rsidRPr="008A7E7C">
        <w:rPr>
          <w:lang w:val="en-RU"/>
        </w:rPr>
        <w:t xml:space="preserve"> декораци</w:t>
      </w:r>
      <w:r>
        <w:t>й</w:t>
      </w:r>
      <w:r w:rsidRPr="008A7E7C">
        <w:rPr>
          <w:lang w:val="en-RU"/>
        </w:rPr>
        <w:t xml:space="preserve"> и демонстрационно</w:t>
      </w:r>
      <w:proofErr w:type="spellStart"/>
      <w:r>
        <w:t>го</w:t>
      </w:r>
      <w:proofErr w:type="spellEnd"/>
      <w:r w:rsidRPr="008A7E7C">
        <w:rPr>
          <w:lang w:val="en-RU"/>
        </w:rPr>
        <w:t xml:space="preserve"> оборудовани</w:t>
      </w:r>
      <w:r>
        <w:t>я</w:t>
      </w:r>
      <w:r w:rsidRPr="008A7E7C">
        <w:rPr>
          <w:lang w:val="en-RU"/>
        </w:rPr>
        <w:t xml:space="preserve"> в витринах товар и оборудование не </w:t>
      </w:r>
      <w:r>
        <w:t xml:space="preserve">должны </w:t>
      </w:r>
      <w:r w:rsidRPr="008A7E7C">
        <w:rPr>
          <w:lang w:val="en-RU"/>
        </w:rPr>
        <w:t>перекрыва</w:t>
      </w:r>
      <w:proofErr w:type="spellStart"/>
      <w:r>
        <w:t>ть</w:t>
      </w:r>
      <w:proofErr w:type="spellEnd"/>
      <w:r w:rsidRPr="008A7E7C">
        <w:rPr>
          <w:lang w:val="en-RU"/>
        </w:rPr>
        <w:t xml:space="preserve"> ключевые точки изображен</w:t>
      </w:r>
      <w:proofErr w:type="spellStart"/>
      <w:r>
        <w:t>ий</w:t>
      </w:r>
      <w:proofErr w:type="spellEnd"/>
      <w:r>
        <w:t xml:space="preserve"> на</w:t>
      </w:r>
      <w:r w:rsidRPr="008A7E7C">
        <w:rPr>
          <w:lang w:val="en-RU"/>
        </w:rPr>
        <w:t xml:space="preserve"> плакат</w:t>
      </w:r>
      <w:r>
        <w:t xml:space="preserve">ах </w:t>
      </w:r>
      <w:r w:rsidRPr="008A7E7C">
        <w:rPr>
          <w:lang w:val="en-RU"/>
        </w:rPr>
        <w:t xml:space="preserve">на </w:t>
      </w:r>
      <w:r>
        <w:lastRenderedPageBreak/>
        <w:t xml:space="preserve">заднем </w:t>
      </w:r>
      <w:r w:rsidRPr="008A7E7C">
        <w:rPr>
          <w:lang w:val="en-RU"/>
        </w:rPr>
        <w:t>фоне (лица моделей, надписи, лого и т.п.)</w:t>
      </w:r>
      <w:r w:rsidR="00CC6595">
        <w:t>.</w:t>
      </w:r>
    </w:p>
    <w:p w14:paraId="4DBF8C63" w14:textId="77777777" w:rsidR="008A7E7C" w:rsidRP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 w:rsidRPr="008A7E7C">
        <w:rPr>
          <w:lang w:val="en-RU"/>
        </w:rPr>
        <w:t>На всем демонстрационном оборудовании (кубы, подиумы, платформы) необходимо представлять товар</w:t>
      </w:r>
      <w:r>
        <w:t xml:space="preserve"> (никакой элемент оборудования </w:t>
      </w:r>
      <w:r w:rsidRPr="008A7E7C">
        <w:rPr>
          <w:lang w:val="en-RU"/>
        </w:rPr>
        <w:t xml:space="preserve">не </w:t>
      </w:r>
      <w:r>
        <w:t>может оставаться</w:t>
      </w:r>
      <w:r w:rsidRPr="008A7E7C">
        <w:rPr>
          <w:lang w:val="en-RU"/>
        </w:rPr>
        <w:t xml:space="preserve"> пустым</w:t>
      </w:r>
      <w:r>
        <w:t>).</w:t>
      </w:r>
    </w:p>
    <w:p w14:paraId="6B8E909B" w14:textId="79DA0422" w:rsid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 w:rsidRPr="008A7E7C">
        <w:rPr>
          <w:lang w:val="en-RU"/>
        </w:rPr>
        <w:t>Освещение необходимо направить на товар и изображения равномерно. Если в витрине располагается световой короб (лайтбокс) или LED</w:t>
      </w:r>
      <w:r>
        <w:t>-</w:t>
      </w:r>
      <w:r w:rsidRPr="008A7E7C">
        <w:rPr>
          <w:lang w:val="en-RU"/>
        </w:rPr>
        <w:t>панель, то свет софитов преимущественно направляется на товар.</w:t>
      </w:r>
    </w:p>
    <w:p w14:paraId="247B9B83" w14:textId="361555EF" w:rsidR="008A7E7C" w:rsidRPr="008A7E7C" w:rsidRDefault="008A7E7C" w:rsidP="00621FC2">
      <w:pPr>
        <w:pStyle w:val="ListParagraph"/>
        <w:numPr>
          <w:ilvl w:val="0"/>
          <w:numId w:val="10"/>
        </w:numPr>
        <w:rPr>
          <w:lang w:val="en-RU"/>
        </w:rPr>
      </w:pPr>
      <w:r w:rsidRPr="008A7E7C">
        <w:rPr>
          <w:lang w:val="en-RU"/>
        </w:rPr>
        <w:t>Демонстрационное оборудование и стекло витрины необходимо поддерживать в чистоте.</w:t>
      </w:r>
    </w:p>
    <w:p w14:paraId="3F6422D7" w14:textId="3BB6C380" w:rsidR="008A7E7C" w:rsidRDefault="00375B9A" w:rsidP="00D76130">
      <w:pPr>
        <w:pStyle w:val="Heading3"/>
      </w:pPr>
      <w:bookmarkStart w:id="92" w:name="_Toc69058260"/>
      <w:bookmarkStart w:id="93" w:name="_Toc73567837"/>
      <w:r>
        <w:t xml:space="preserve">2.2.3. </w:t>
      </w:r>
      <w:r w:rsidR="008A7E7C" w:rsidRPr="00474A73">
        <w:t>Базовые стандарты презентации</w:t>
      </w:r>
      <w:r w:rsidR="008A7E7C">
        <w:t xml:space="preserve"> на</w:t>
      </w:r>
      <w:r w:rsidR="008A7E7C" w:rsidRPr="00474A73">
        <w:t xml:space="preserve"> оборудовании</w:t>
      </w:r>
      <w:bookmarkEnd w:id="92"/>
      <w:bookmarkEnd w:id="93"/>
    </w:p>
    <w:p w14:paraId="17AE4F5F" w14:textId="030E8FE6" w:rsidR="00097646" w:rsidRDefault="008A7E7C" w:rsidP="008A7E7C">
      <w:r>
        <w:t>Перед выставлением товаров в торговый зал, они в обязательном порядке должны пройти предпродажную подготовку.</w:t>
      </w:r>
      <w:r w:rsidR="00097646">
        <w:t xml:space="preserve"> Она позволяет сделать товар не только более привлекательным для клиента, но и также необходима согласно постановлению Правительства РФ. </w:t>
      </w:r>
    </w:p>
    <w:p w14:paraId="75C0A5EB" w14:textId="1280F99F" w:rsidR="00097646" w:rsidRPr="00097646" w:rsidRDefault="00097646" w:rsidP="00097646">
      <w:pPr>
        <w:ind w:left="708" w:firstLine="0"/>
        <w:rPr>
          <w:b/>
          <w:bCs/>
        </w:rPr>
      </w:pPr>
      <w:r w:rsidRPr="00097646">
        <w:rPr>
          <w:b/>
          <w:bCs/>
          <w:lang w:val="en-RU"/>
        </w:rPr>
        <w:t xml:space="preserve">Шаг </w:t>
      </w:r>
      <w:r w:rsidRPr="00097646">
        <w:rPr>
          <w:b/>
          <w:bCs/>
        </w:rPr>
        <w:t>1. И</w:t>
      </w:r>
      <w:r w:rsidRPr="00097646">
        <w:rPr>
          <w:b/>
          <w:bCs/>
          <w:lang w:val="en-RU"/>
        </w:rPr>
        <w:t>звлечь из коробки и проверить качество</w:t>
      </w:r>
    </w:p>
    <w:p w14:paraId="1198ABDA" w14:textId="10C306F8" w:rsidR="00097646" w:rsidRPr="00957D10" w:rsidRDefault="00097646" w:rsidP="00957D10">
      <w:pPr>
        <w:rPr>
          <w:lang w:val="en-RU"/>
        </w:rPr>
      </w:pPr>
      <w:r w:rsidRPr="00097646">
        <w:rPr>
          <w:lang w:val="en-RU"/>
        </w:rPr>
        <w:t xml:space="preserve">Каждая пара обуви приходит в обувной коробке вместе с упаковочными материалами. </w:t>
      </w:r>
      <w:r w:rsidR="00957D10">
        <w:t>Н</w:t>
      </w:r>
      <w:r w:rsidRPr="00957D10">
        <w:rPr>
          <w:lang w:val="en-RU"/>
        </w:rPr>
        <w:t xml:space="preserve">а складе </w:t>
      </w:r>
      <w:r w:rsidR="00957D10">
        <w:t>о</w:t>
      </w:r>
      <w:r w:rsidR="00957D10" w:rsidRPr="00957D10">
        <w:rPr>
          <w:lang w:val="en-RU"/>
        </w:rPr>
        <w:t xml:space="preserve">бувь хранится </w:t>
      </w:r>
      <w:r w:rsidR="00957D10">
        <w:t xml:space="preserve">в коробке </w:t>
      </w:r>
      <w:r w:rsidRPr="00957D10">
        <w:rPr>
          <w:lang w:val="en-RU"/>
        </w:rPr>
        <w:t xml:space="preserve">и при покупке </w:t>
      </w:r>
      <w:r w:rsidR="00957D10" w:rsidRPr="00957D10">
        <w:rPr>
          <w:lang w:val="en-RU"/>
        </w:rPr>
        <w:t xml:space="preserve">выдается покупателю </w:t>
      </w:r>
      <w:r w:rsidRPr="00957D10">
        <w:rPr>
          <w:lang w:val="en-RU"/>
        </w:rPr>
        <w:t xml:space="preserve">в </w:t>
      </w:r>
      <w:r w:rsidR="00957D10">
        <w:t>ней же</w:t>
      </w:r>
      <w:r w:rsidRPr="00957D10">
        <w:rPr>
          <w:lang w:val="en-RU"/>
        </w:rPr>
        <w:t>.</w:t>
      </w:r>
      <w:r w:rsidR="00957D10">
        <w:t xml:space="preserve"> Качество обувь н</w:t>
      </w:r>
      <w:r w:rsidR="00957D10" w:rsidRPr="00097646">
        <w:rPr>
          <w:lang w:val="en-RU"/>
        </w:rPr>
        <w:t xml:space="preserve">еобходимо проверить </w:t>
      </w:r>
      <w:r w:rsidR="00957D10">
        <w:t>как</w:t>
      </w:r>
      <w:r w:rsidR="00957D10" w:rsidRPr="00097646">
        <w:rPr>
          <w:lang w:val="en-RU"/>
        </w:rPr>
        <w:t xml:space="preserve"> при поступлении</w:t>
      </w:r>
      <w:r w:rsidR="00957D10">
        <w:t xml:space="preserve"> в магазин (выгрузке), так и </w:t>
      </w:r>
      <w:r w:rsidRPr="00957D10">
        <w:rPr>
          <w:lang w:val="en-RU"/>
        </w:rPr>
        <w:t>перед размещением в торговом зале.</w:t>
      </w:r>
    </w:p>
    <w:p w14:paraId="118DCE73" w14:textId="66A2E6E6" w:rsidR="00097646" w:rsidRDefault="00097646" w:rsidP="00097646">
      <w:pPr>
        <w:pStyle w:val="ListParagraph"/>
        <w:ind w:firstLine="0"/>
        <w:rPr>
          <w:b/>
          <w:bCs/>
        </w:rPr>
      </w:pPr>
      <w:r w:rsidRPr="00097646">
        <w:rPr>
          <w:b/>
          <w:bCs/>
          <w:lang w:val="en-RU"/>
        </w:rPr>
        <w:t>Шаг 2</w:t>
      </w:r>
      <w:r w:rsidRPr="00097646">
        <w:rPr>
          <w:b/>
          <w:bCs/>
        </w:rPr>
        <w:t>. З</w:t>
      </w:r>
      <w:r w:rsidRPr="00097646">
        <w:rPr>
          <w:b/>
          <w:bCs/>
          <w:lang w:val="en-RU"/>
        </w:rPr>
        <w:t>ащита и ценник</w:t>
      </w:r>
    </w:p>
    <w:p w14:paraId="0954A8C9" w14:textId="6700BFC4" w:rsidR="00E16EA0" w:rsidRDefault="00957D10" w:rsidP="00E16EA0">
      <w:r w:rsidRPr="00957D10">
        <w:rPr>
          <w:lang w:val="en-RU"/>
        </w:rPr>
        <w:t xml:space="preserve">На сумках и ремнях </w:t>
      </w:r>
      <w:r>
        <w:t xml:space="preserve">необходимо </w:t>
      </w:r>
      <w:r w:rsidRPr="00957D10">
        <w:rPr>
          <w:lang w:val="en-RU"/>
        </w:rPr>
        <w:t>разме</w:t>
      </w:r>
      <w:proofErr w:type="spellStart"/>
      <w:r>
        <w:t>стить</w:t>
      </w:r>
      <w:proofErr w:type="spellEnd"/>
      <w:r>
        <w:t xml:space="preserve"> </w:t>
      </w:r>
      <w:r w:rsidRPr="00957D10">
        <w:rPr>
          <w:lang w:val="en-RU"/>
        </w:rPr>
        <w:t>защиту (специальные магнитные аллармы)</w:t>
      </w:r>
      <w:r w:rsidR="00E16EA0">
        <w:t>, она должна быть спрятана внутри сумки</w:t>
      </w:r>
      <w:r w:rsidRPr="00957D10">
        <w:rPr>
          <w:lang w:val="en-RU"/>
        </w:rPr>
        <w:t>.</w:t>
      </w:r>
      <w:r>
        <w:t xml:space="preserve"> </w:t>
      </w:r>
      <w:r w:rsidR="00E16EA0">
        <w:t>Пока покупатели будут искать ценник, они смогут ближе рассмотреть товар, коснуться и пощупать изделие, как снаружи, так и внутри. Более того, покупатели смогут отметить для себя функциональность сумки. Защита (</w:t>
      </w:r>
      <w:proofErr w:type="spellStart"/>
      <w:r w:rsidR="00E16EA0">
        <w:t>алларм</w:t>
      </w:r>
      <w:proofErr w:type="spellEnd"/>
      <w:r w:rsidR="00E16EA0">
        <w:t>, магнит), в то же время, не отпугивает покупателя, а напротив, делает изделие более презентабельным и эстетичным.</w:t>
      </w:r>
    </w:p>
    <w:p w14:paraId="308216CF" w14:textId="040A971D" w:rsidR="00E16EA0" w:rsidRDefault="00957D10" w:rsidP="00E16EA0">
      <w:r>
        <w:t>Также н</w:t>
      </w:r>
      <w:r w:rsidRPr="00957D10">
        <w:rPr>
          <w:lang w:val="en-RU"/>
        </w:rPr>
        <w:t>а всем товаре в торговом зале должен быть актуальный ценник с правильной ценой.</w:t>
      </w:r>
      <w:r>
        <w:t xml:space="preserve"> </w:t>
      </w:r>
      <w:r w:rsidRPr="00957D10">
        <w:rPr>
          <w:lang w:val="en-RU"/>
        </w:rPr>
        <w:t>Ценник и шнурки на обуви должны быть спрятаны внутрь изделия и не видны покупателю.</w:t>
      </w:r>
      <w:r>
        <w:t xml:space="preserve"> </w:t>
      </w:r>
      <w:r w:rsidR="00E16EA0">
        <w:t xml:space="preserve">Ценники должны иметь презентабельный вид, и на ежедневной основе должны проверяться и обновляться при необходимости. Важно размещать ценники аккуратно – так, чтобы он не мог поцарапать изделие, оставить след от прокола или наклейки. </w:t>
      </w:r>
    </w:p>
    <w:p w14:paraId="2553E66A" w14:textId="2805BA5A" w:rsidR="00E16EA0" w:rsidRDefault="00E16EA0" w:rsidP="00E16EA0">
      <w:r>
        <w:t xml:space="preserve">Однако в периоды проведения акций и скидок используются специальные яркие бирки. В отличие от ценников бирки крепятся с внешней стороны изделий, информируя </w:t>
      </w:r>
      <w:r>
        <w:lastRenderedPageBreak/>
        <w:t>покупателя о текущих скидках. Ценник при этом остается внутри изделий и крепится в соответствии со стандартами, описанными выше.</w:t>
      </w:r>
    </w:p>
    <w:p w14:paraId="7ECADDD1" w14:textId="5154C436" w:rsidR="00E16EA0" w:rsidRDefault="00E16EA0" w:rsidP="00E16EA0">
      <w:pPr>
        <w:ind w:firstLine="0"/>
        <w:jc w:val="center"/>
      </w:pPr>
      <w:r>
        <w:rPr>
          <w:noProof/>
        </w:rPr>
        <w:drawing>
          <wp:inline distT="0" distB="0" distL="0" distR="0" wp14:anchorId="2A44C86C" wp14:editId="67876C5B">
            <wp:extent cx="2480649" cy="20751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8" cy="2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2DB3" w14:textId="70E54DE9" w:rsidR="00E16EA0" w:rsidRPr="00E16EA0" w:rsidRDefault="00055C1D" w:rsidP="00E16EA0">
      <w:pPr>
        <w:pStyle w:val="a0"/>
      </w:pPr>
      <w:r>
        <w:t xml:space="preserve">Крепление </w:t>
      </w:r>
      <w:proofErr w:type="spellStart"/>
      <w:r>
        <w:t>акционных</w:t>
      </w:r>
      <w:proofErr w:type="spellEnd"/>
      <w:r>
        <w:t xml:space="preserve"> бирок для привлечения внимания</w:t>
      </w:r>
    </w:p>
    <w:p w14:paraId="043F3353" w14:textId="31DDBB4C" w:rsidR="00957D10" w:rsidRPr="00E16EA0" w:rsidRDefault="00E16EA0" w:rsidP="00E16EA0">
      <w:pPr>
        <w:rPr>
          <w:lang w:val="en-RU"/>
        </w:rPr>
      </w:pPr>
      <w:r>
        <w:t>Очевидно</w:t>
      </w:r>
      <w:r w:rsidR="00957D10">
        <w:t xml:space="preserve"> также, что весь представленный товар </w:t>
      </w:r>
      <w:r w:rsidR="00957D10" w:rsidRPr="00957D10">
        <w:rPr>
          <w:lang w:val="en-RU"/>
        </w:rPr>
        <w:t>быть чистым, без пыли и загрязнений.</w:t>
      </w:r>
      <w:r>
        <w:t xml:space="preserve"> Продавцы обязаны и</w:t>
      </w:r>
      <w:r w:rsidRPr="00E16EA0">
        <w:t>спользуйте средства по уходу за кожаными изделиями ECCO, когда это необходимо.</w:t>
      </w:r>
    </w:p>
    <w:p w14:paraId="0835DAC3" w14:textId="6B9149E8" w:rsidR="00097646" w:rsidRDefault="00097646" w:rsidP="00097646">
      <w:pPr>
        <w:pStyle w:val="ListParagraph"/>
        <w:ind w:firstLine="0"/>
        <w:rPr>
          <w:b/>
          <w:bCs/>
          <w:lang w:val="en-RU"/>
        </w:rPr>
      </w:pPr>
      <w:r w:rsidRPr="00097646">
        <w:rPr>
          <w:b/>
          <w:bCs/>
          <w:lang w:val="en-RU"/>
        </w:rPr>
        <w:t>Шаг 3</w:t>
      </w:r>
      <w:r w:rsidRPr="00097646">
        <w:rPr>
          <w:b/>
          <w:bCs/>
        </w:rPr>
        <w:t>.</w:t>
      </w:r>
      <w:r w:rsidRPr="00097646">
        <w:rPr>
          <w:b/>
          <w:bCs/>
          <w:lang w:val="en-RU"/>
        </w:rPr>
        <w:t xml:space="preserve"> </w:t>
      </w:r>
      <w:r w:rsidRPr="00097646">
        <w:rPr>
          <w:b/>
          <w:bCs/>
        </w:rPr>
        <w:t>Р</w:t>
      </w:r>
      <w:r w:rsidRPr="00097646">
        <w:rPr>
          <w:b/>
          <w:bCs/>
          <w:lang w:val="en-RU"/>
        </w:rPr>
        <w:t>азмеры</w:t>
      </w:r>
    </w:p>
    <w:p w14:paraId="07D9033F" w14:textId="1444FCDF" w:rsidR="00957D10" w:rsidRPr="00957D10" w:rsidRDefault="00957D10" w:rsidP="00957D10">
      <w:pPr>
        <w:rPr>
          <w:lang w:val="en-RU"/>
        </w:rPr>
      </w:pPr>
      <w:r>
        <w:t>Существуют стандарты по</w:t>
      </w:r>
      <w:r w:rsidRPr="00957D10">
        <w:rPr>
          <w:lang w:val="en-RU"/>
        </w:rPr>
        <w:t xml:space="preserve"> размер</w:t>
      </w:r>
      <w:proofErr w:type="spellStart"/>
      <w:r>
        <w:t>ам</w:t>
      </w:r>
      <w:proofErr w:type="spellEnd"/>
      <w:r w:rsidRPr="00957D10">
        <w:rPr>
          <w:lang w:val="en-RU"/>
        </w:rPr>
        <w:t xml:space="preserve"> </w:t>
      </w:r>
      <w:r>
        <w:t xml:space="preserve">представленной на витринах и в торговом зале обуви. Это нужно </w:t>
      </w:r>
      <w:r w:rsidRPr="00957D10">
        <w:rPr>
          <w:lang w:val="en-RU"/>
        </w:rPr>
        <w:t>для поддержания визуального баланса, а также в коммерческих целях</w:t>
      </w:r>
      <w:r>
        <w:t xml:space="preserve"> (самые востребованные размеры).</w:t>
      </w:r>
      <w:r w:rsidRPr="00957D10">
        <w:rPr>
          <w:lang w:val="en-RU"/>
        </w:rPr>
        <w:t xml:space="preserve"> </w:t>
      </w:r>
    </w:p>
    <w:p w14:paraId="0B48B00B" w14:textId="77777777" w:rsidR="00957D10" w:rsidRDefault="00957D10" w:rsidP="00957D10">
      <w:pPr>
        <w:rPr>
          <w:lang w:val="en-RU"/>
        </w:rPr>
      </w:pPr>
      <w:r w:rsidRPr="00957D10">
        <w:rPr>
          <w:lang w:val="en-RU"/>
        </w:rPr>
        <w:t>Женские: 37 (либо 36, 38)</w:t>
      </w:r>
    </w:p>
    <w:p w14:paraId="608BD913" w14:textId="77777777" w:rsidR="00957D10" w:rsidRDefault="00957D10" w:rsidP="00957D10">
      <w:pPr>
        <w:rPr>
          <w:lang w:val="en-RU"/>
        </w:rPr>
      </w:pPr>
      <w:r w:rsidRPr="00957D10">
        <w:rPr>
          <w:lang w:val="en-RU"/>
        </w:rPr>
        <w:t>Мужские: 42 (либо 41, 43)</w:t>
      </w:r>
    </w:p>
    <w:p w14:paraId="3FCD279E" w14:textId="4D754EBE" w:rsidR="00957D10" w:rsidRPr="00957D10" w:rsidRDefault="00957D10" w:rsidP="00957D10">
      <w:pPr>
        <w:rPr>
          <w:lang w:val="en-RU"/>
        </w:rPr>
      </w:pPr>
      <w:r w:rsidRPr="00957D10">
        <w:rPr>
          <w:lang w:val="en-RU"/>
        </w:rPr>
        <w:t>Детские:</w:t>
      </w:r>
      <w:r>
        <w:t xml:space="preserve"> </w:t>
      </w:r>
      <w:r w:rsidRPr="00957D10">
        <w:rPr>
          <w:lang w:val="en-RU"/>
        </w:rPr>
        <w:t>Инфантс – 24 (либо 25, 26)</w:t>
      </w:r>
      <w:r w:rsidRPr="00957D10">
        <w:t xml:space="preserve">; </w:t>
      </w:r>
      <w:r w:rsidRPr="00957D10">
        <w:rPr>
          <w:lang w:val="en-RU"/>
        </w:rPr>
        <w:t>Кидс – 27 (либо 28, 29)</w:t>
      </w:r>
      <w:r w:rsidRPr="00957D10">
        <w:t xml:space="preserve">; </w:t>
      </w:r>
      <w:r w:rsidRPr="00957D10">
        <w:rPr>
          <w:lang w:val="en-RU"/>
        </w:rPr>
        <w:t>Тинс – 36 (либо 37, 38)</w:t>
      </w:r>
    </w:p>
    <w:p w14:paraId="01EE1495" w14:textId="78F50A19" w:rsidR="00097646" w:rsidRPr="00097646" w:rsidRDefault="00097646" w:rsidP="00097646">
      <w:pPr>
        <w:pStyle w:val="ListParagraph"/>
        <w:ind w:firstLine="0"/>
        <w:rPr>
          <w:b/>
          <w:bCs/>
        </w:rPr>
      </w:pPr>
      <w:r w:rsidRPr="00097646">
        <w:rPr>
          <w:b/>
          <w:bCs/>
          <w:lang w:val="en-RU"/>
        </w:rPr>
        <w:t>Шаг 4</w:t>
      </w:r>
      <w:r w:rsidRPr="00097646">
        <w:rPr>
          <w:b/>
          <w:bCs/>
        </w:rPr>
        <w:t>. П</w:t>
      </w:r>
      <w:r w:rsidRPr="00097646">
        <w:rPr>
          <w:b/>
          <w:bCs/>
          <w:lang w:val="en-RU"/>
        </w:rPr>
        <w:t>еремещение продукта</w:t>
      </w:r>
    </w:p>
    <w:p w14:paraId="3B7542E3" w14:textId="4168AF59" w:rsidR="008A7E7C" w:rsidRDefault="00957D10" w:rsidP="008A7E7C">
      <w:pPr>
        <w:rPr>
          <w:lang w:val="en-RU"/>
        </w:rPr>
      </w:pPr>
      <w:r w:rsidRPr="00957D10">
        <w:rPr>
          <w:lang w:val="en-RU"/>
        </w:rPr>
        <w:t>При продаже обуви действует принцип</w:t>
      </w:r>
      <w:r w:rsidRPr="00957D10">
        <w:t xml:space="preserve"> </w:t>
      </w:r>
      <w:r>
        <w:rPr>
          <w:lang w:val="en-US"/>
        </w:rPr>
        <w:t>FIFO</w:t>
      </w:r>
      <w:r w:rsidRPr="00957D10">
        <w:t xml:space="preserve"> (</w:t>
      </w:r>
      <w:r>
        <w:rPr>
          <w:lang w:val="en-US"/>
        </w:rPr>
        <w:t>First</w:t>
      </w:r>
      <w:r w:rsidRPr="00957D10">
        <w:t xml:space="preserve"> </w:t>
      </w:r>
      <w:r>
        <w:rPr>
          <w:lang w:val="en-US"/>
        </w:rPr>
        <w:t>In</w:t>
      </w:r>
      <w:r w:rsidRPr="00957D10">
        <w:t xml:space="preserve"> </w:t>
      </w:r>
      <w:r>
        <w:rPr>
          <w:lang w:val="en-US"/>
        </w:rPr>
        <w:t>First</w:t>
      </w:r>
      <w:r w:rsidRPr="00957D10">
        <w:t xml:space="preserve"> </w:t>
      </w:r>
      <w:r>
        <w:rPr>
          <w:lang w:val="en-US"/>
        </w:rPr>
        <w:t>Out</w:t>
      </w:r>
      <w:r w:rsidRPr="00957D10">
        <w:t>)</w:t>
      </w:r>
      <w:r w:rsidRPr="00957D10">
        <w:rPr>
          <w:lang w:val="en-RU"/>
        </w:rPr>
        <w:t xml:space="preserve">: первым </w:t>
      </w:r>
      <w:r>
        <w:t>должен быть продан</w:t>
      </w:r>
      <w:r w:rsidRPr="00957D10">
        <w:rPr>
          <w:lang w:val="en-RU"/>
        </w:rPr>
        <w:t xml:space="preserve"> </w:t>
      </w:r>
      <w:r>
        <w:t xml:space="preserve">выставленный </w:t>
      </w:r>
      <w:r w:rsidRPr="00957D10">
        <w:rPr>
          <w:lang w:val="en-RU"/>
        </w:rPr>
        <w:t>товар</w:t>
      </w:r>
      <w:r>
        <w:t xml:space="preserve">. </w:t>
      </w:r>
      <w:r w:rsidRPr="00957D10">
        <w:rPr>
          <w:lang w:val="en-RU"/>
        </w:rPr>
        <w:t xml:space="preserve">Поскольку обувь, выставленная под софитами в </w:t>
      </w:r>
      <w:r>
        <w:t xml:space="preserve">торговом зале, </w:t>
      </w:r>
      <w:r w:rsidRPr="00957D10">
        <w:rPr>
          <w:lang w:val="en-RU"/>
        </w:rPr>
        <w:t>может</w:t>
      </w:r>
      <w:r>
        <w:t xml:space="preserve"> со временем</w:t>
      </w:r>
      <w:r w:rsidRPr="00957D10">
        <w:rPr>
          <w:lang w:val="en-RU"/>
        </w:rPr>
        <w:t xml:space="preserve"> менять цвет.</w:t>
      </w:r>
    </w:p>
    <w:p w14:paraId="3DA8CEF1" w14:textId="42AAC246" w:rsidR="00474A73" w:rsidRPr="00D76130" w:rsidRDefault="00375B9A" w:rsidP="00D76130">
      <w:pPr>
        <w:pStyle w:val="Heading3"/>
      </w:pPr>
      <w:bookmarkStart w:id="94" w:name="_Toc69058261"/>
      <w:bookmarkStart w:id="95" w:name="_Toc73567838"/>
      <w:r>
        <w:t xml:space="preserve">2.2.4. </w:t>
      </w:r>
      <w:r w:rsidR="00474A73" w:rsidRPr="00D76130">
        <w:t>Базовые стандарты презентации на стеновом оборудовании</w:t>
      </w:r>
      <w:bookmarkEnd w:id="94"/>
      <w:bookmarkEnd w:id="95"/>
    </w:p>
    <w:p w14:paraId="1017C932" w14:textId="1E0ED223" w:rsidR="00474A73" w:rsidRDefault="00474A73" w:rsidP="00621FC2">
      <w:pPr>
        <w:pStyle w:val="ListParagraph"/>
        <w:numPr>
          <w:ilvl w:val="0"/>
          <w:numId w:val="9"/>
        </w:numPr>
      </w:pPr>
      <w:r w:rsidRPr="00474A73">
        <w:t xml:space="preserve">Презентация обуви осуществляется, начиная от входа в </w:t>
      </w:r>
      <w:r w:rsidR="008A296E">
        <w:t>торговый зал</w:t>
      </w:r>
      <w:r w:rsidRPr="00474A73">
        <w:t xml:space="preserve">, следуя приоритетам зонирования по целевым группам. Последовательность от входа: </w:t>
      </w:r>
      <w:proofErr w:type="spellStart"/>
      <w:r w:rsidRPr="00474A73">
        <w:t>Formal</w:t>
      </w:r>
      <w:proofErr w:type="spellEnd"/>
      <w:r w:rsidRPr="00474A73">
        <w:t xml:space="preserve">, </w:t>
      </w:r>
      <w:proofErr w:type="spellStart"/>
      <w:r w:rsidRPr="00474A73">
        <w:t>Casual</w:t>
      </w:r>
      <w:proofErr w:type="spellEnd"/>
      <w:r w:rsidRPr="00474A73">
        <w:t xml:space="preserve">, </w:t>
      </w:r>
      <w:proofErr w:type="spellStart"/>
      <w:r w:rsidRPr="00474A73">
        <w:t>Athleisure</w:t>
      </w:r>
      <w:proofErr w:type="spellEnd"/>
      <w:r w:rsidRPr="00474A73">
        <w:t xml:space="preserve">, </w:t>
      </w:r>
      <w:proofErr w:type="spellStart"/>
      <w:r w:rsidRPr="00474A73">
        <w:t>Outdoor</w:t>
      </w:r>
      <w:proofErr w:type="spellEnd"/>
      <w:r w:rsidRPr="00474A73">
        <w:t xml:space="preserve">. Целевая группа </w:t>
      </w:r>
      <w:proofErr w:type="spellStart"/>
      <w:r w:rsidRPr="00474A73">
        <w:t>Casual</w:t>
      </w:r>
      <w:proofErr w:type="spellEnd"/>
      <w:r w:rsidRPr="00474A73">
        <w:t xml:space="preserve"> должна занимать наиболее просматриваемую зону.</w:t>
      </w:r>
    </w:p>
    <w:p w14:paraId="1C49A5F1" w14:textId="154EE886" w:rsidR="0066470A" w:rsidRPr="00474A73" w:rsidRDefault="008A296E" w:rsidP="00621FC2">
      <w:pPr>
        <w:pStyle w:val="ListParagraph"/>
        <w:numPr>
          <w:ilvl w:val="0"/>
          <w:numId w:val="9"/>
        </w:numPr>
      </w:pPr>
      <w:r w:rsidRPr="00474A73">
        <w:t>В каждой целевой группе определяется место для фокусной панели</w:t>
      </w:r>
      <w:r w:rsidR="0066470A">
        <w:t xml:space="preserve"> – секции, в оформлении которой</w:t>
      </w:r>
      <w:r w:rsidR="0066470A" w:rsidRPr="0066470A">
        <w:t xml:space="preserve"> использ</w:t>
      </w:r>
      <w:r w:rsidR="0066470A">
        <w:t>уется</w:t>
      </w:r>
      <w:r w:rsidR="0066470A" w:rsidRPr="0066470A">
        <w:t xml:space="preserve"> демонстрационно</w:t>
      </w:r>
      <w:r w:rsidR="0066470A">
        <w:t>е</w:t>
      </w:r>
      <w:r w:rsidR="0066470A" w:rsidRPr="0066470A">
        <w:t xml:space="preserve"> оборудовани</w:t>
      </w:r>
      <w:r w:rsidR="0066470A">
        <w:t>е</w:t>
      </w:r>
      <w:r w:rsidR="0066470A" w:rsidRPr="0066470A">
        <w:t xml:space="preserve"> и маркетинговы</w:t>
      </w:r>
      <w:r w:rsidR="0066470A">
        <w:t>е</w:t>
      </w:r>
      <w:r w:rsidR="0066470A" w:rsidRPr="0066470A">
        <w:t xml:space="preserve"> изображени</w:t>
      </w:r>
      <w:r w:rsidR="0066470A">
        <w:t>я</w:t>
      </w:r>
      <w:r w:rsidR="0066470A" w:rsidRPr="0066470A">
        <w:t xml:space="preserve">. </w:t>
      </w:r>
      <w:r w:rsidR="0066470A">
        <w:t>Ее ц</w:t>
      </w:r>
      <w:r w:rsidR="0066470A" w:rsidRPr="0066470A">
        <w:t xml:space="preserve">ель </w:t>
      </w:r>
      <w:r w:rsidR="0066470A">
        <w:t>–</w:t>
      </w:r>
      <w:r w:rsidR="0066470A" w:rsidRPr="0066470A">
        <w:t xml:space="preserve"> создать визуальный акцент на выбранную линейку обуви и привлечь внимание к целевой группе</w:t>
      </w:r>
      <w:r w:rsidR="0066470A">
        <w:t xml:space="preserve">. При этом, в </w:t>
      </w:r>
      <w:r w:rsidRPr="00474A73">
        <w:t xml:space="preserve">небольшом </w:t>
      </w:r>
      <w:r w:rsidRPr="00474A73">
        <w:lastRenderedPageBreak/>
        <w:t xml:space="preserve">магазине фокусные панели </w:t>
      </w:r>
      <w:r w:rsidR="0066470A">
        <w:t>необязательно должны присутствовать</w:t>
      </w:r>
      <w:r w:rsidRPr="00474A73">
        <w:t xml:space="preserve"> в каждой зоне.</w:t>
      </w:r>
    </w:p>
    <w:p w14:paraId="7B8E4E3D" w14:textId="37EDC1F0" w:rsidR="00474A73" w:rsidRPr="00474A73" w:rsidRDefault="00474A73" w:rsidP="00621FC2">
      <w:pPr>
        <w:pStyle w:val="ListParagraph"/>
        <w:numPr>
          <w:ilvl w:val="0"/>
          <w:numId w:val="9"/>
        </w:numPr>
      </w:pPr>
      <w:r w:rsidRPr="00474A73">
        <w:t>Стеллаж делится на стеновые панели. В рамках одной панели выкладка осуществляется вертикально сверху вниз. Исключением являются фокусные панели.</w:t>
      </w:r>
    </w:p>
    <w:p w14:paraId="4C50DB89" w14:textId="0EA6A45B" w:rsidR="007D1ED7" w:rsidRDefault="00474A73" w:rsidP="00621FC2">
      <w:pPr>
        <w:pStyle w:val="ListParagraph"/>
        <w:numPr>
          <w:ilvl w:val="0"/>
          <w:numId w:val="9"/>
        </w:numPr>
      </w:pPr>
      <w:r w:rsidRPr="00474A73">
        <w:t>Распределение моделей по полкам внутри панели осуществляется с учетом сезонной принадлежности</w:t>
      </w:r>
      <w:r w:rsidR="006E3CFC">
        <w:t xml:space="preserve">. </w:t>
      </w:r>
      <w:proofErr w:type="spellStart"/>
      <w:r w:rsidRPr="00474A73">
        <w:t>New</w:t>
      </w:r>
      <w:proofErr w:type="spellEnd"/>
      <w:r w:rsidR="008A296E">
        <w:t xml:space="preserve"> </w:t>
      </w:r>
      <w:proofErr w:type="spellStart"/>
      <w:r w:rsidRPr="00474A73">
        <w:t>Collection</w:t>
      </w:r>
      <w:proofErr w:type="spellEnd"/>
      <w:r w:rsidR="008A296E">
        <w:t xml:space="preserve"> </w:t>
      </w:r>
      <w:r w:rsidR="006E3CFC">
        <w:t>(Новая Коллекция) должна быть расположена на</w:t>
      </w:r>
      <w:r w:rsidR="008A296E">
        <w:t xml:space="preserve"> </w:t>
      </w:r>
      <w:r w:rsidRPr="00474A73">
        <w:t>уров</w:t>
      </w:r>
      <w:r w:rsidR="006E3CFC">
        <w:t xml:space="preserve">не </w:t>
      </w:r>
      <w:r w:rsidRPr="00474A73">
        <w:t>глаз</w:t>
      </w:r>
      <w:r w:rsidR="00132BFE">
        <w:t>.</w:t>
      </w:r>
      <w:r w:rsidRPr="00474A73">
        <w:t xml:space="preserve"> </w:t>
      </w:r>
      <w:proofErr w:type="spellStart"/>
      <w:r w:rsidRPr="00474A73">
        <w:t>Stock</w:t>
      </w:r>
      <w:proofErr w:type="spellEnd"/>
      <w:r w:rsidR="008A296E">
        <w:t xml:space="preserve"> </w:t>
      </w:r>
      <w:r w:rsidR="00132BFE">
        <w:t xml:space="preserve">– остаточные модели коллекции, по которым не планируются новые поставки </w:t>
      </w:r>
      <w:r w:rsidR="008A296E">
        <w:t>–</w:t>
      </w:r>
      <w:r w:rsidR="00132BFE">
        <w:t xml:space="preserve"> на</w:t>
      </w:r>
      <w:r w:rsidR="008A296E">
        <w:t xml:space="preserve"> </w:t>
      </w:r>
      <w:r w:rsidRPr="00474A73">
        <w:t>нижни</w:t>
      </w:r>
      <w:r w:rsidR="00132BFE">
        <w:t>х</w:t>
      </w:r>
      <w:r w:rsidRPr="00474A73">
        <w:t xml:space="preserve"> полк</w:t>
      </w:r>
      <w:r w:rsidR="00132BFE">
        <w:t xml:space="preserve">ах. </w:t>
      </w:r>
      <w:r w:rsidRPr="00474A73">
        <w:t xml:space="preserve"> </w:t>
      </w:r>
      <w:r w:rsidR="007D1ED7">
        <w:t xml:space="preserve">На верхних полках стеллажа помещают </w:t>
      </w:r>
      <w:proofErr w:type="spellStart"/>
      <w:r w:rsidRPr="00474A73">
        <w:t>Carry</w:t>
      </w:r>
      <w:proofErr w:type="spellEnd"/>
      <w:r w:rsidRPr="00474A73">
        <w:t xml:space="preserve"> </w:t>
      </w:r>
      <w:proofErr w:type="spellStart"/>
      <w:r w:rsidRPr="00474A73">
        <w:t>Over</w:t>
      </w:r>
      <w:proofErr w:type="spellEnd"/>
      <w:r w:rsidR="008A296E">
        <w:t xml:space="preserve"> –</w:t>
      </w:r>
      <w:r w:rsidR="00132BFE">
        <w:t xml:space="preserve"> модели-х</w:t>
      </w:r>
      <w:r w:rsidR="00132BFE" w:rsidRPr="00132BFE">
        <w:t>иты, которые</w:t>
      </w:r>
      <w:r w:rsidR="00132BFE">
        <w:t xml:space="preserve"> пользуются </w:t>
      </w:r>
      <w:r w:rsidR="007D1ED7">
        <w:t xml:space="preserve">большой </w:t>
      </w:r>
      <w:r w:rsidR="00132BFE">
        <w:t>популярностью и стабильным спросом</w:t>
      </w:r>
      <w:r w:rsidR="007D1ED7">
        <w:t>,</w:t>
      </w:r>
      <w:r w:rsidR="00D3684A">
        <w:t xml:space="preserve"> и остаются актуальными</w:t>
      </w:r>
      <w:r w:rsidR="00132BFE" w:rsidRPr="00132BFE">
        <w:t xml:space="preserve"> </w:t>
      </w:r>
      <w:r w:rsidR="007D1ED7">
        <w:t>на протяжении нескольких сезонов (их запасы регулярно пополняются).</w:t>
      </w:r>
    </w:p>
    <w:p w14:paraId="22B9FC8C" w14:textId="566719AD" w:rsidR="00474A73" w:rsidRDefault="00474A73" w:rsidP="00621FC2">
      <w:pPr>
        <w:pStyle w:val="ListParagraph"/>
        <w:numPr>
          <w:ilvl w:val="0"/>
          <w:numId w:val="9"/>
        </w:numPr>
      </w:pPr>
      <w:r w:rsidRPr="00474A73">
        <w:t xml:space="preserve">На одном стеллаже выставляется одна Коллекция (например, Коллекция </w:t>
      </w:r>
      <w:proofErr w:type="spellStart"/>
      <w:r w:rsidRPr="00474A73">
        <w:t>Soft</w:t>
      </w:r>
      <w:proofErr w:type="spellEnd"/>
      <w:r w:rsidRPr="00474A73">
        <w:t xml:space="preserve">). Внутри Семьи выставляются последовательно Линейки, входящие в одну Коллекцию. (Например: одна Коллекция </w:t>
      </w:r>
      <w:proofErr w:type="spellStart"/>
      <w:r w:rsidRPr="00474A73">
        <w:t>Soft</w:t>
      </w:r>
      <w:proofErr w:type="spellEnd"/>
      <w:r w:rsidRPr="00474A73">
        <w:t xml:space="preserve"> состоит из Линеек Soft2, Soft4, Soft5, Soft7, Soft8 и т.д.). Внутри Линейки модели выставляются вертикально сверху вниз, от более низкого каблука к высокому и далее от легкого к тяжелому</w:t>
      </w:r>
      <w:r w:rsidR="0066470A">
        <w:t>.</w:t>
      </w:r>
    </w:p>
    <w:p w14:paraId="0AFC4ADA" w14:textId="77777777" w:rsidR="00FC7164" w:rsidRDefault="00FC7164" w:rsidP="00FC7164">
      <w:pPr>
        <w:pStyle w:val="ListParagraph"/>
        <w:ind w:firstLine="0"/>
        <w:jc w:val="center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52645497" wp14:editId="6E0E0FDA">
            <wp:extent cx="715973" cy="18451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2" cy="18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4763" w14:textId="3995ED19" w:rsidR="00FC7164" w:rsidRPr="00474A73" w:rsidRDefault="00FC7164" w:rsidP="00FC7164">
      <w:pPr>
        <w:pStyle w:val="a0"/>
      </w:pPr>
      <w:r>
        <w:t>Выкладка от низкого каблука к высокому и от легкого к тяжелому</w:t>
      </w:r>
    </w:p>
    <w:p w14:paraId="541A51B6" w14:textId="4BEB7DA8" w:rsidR="00474A73" w:rsidRDefault="00474A73" w:rsidP="00621FC2">
      <w:pPr>
        <w:pStyle w:val="ListParagraph"/>
        <w:numPr>
          <w:ilvl w:val="0"/>
          <w:numId w:val="9"/>
        </w:numPr>
      </w:pPr>
      <w:r w:rsidRPr="00474A73">
        <w:t>Цвета в рамках одной Линейки распределяются от светлого к темному.</w:t>
      </w:r>
    </w:p>
    <w:p w14:paraId="24406382" w14:textId="30D1C99F" w:rsidR="00FC7164" w:rsidRDefault="00FC7164" w:rsidP="00FC7164">
      <w:pPr>
        <w:pStyle w:val="ListParagraph"/>
        <w:ind w:firstLine="0"/>
        <w:jc w:val="center"/>
      </w:pPr>
      <w:r>
        <w:rPr>
          <w:noProof/>
          <w:lang w:val="en-RU"/>
        </w:rPr>
        <w:drawing>
          <wp:inline distT="0" distB="0" distL="0" distR="0" wp14:anchorId="06186E85" wp14:editId="72548DD3">
            <wp:extent cx="693805" cy="18288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72" cy="1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96E0" w14:textId="472D3F08" w:rsidR="00FC7164" w:rsidRPr="00474A73" w:rsidRDefault="00FC7164" w:rsidP="00FC7164">
      <w:pPr>
        <w:pStyle w:val="a0"/>
      </w:pPr>
      <w:r>
        <w:t>Выкладка обуви от светлого к темному в рамках одной Линейки</w:t>
      </w:r>
    </w:p>
    <w:p w14:paraId="5578E648" w14:textId="2C417359" w:rsidR="00474A73" w:rsidRDefault="00474A73" w:rsidP="00621FC2">
      <w:pPr>
        <w:pStyle w:val="ListParagraph"/>
        <w:numPr>
          <w:ilvl w:val="0"/>
          <w:numId w:val="9"/>
        </w:numPr>
      </w:pPr>
      <w:r w:rsidRPr="00474A73">
        <w:t xml:space="preserve">На одной стандартной полке панели выставляется две единицы товара, на </w:t>
      </w:r>
      <w:proofErr w:type="spellStart"/>
      <w:r w:rsidRPr="00474A73">
        <w:t>экспо</w:t>
      </w:r>
      <w:proofErr w:type="spellEnd"/>
      <w:r w:rsidRPr="00474A73">
        <w:t>-</w:t>
      </w:r>
      <w:r w:rsidRPr="00474A73">
        <w:lastRenderedPageBreak/>
        <w:t xml:space="preserve">полке </w:t>
      </w:r>
      <w:r w:rsidR="0066470A">
        <w:t xml:space="preserve">(больше по площади в ширину) </w:t>
      </w:r>
      <w:r w:rsidRPr="00474A73">
        <w:t>выставляется</w:t>
      </w:r>
      <w:r w:rsidR="008A296E">
        <w:t xml:space="preserve"> </w:t>
      </w:r>
      <w:r w:rsidRPr="00474A73">
        <w:t>до 5 единиц товара.</w:t>
      </w:r>
    </w:p>
    <w:p w14:paraId="65F2DF0B" w14:textId="77FB3925" w:rsidR="00FC7164" w:rsidRPr="00A743D9" w:rsidRDefault="00A743D9" w:rsidP="00621FC2">
      <w:pPr>
        <w:pStyle w:val="ListParagraph"/>
        <w:numPr>
          <w:ilvl w:val="0"/>
          <w:numId w:val="9"/>
        </w:numPr>
        <w:rPr>
          <w:lang w:val="en-RU"/>
        </w:rPr>
      </w:pPr>
      <w:r>
        <w:t>На полках располагается только полупара (один ботинок). Он должен быть направлен н</w:t>
      </w:r>
      <w:r w:rsidR="00FC7164" w:rsidRPr="00A743D9">
        <w:rPr>
          <w:lang w:val="en-RU"/>
        </w:rPr>
        <w:t>оском ко входу в магазин и внешней стороной к покупателю</w:t>
      </w:r>
      <w:r>
        <w:t>. Таким образом, для всей женской коллекции (правая половина площади магазина) выставляется правая полупара, а для мужской (левая половина магазина) – левая.</w:t>
      </w:r>
    </w:p>
    <w:p w14:paraId="52577FB5" w14:textId="75AED1F8" w:rsidR="00E04F09" w:rsidRDefault="00474A73" w:rsidP="00621FC2">
      <w:pPr>
        <w:pStyle w:val="ListParagraph"/>
        <w:numPr>
          <w:ilvl w:val="0"/>
          <w:numId w:val="9"/>
        </w:numPr>
      </w:pPr>
      <w:r w:rsidRPr="00474A73">
        <w:t>При формировании выкладки Линейки в рамках одной Коллекции и недостаточном количестве</w:t>
      </w:r>
      <w:r w:rsidR="008A296E">
        <w:t xml:space="preserve"> </w:t>
      </w:r>
      <w:r w:rsidRPr="00474A73">
        <w:t>моделей для заполнения стеллажа допустимо дублировать модел</w:t>
      </w:r>
      <w:r w:rsidR="00FC7164">
        <w:t>и.</w:t>
      </w:r>
    </w:p>
    <w:p w14:paraId="0F3E4BEC" w14:textId="2DA9B048" w:rsidR="00474A73" w:rsidRDefault="00E04F09" w:rsidP="00E04F09">
      <w:r>
        <w:t>Подводя итоги</w:t>
      </w:r>
      <w:r w:rsidR="00FC7164">
        <w:t xml:space="preserve">, </w:t>
      </w:r>
      <w:r w:rsidR="00CC6595">
        <w:t xml:space="preserve">в кратком виде </w:t>
      </w:r>
      <w:r w:rsidR="00FC7164">
        <w:t>выкладк</w:t>
      </w:r>
      <w:r w:rsidR="00CC6595">
        <w:t>а</w:t>
      </w:r>
      <w:r w:rsidR="00FC7164">
        <w:t xml:space="preserve"> обуви</w:t>
      </w:r>
      <w:r w:rsidR="00A743D9">
        <w:t xml:space="preserve"> в магазинах </w:t>
      </w:r>
      <w:r>
        <w:t>происходит</w:t>
      </w:r>
      <w:r w:rsidR="00CC6595">
        <w:t xml:space="preserve"> в соответствии со следующими принципами</w:t>
      </w:r>
      <w:r w:rsidR="00FC7164">
        <w:t>:</w:t>
      </w:r>
    </w:p>
    <w:p w14:paraId="147D2D53" w14:textId="77777777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По целевым группам</w:t>
      </w:r>
    </w:p>
    <w:p w14:paraId="214088B2" w14:textId="31633FA4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 xml:space="preserve">По </w:t>
      </w:r>
      <w:r w:rsidR="00E04F09">
        <w:t>К</w:t>
      </w:r>
      <w:r w:rsidRPr="00FC7164">
        <w:rPr>
          <w:lang w:val="en-RU"/>
        </w:rPr>
        <w:t>оллекции</w:t>
      </w:r>
    </w:p>
    <w:p w14:paraId="43C8C957" w14:textId="10730BA7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 xml:space="preserve">По </w:t>
      </w:r>
      <w:r w:rsidR="00E04F09">
        <w:t>Л</w:t>
      </w:r>
      <w:r w:rsidRPr="00FC7164">
        <w:rPr>
          <w:lang w:val="en-RU"/>
        </w:rPr>
        <w:t>инейке</w:t>
      </w:r>
    </w:p>
    <w:p w14:paraId="08E0DCAF" w14:textId="74BF0172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Вертикальными линиями</w:t>
      </w:r>
    </w:p>
    <w:p w14:paraId="0A1CA641" w14:textId="77777777" w:rsid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От низкого каблука к высокому</w:t>
      </w:r>
    </w:p>
    <w:p w14:paraId="357EE364" w14:textId="497434DC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От легкого к тяжелому</w:t>
      </w:r>
    </w:p>
    <w:p w14:paraId="5FE6478C" w14:textId="6F93E0D5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От светлого к темному</w:t>
      </w:r>
    </w:p>
    <w:p w14:paraId="2053A5FF" w14:textId="0C334BEB" w:rsidR="00FC7164" w:rsidRPr="00FC7164" w:rsidRDefault="00FC7164" w:rsidP="00621FC2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По принципу симметрии</w:t>
      </w:r>
    </w:p>
    <w:p w14:paraId="1E58841C" w14:textId="2D1DF49F" w:rsidR="00DA7AAF" w:rsidRPr="00DA7AAF" w:rsidRDefault="00FC7164" w:rsidP="00DA7AAF">
      <w:pPr>
        <w:pStyle w:val="ListParagraph"/>
        <w:numPr>
          <w:ilvl w:val="0"/>
          <w:numId w:val="8"/>
        </w:numPr>
        <w:rPr>
          <w:lang w:val="en-RU"/>
        </w:rPr>
      </w:pPr>
      <w:r w:rsidRPr="00FC7164">
        <w:rPr>
          <w:lang w:val="en-RU"/>
        </w:rPr>
        <w:t>Носком ко входу в магазин и внешней стороной к покупателю</w:t>
      </w:r>
    </w:p>
    <w:p w14:paraId="50E4FBF8" w14:textId="299C7F01" w:rsidR="00DA7AAF" w:rsidRDefault="00DA7AAF" w:rsidP="00DA7AAF">
      <w:pPr>
        <w:pStyle w:val="Heading2"/>
      </w:pPr>
      <w:bookmarkStart w:id="96" w:name="_Toc73567839"/>
      <w:r>
        <w:t>2.3. Описание актуальной проблемы компании</w:t>
      </w:r>
      <w:bookmarkEnd w:id="96"/>
    </w:p>
    <w:p w14:paraId="5EA472EE" w14:textId="22E4F73C" w:rsidR="002B1EBF" w:rsidRPr="002B1EBF" w:rsidRDefault="00DA7AAF" w:rsidP="00DA7AAF">
      <w:r>
        <w:t xml:space="preserve">В феврале 2021 года перед обувной компанией </w:t>
      </w:r>
      <w:r>
        <w:rPr>
          <w:lang w:val="en-US"/>
        </w:rPr>
        <w:t>ECCO</w:t>
      </w:r>
      <w:r>
        <w:t xml:space="preserve"> стояла задача увеличить темпы реализации остатков определенных моделей прошлых коллекций в дисконтных магазинах г. Санкт-Петербурга. В дисконтных магазинах в основном представлен ассортимент стоковых моделей прошлых коллекций по сниженной цене и остальные нераспроданные товары. Часто бывает так, что по конкретным моделям остаются только остаточные «выбитые» размеры, которые экономически не выгодно держать в магазине, так как они занимают место в выставочном зале, но не могут быть предложены во всех востребованных размерах. </w:t>
      </w:r>
      <w:r w:rsidR="002B1EBF">
        <w:t xml:space="preserve">Итак, на момент написания работы в дисконтных магазинах скопилось около 42 </w:t>
      </w:r>
      <w:r w:rsidR="002B1EBF">
        <w:rPr>
          <w:lang w:val="en-US"/>
        </w:rPr>
        <w:t>SKU</w:t>
      </w:r>
      <w:r w:rsidR="002B1EBF">
        <w:t xml:space="preserve"> обуви, которые были представлены в ограниченном количестве размеров.</w:t>
      </w:r>
    </w:p>
    <w:p w14:paraId="7CE657A1" w14:textId="0C9BC959" w:rsidR="007A0E6D" w:rsidRDefault="00DA7AAF" w:rsidP="007A0E6D">
      <w:r>
        <w:t xml:space="preserve">Перед началом весны было необходимо освободить место на торговом оборудовании, чтобы иметь возможность разместить актуальные модели весенне-летнего сезона. Однако темпы реализации по моделям с небольшим количеством остатков или неполной размерной сеткой сохранялись на низком уровне, и было необходимо простимулировать по ним спрос. На </w:t>
      </w:r>
      <w:r w:rsidR="007A0E6D">
        <w:t>остаточные модели</w:t>
      </w:r>
      <w:r>
        <w:t xml:space="preserve"> уже была предложена максимально </w:t>
      </w:r>
      <w:r>
        <w:lastRenderedPageBreak/>
        <w:t xml:space="preserve">возможная скидка, и дальнейшее снижение маржи не предоставлялось возможным, так как в этом случае товар бы уже продавался в убыток, что недопустимо для компании в текущих кризисных условиях. Таким образом, </w:t>
      </w:r>
      <w:r w:rsidR="007A0E6D">
        <w:t xml:space="preserve">перед компанией стояла задача использовать наименее </w:t>
      </w:r>
      <w:proofErr w:type="spellStart"/>
      <w:r w:rsidR="007A0E6D">
        <w:t>ресурсозатратные</w:t>
      </w:r>
      <w:proofErr w:type="spellEnd"/>
      <w:r w:rsidR="007A0E6D">
        <w:t xml:space="preserve"> метода повышения продаж конкретной группы товаров.</w:t>
      </w:r>
    </w:p>
    <w:p w14:paraId="36A6D1BF" w14:textId="6A5D82D1" w:rsidR="00274F6B" w:rsidRDefault="00274F6B" w:rsidP="00274F6B">
      <w:r>
        <w:t xml:space="preserve">Изначально по рассматриваемым моделям не было произведено никаких изменений в области мерчандайзинга, которые могли бы привлечь покупателей к данной группе товара и повысить интерес к ней. Модели были расположены в магазине согласно их целевой группе и коллекции. С точки зрения выкладки, она соответствовала стандартам мерчандайзинга и не отличалась от остальных моделей в магазине. Также не были использованы никакие привлекающие внимание </w:t>
      </w:r>
      <w:r>
        <w:rPr>
          <w:lang w:val="en-US"/>
        </w:rPr>
        <w:t>POS</w:t>
      </w:r>
      <w:r w:rsidRPr="00274F6B">
        <w:t>-</w:t>
      </w:r>
      <w:r>
        <w:t xml:space="preserve">материалы, такие как баннеры </w:t>
      </w:r>
      <w:r w:rsidRPr="00274F6B">
        <w:t xml:space="preserve">/ </w:t>
      </w:r>
      <w:proofErr w:type="spellStart"/>
      <w:r>
        <w:t>флаеры</w:t>
      </w:r>
      <w:proofErr w:type="spellEnd"/>
      <w:r>
        <w:t xml:space="preserve">, а модели не были отмечены отличительными ценниками </w:t>
      </w:r>
      <w:r w:rsidRPr="00274F6B">
        <w:t xml:space="preserve">/ </w:t>
      </w:r>
      <w:proofErr w:type="spellStart"/>
      <w:r>
        <w:t>воблерами</w:t>
      </w:r>
      <w:proofErr w:type="spellEnd"/>
      <w:r>
        <w:t>.</w:t>
      </w:r>
    </w:p>
    <w:p w14:paraId="20706E75" w14:textId="6DE86D96" w:rsidR="00274F6B" w:rsidRPr="00274F6B" w:rsidRDefault="00274F6B" w:rsidP="00274F6B">
      <w:r>
        <w:t>Можно утверждать, что несмотря на необходимость повышения темпов реализации конкретной группы товаров, компания не задействовала возможности применения инструментов мерчандайзинга при решении данной проблемы несмотря на то, что мерчандайзинг – один из наиболее эффективных неценовых методов стимулирования спроса непосредственно в точках продаж. При этом он влияет на восприятие ценности товаров клиентами, даже при отсутствии реального изменения цен на них.</w:t>
      </w:r>
    </w:p>
    <w:p w14:paraId="2B8DE164" w14:textId="47491C2B" w:rsidR="00DA7AAF" w:rsidRDefault="00033B85" w:rsidP="00DA7AAF">
      <w:pPr>
        <w:pStyle w:val="Heading2"/>
      </w:pPr>
      <w:bookmarkStart w:id="97" w:name="_Toc73567840"/>
      <w:r>
        <w:t>2.</w:t>
      </w:r>
      <w:r w:rsidR="00DA7AAF">
        <w:t>4</w:t>
      </w:r>
      <w:r>
        <w:t xml:space="preserve">. Оценка </w:t>
      </w:r>
      <w:r w:rsidR="0070320C">
        <w:t>содержания</w:t>
      </w:r>
      <w:r>
        <w:t xml:space="preserve"> Базовых Принципов Мерчандайзинга </w:t>
      </w:r>
      <w:r>
        <w:rPr>
          <w:lang w:val="en-US"/>
        </w:rPr>
        <w:t>ECCO</w:t>
      </w:r>
      <w:bookmarkEnd w:id="97"/>
    </w:p>
    <w:p w14:paraId="1759FC9C" w14:textId="1B08FC4D" w:rsidR="00AC65DE" w:rsidRDefault="00CC6595" w:rsidP="00AC65DE">
      <w:r>
        <w:t xml:space="preserve">В компании </w:t>
      </w:r>
      <w:r>
        <w:rPr>
          <w:lang w:val="en-US"/>
        </w:rPr>
        <w:t>ECCO</w:t>
      </w:r>
      <w:r w:rsidRPr="00CC6595">
        <w:t xml:space="preserve"> </w:t>
      </w:r>
      <w:r>
        <w:t>в России существуют грамотные, сформированные в связи с теоретическими аспектами вопроса, стандарты мерчандайзинга. Они уникальны, едины и работают на создание особого имиджа компании в сознании потребителей. Компания уделяет большое внимание функциональности и расположению торгового оборудования, а также выкладке и презентации обуви.</w:t>
      </w:r>
    </w:p>
    <w:p w14:paraId="244FFBCD" w14:textId="411F2080" w:rsidR="0070320C" w:rsidRDefault="008D0CC6" w:rsidP="0070320C">
      <w:r>
        <w:t>Однако регламентированные нормы являются скорее базовыми рекомендациями,</w:t>
      </w:r>
      <w:r w:rsidR="00C0418D">
        <w:t xml:space="preserve"> </w:t>
      </w:r>
      <w:r>
        <w:t xml:space="preserve">которые </w:t>
      </w:r>
      <w:r w:rsidR="00C0418D">
        <w:t>необходимо</w:t>
      </w:r>
      <w:r>
        <w:t xml:space="preserve"> корректировать </w:t>
      </w:r>
      <w:r w:rsidR="00C0418D">
        <w:t>для решения краткосрочных задач</w:t>
      </w:r>
      <w:r w:rsidR="0053486E">
        <w:t xml:space="preserve"> в области управления продажами в определенных территориальных каналах</w:t>
      </w:r>
      <w:r w:rsidR="00C0418D">
        <w:t xml:space="preserve">. </w:t>
      </w:r>
      <w:r w:rsidR="00F10D68">
        <w:t xml:space="preserve">Мерчандайзинг – это непрерывный процесс, который должен планироваться, развиваться и постоянно адаптироваться под актуальные потребности компании. </w:t>
      </w:r>
      <w:r w:rsidR="00C0418D">
        <w:t xml:space="preserve">Так, </w:t>
      </w:r>
      <w:r>
        <w:t xml:space="preserve">в соответствии с </w:t>
      </w:r>
      <w:r w:rsidR="00C0418D">
        <w:t>актуальной</w:t>
      </w:r>
      <w:r>
        <w:t xml:space="preserve"> бизнес-средой</w:t>
      </w:r>
      <w:r w:rsidR="00C0418D">
        <w:t xml:space="preserve"> и текущими потребностями компани</w:t>
      </w:r>
      <w:r w:rsidR="00F10D68">
        <w:t>й</w:t>
      </w:r>
      <w:r w:rsidR="00C0418D">
        <w:t xml:space="preserve">, </w:t>
      </w:r>
      <w:proofErr w:type="spellStart"/>
      <w:r w:rsidR="00C0418D">
        <w:t>мерчандайзеры</w:t>
      </w:r>
      <w:proofErr w:type="spellEnd"/>
      <w:r w:rsidR="00C0418D">
        <w:t xml:space="preserve"> должны </w:t>
      </w:r>
      <w:r>
        <w:t>адаптир</w:t>
      </w:r>
      <w:r w:rsidR="00C0418D">
        <w:t>овать</w:t>
      </w:r>
      <w:r>
        <w:t xml:space="preserve"> используемые инструменты</w:t>
      </w:r>
      <w:r w:rsidR="00AC65DE">
        <w:t xml:space="preserve">. </w:t>
      </w:r>
      <w:r w:rsidR="00C0418D">
        <w:t>Такая адаптация</w:t>
      </w:r>
      <w:r w:rsidR="00044F59">
        <w:t xml:space="preserve"> позволяет решать специфичные проблемы, которые стоят</w:t>
      </w:r>
      <w:r w:rsidR="00AC65DE">
        <w:t xml:space="preserve"> </w:t>
      </w:r>
      <w:r w:rsidR="00044F59">
        <w:t xml:space="preserve">перед компанией в </w:t>
      </w:r>
      <w:r w:rsidR="00C0418D">
        <w:t xml:space="preserve">каждый </w:t>
      </w:r>
      <w:r w:rsidR="00044F59">
        <w:t>текущий момент времени.</w:t>
      </w:r>
    </w:p>
    <w:p w14:paraId="622EA14B" w14:textId="41E0C624" w:rsidR="0070320C" w:rsidRDefault="0070320C" w:rsidP="0070320C">
      <w:r>
        <w:t xml:space="preserve">Например, действия в области мерчандайзинга, которые компании </w:t>
      </w:r>
      <w:r>
        <w:rPr>
          <w:lang w:val="en-US"/>
        </w:rPr>
        <w:t>ECCO</w:t>
      </w:r>
      <w:r w:rsidRPr="0070320C">
        <w:t xml:space="preserve"> </w:t>
      </w:r>
      <w:r>
        <w:t>следует предпринять для решения актуальной проблемы по повышению продаж моделей прошлых коллекций (п. 2.3.), никак не регламентированы Базовыми Принципами Мерчандайзинга.</w:t>
      </w:r>
    </w:p>
    <w:p w14:paraId="68C77689" w14:textId="4BC006C1" w:rsidR="0070320C" w:rsidRDefault="00C0418D" w:rsidP="0070320C">
      <w:r>
        <w:lastRenderedPageBreak/>
        <w:t>В то</w:t>
      </w:r>
      <w:r w:rsidR="008D0CC6">
        <w:t xml:space="preserve"> же время </w:t>
      </w:r>
      <w:r w:rsidR="0070320C">
        <w:t>ситуации, в которых возникает необходимость</w:t>
      </w:r>
      <w:r>
        <w:t xml:space="preserve"> стимулирова</w:t>
      </w:r>
      <w:r w:rsidR="0070320C">
        <w:t>ть</w:t>
      </w:r>
      <w:r>
        <w:t xml:space="preserve"> спрос</w:t>
      </w:r>
      <w:r w:rsidR="0070320C">
        <w:t xml:space="preserve"> по определенным группам товаров</w:t>
      </w:r>
      <w:r w:rsidR="00044F59">
        <w:t xml:space="preserve">, </w:t>
      </w:r>
      <w:r w:rsidR="0070320C">
        <w:t xml:space="preserve">возникают перед компанией </w:t>
      </w:r>
      <w:r w:rsidR="0070320C">
        <w:rPr>
          <w:lang w:val="en-US"/>
        </w:rPr>
        <w:t>ECCO</w:t>
      </w:r>
      <w:r w:rsidR="0070320C" w:rsidRPr="0070320C">
        <w:t xml:space="preserve"> </w:t>
      </w:r>
      <w:r w:rsidR="0070320C">
        <w:t xml:space="preserve">регулярно и </w:t>
      </w:r>
      <w:r w:rsidR="00044F59">
        <w:t>повторя</w:t>
      </w:r>
      <w:r w:rsidR="0070320C">
        <w:t>ю</w:t>
      </w:r>
      <w:r>
        <w:t>т</w:t>
      </w:r>
      <w:r w:rsidR="00044F59">
        <w:t>ся</w:t>
      </w:r>
      <w:r w:rsidR="008D0CC6">
        <w:t xml:space="preserve"> </w:t>
      </w:r>
      <w:r w:rsidR="00AC65DE">
        <w:t>с особой периодичностью</w:t>
      </w:r>
      <w:r w:rsidR="0070320C">
        <w:t>.</w:t>
      </w:r>
      <w:r w:rsidR="008D0CC6">
        <w:t xml:space="preserve"> </w:t>
      </w:r>
      <w:r w:rsidR="0070320C">
        <w:t>В зависимости от категории товара и сезона, ситуации можно классифицировать</w:t>
      </w:r>
      <w:r>
        <w:t xml:space="preserve">. </w:t>
      </w:r>
      <w:r w:rsidR="006061F9">
        <w:t>Н</w:t>
      </w:r>
      <w:r w:rsidR="00AC65DE">
        <w:t xml:space="preserve">апример, </w:t>
      </w:r>
      <w:r w:rsidR="006061F9">
        <w:t xml:space="preserve">каждый сезон магазины стремятся </w:t>
      </w:r>
      <w:r w:rsidR="00AC65DE">
        <w:t xml:space="preserve">продать как можно больше товаров из новой коллекции с наивысшей </w:t>
      </w:r>
      <w:proofErr w:type="spellStart"/>
      <w:r w:rsidR="00AC65DE">
        <w:t>маржинальностью</w:t>
      </w:r>
      <w:proofErr w:type="spellEnd"/>
      <w:r w:rsidR="006061F9" w:rsidRPr="006061F9">
        <w:t xml:space="preserve"> / </w:t>
      </w:r>
      <w:r w:rsidR="00AC65DE">
        <w:t>повысить спрос на товары распродажи</w:t>
      </w:r>
      <w:r w:rsidR="006061F9" w:rsidRPr="006061F9">
        <w:t xml:space="preserve"> / </w:t>
      </w:r>
      <w:r w:rsidR="00AC65DE">
        <w:t>распродать остатки предыдущей коллекции</w:t>
      </w:r>
      <w:r w:rsidR="006061F9" w:rsidRPr="006061F9">
        <w:t>.</w:t>
      </w:r>
      <w:r w:rsidR="003B49E6">
        <w:t xml:space="preserve"> </w:t>
      </w:r>
      <w:r w:rsidR="0070320C">
        <w:t>Получается</w:t>
      </w:r>
      <w:r w:rsidR="003B49E6">
        <w:t>,</w:t>
      </w:r>
      <w:r w:rsidR="0070320C">
        <w:t xml:space="preserve"> что компания регулярно сталкивается с проблемами по стимулированию сбыта, которые можно разделить на типы, похожие друг на друга по своей сути. </w:t>
      </w:r>
    </w:p>
    <w:p w14:paraId="5EE5D2A2" w14:textId="72A2351C" w:rsidR="003B49E6" w:rsidRDefault="0070320C" w:rsidP="0070320C">
      <w:r>
        <w:t xml:space="preserve">Проанализировав структуру потребления обуви в течение сезона в компании </w:t>
      </w:r>
      <w:r>
        <w:rPr>
          <w:lang w:val="en-US"/>
        </w:rPr>
        <w:t>ECCO</w:t>
      </w:r>
      <w:r>
        <w:t xml:space="preserve"> в России,</w:t>
      </w:r>
      <w:r w:rsidR="003B49E6">
        <w:t xml:space="preserve"> </w:t>
      </w:r>
      <w:r>
        <w:t>я смогла</w:t>
      </w:r>
      <w:r w:rsidR="003B49E6">
        <w:t xml:space="preserve"> выделить три </w:t>
      </w:r>
      <w:r>
        <w:t>регулярно возникающих типовых</w:t>
      </w:r>
      <w:r w:rsidR="003B49E6">
        <w:t xml:space="preserve"> </w:t>
      </w:r>
      <w:r>
        <w:t>ситуации, в которых перед компанией встает задача</w:t>
      </w:r>
      <w:r w:rsidR="003B49E6">
        <w:t xml:space="preserve"> по стимулированию спроса конкретн</w:t>
      </w:r>
      <w:r>
        <w:t>ых</w:t>
      </w:r>
      <w:r w:rsidR="003B49E6">
        <w:t xml:space="preserve"> групп товаров:</w:t>
      </w:r>
    </w:p>
    <w:p w14:paraId="14EC0865" w14:textId="3EEE3407" w:rsidR="003B49E6" w:rsidRPr="003B49E6" w:rsidRDefault="003B49E6" w:rsidP="00621FC2">
      <w:pPr>
        <w:pStyle w:val="ListParagraph"/>
        <w:numPr>
          <w:ilvl w:val="0"/>
          <w:numId w:val="28"/>
        </w:numPr>
        <w:rPr>
          <w:lang w:val="en-RU"/>
        </w:rPr>
      </w:pPr>
      <w:r w:rsidRPr="003B49E6">
        <w:rPr>
          <w:lang w:val="en-RU"/>
        </w:rPr>
        <w:t>Реализация моделей новой коллекции по полной цене с максимальной маржинальностью (маркетинговых моделей)</w:t>
      </w:r>
      <w:r>
        <w:t>.</w:t>
      </w:r>
    </w:p>
    <w:p w14:paraId="3E0AB5B3" w14:textId="534EBACC" w:rsidR="003B49E6" w:rsidRPr="003B49E6" w:rsidRDefault="003B49E6" w:rsidP="00621FC2">
      <w:pPr>
        <w:pStyle w:val="ListParagraph"/>
        <w:numPr>
          <w:ilvl w:val="0"/>
          <w:numId w:val="28"/>
        </w:numPr>
        <w:rPr>
          <w:lang w:val="en-RU"/>
        </w:rPr>
      </w:pPr>
      <w:r w:rsidRPr="003B49E6">
        <w:rPr>
          <w:lang w:val="en-RU"/>
        </w:rPr>
        <w:t>Реализация низко-оборачиваемых моделей из новой коллекции по полной цене</w:t>
      </w:r>
      <w:r>
        <w:t>.</w:t>
      </w:r>
    </w:p>
    <w:p w14:paraId="7298263A" w14:textId="0E60FE2D" w:rsidR="003B49E6" w:rsidRPr="003B49E6" w:rsidRDefault="003B49E6" w:rsidP="00621FC2">
      <w:pPr>
        <w:pStyle w:val="ListParagraph"/>
        <w:numPr>
          <w:ilvl w:val="0"/>
          <w:numId w:val="28"/>
        </w:numPr>
      </w:pPr>
      <w:r w:rsidRPr="003B49E6">
        <w:rPr>
          <w:lang w:val="en-RU"/>
        </w:rPr>
        <w:t>Реализация товаров во время распродаж</w:t>
      </w:r>
      <w:r>
        <w:t>и.</w:t>
      </w:r>
    </w:p>
    <w:p w14:paraId="65174123" w14:textId="20D00005" w:rsidR="006061F9" w:rsidRDefault="0070320C" w:rsidP="006170F1">
      <w:r>
        <w:t>Для решения перечисленных бизнес-задач, к</w:t>
      </w:r>
      <w:r w:rsidR="00AC65DE">
        <w:t>омпани</w:t>
      </w:r>
      <w:r w:rsidR="00044F59">
        <w:t>и</w:t>
      </w:r>
      <w:r w:rsidR="003B49E6">
        <w:t xml:space="preserve"> было бы </w:t>
      </w:r>
      <w:r w:rsidR="006170F1">
        <w:t xml:space="preserve">удобно и </w:t>
      </w:r>
      <w:r>
        <w:t>рационально</w:t>
      </w:r>
      <w:r w:rsidR="006170F1">
        <w:t xml:space="preserve"> обращаться к </w:t>
      </w:r>
      <w:r w:rsidR="006143EF">
        <w:t xml:space="preserve">готовым </w:t>
      </w:r>
      <w:r w:rsidR="006170F1">
        <w:t xml:space="preserve">обоснованным рекомендациям </w:t>
      </w:r>
      <w:r w:rsidR="00954B1C">
        <w:t>по нормам</w:t>
      </w:r>
      <w:r w:rsidR="00044F59">
        <w:t xml:space="preserve"> оформлени</w:t>
      </w:r>
      <w:r w:rsidR="00954B1C">
        <w:t>я</w:t>
      </w:r>
      <w:r w:rsidR="00044F59">
        <w:t xml:space="preserve"> торгового зала и использованию </w:t>
      </w:r>
      <w:r w:rsidR="00044F59">
        <w:rPr>
          <w:lang w:val="en-US"/>
        </w:rPr>
        <w:t>POS</w:t>
      </w:r>
      <w:r w:rsidR="00044F59" w:rsidRPr="00044F59">
        <w:t>-</w:t>
      </w:r>
      <w:r w:rsidR="00044F59">
        <w:t xml:space="preserve">материалов </w:t>
      </w:r>
      <w:r w:rsidR="006170F1">
        <w:t>в магазинах</w:t>
      </w:r>
      <w:r w:rsidR="00044F59">
        <w:t xml:space="preserve">. </w:t>
      </w:r>
      <w:r w:rsidR="006061F9">
        <w:t>Несмотря на то, что подход должен быть индивидуальным в каждом конкретном случае, разработка общей логики действий будет полезна для принятия решений.</w:t>
      </w:r>
      <w:r w:rsidR="009528A0">
        <w:t xml:space="preserve"> Она позволит мерчандайзерам компании незамедлительно приступать к решению актуальных проблем по повышению продаж определенных групп товаров, что существенно повысит эффективность использования мерчандайзинга в компании.</w:t>
      </w:r>
    </w:p>
    <w:p w14:paraId="683ABAFC" w14:textId="0F97F7CB" w:rsidR="006170F1" w:rsidRPr="00C53DF4" w:rsidRDefault="00044F59" w:rsidP="006170F1">
      <w:r>
        <w:t xml:space="preserve">В следующей главе будет рассмотрено эмпирическое исследование, </w:t>
      </w:r>
      <w:r w:rsidR="009528A0">
        <w:t>в котором будет проведена оценка</w:t>
      </w:r>
      <w:r>
        <w:t xml:space="preserve"> влияни</w:t>
      </w:r>
      <w:r w:rsidR="009528A0">
        <w:t>я</w:t>
      </w:r>
      <w:r>
        <w:t xml:space="preserve"> инструментов мерчандайзинга при решении актуальной для компании задачи</w:t>
      </w:r>
      <w:r w:rsidR="003837C8">
        <w:t xml:space="preserve"> по стимулированию сбыта</w:t>
      </w:r>
      <w:r>
        <w:t xml:space="preserve">. </w:t>
      </w:r>
      <w:r w:rsidR="00954B1C">
        <w:t xml:space="preserve">Выводы из </w:t>
      </w:r>
      <w:r w:rsidR="003837C8">
        <w:t>исследования</w:t>
      </w:r>
      <w:r w:rsidR="006170F1">
        <w:t>, а также изученная теоретическая литература по аспектам мерчандайзинга,</w:t>
      </w:r>
      <w:r>
        <w:t xml:space="preserve"> позвол</w:t>
      </w:r>
      <w:r w:rsidR="00954B1C">
        <w:t>я</w:t>
      </w:r>
      <w:r>
        <w:t xml:space="preserve">т </w:t>
      </w:r>
      <w:r w:rsidR="0038157A">
        <w:t>разработать</w:t>
      </w:r>
      <w:r w:rsidR="006170F1">
        <w:t xml:space="preserve"> </w:t>
      </w:r>
      <w:r w:rsidR="006143EF">
        <w:t xml:space="preserve">готовую </w:t>
      </w:r>
      <w:r w:rsidR="006170F1">
        <w:t>базовую инструкцию по применению инструментов мерчандайзинга для решения типовых краткосрочных проблем в области управления продажами.</w:t>
      </w:r>
    </w:p>
    <w:p w14:paraId="210CB5B4" w14:textId="450197AD" w:rsidR="00662A53" w:rsidRPr="007C600A" w:rsidRDefault="00E85C4F" w:rsidP="00662A53">
      <w:pPr>
        <w:pStyle w:val="Heading1"/>
      </w:pPr>
      <w:bookmarkStart w:id="98" w:name="_Toc69058263"/>
      <w:bookmarkStart w:id="99" w:name="_Toc63396280"/>
      <w:bookmarkStart w:id="100" w:name="_Toc63396768"/>
      <w:bookmarkStart w:id="101" w:name="_Toc63397169"/>
      <w:bookmarkStart w:id="102" w:name="_Toc73567841"/>
      <w:r>
        <w:lastRenderedPageBreak/>
        <w:t xml:space="preserve">Глава </w:t>
      </w:r>
      <w:r w:rsidR="004A500A">
        <w:t xml:space="preserve">3. </w:t>
      </w:r>
      <w:r w:rsidR="00184F68">
        <w:t xml:space="preserve">разработка </w:t>
      </w:r>
      <w:r w:rsidR="009C456B">
        <w:t>рекомендаци</w:t>
      </w:r>
      <w:r w:rsidR="00184F68">
        <w:t>й</w:t>
      </w:r>
      <w:r w:rsidR="009C456B">
        <w:t xml:space="preserve"> по использованию инструментов мерчандайзинга </w:t>
      </w:r>
      <w:bookmarkEnd w:id="98"/>
      <w:r w:rsidR="00184F68">
        <w:t xml:space="preserve">для </w:t>
      </w:r>
      <w:r w:rsidR="00184F68">
        <w:rPr>
          <w:lang w:val="en-US"/>
        </w:rPr>
        <w:t>ecco</w:t>
      </w:r>
      <w:bookmarkStart w:id="103" w:name="_Toc69058264"/>
      <w:bookmarkEnd w:id="102"/>
    </w:p>
    <w:p w14:paraId="7D05DB40" w14:textId="799E60CB" w:rsidR="0070320C" w:rsidRDefault="00D851FF" w:rsidP="0070320C">
      <w:r>
        <w:t>Заключительная глава преследует цель, которую можно разбить на два последовательных этапа</w:t>
      </w:r>
      <w:r w:rsidR="0070320C">
        <w:t>:</w:t>
      </w:r>
    </w:p>
    <w:p w14:paraId="73B24293" w14:textId="6138306D" w:rsidR="0070320C" w:rsidRDefault="0070320C" w:rsidP="0070320C">
      <w:pPr>
        <w:pStyle w:val="ListParagraph"/>
        <w:numPr>
          <w:ilvl w:val="0"/>
          <w:numId w:val="32"/>
        </w:numPr>
      </w:pPr>
      <w:r>
        <w:t xml:space="preserve">Провести </w:t>
      </w:r>
      <w:r w:rsidRPr="0070320C">
        <w:t>оценк</w:t>
      </w:r>
      <w:r>
        <w:t>у</w:t>
      </w:r>
      <w:r w:rsidRPr="0070320C">
        <w:t xml:space="preserve"> используемых инструментов мерчандайзинга в компании ECCO в г. Санкт-Петербурге</w:t>
      </w:r>
      <w:r>
        <w:t xml:space="preserve"> для решения актуальной проблемы компании.</w:t>
      </w:r>
    </w:p>
    <w:p w14:paraId="55C994BC" w14:textId="77777777" w:rsidR="0070320C" w:rsidRDefault="0070320C" w:rsidP="0070320C">
      <w:pPr>
        <w:pStyle w:val="ListParagraph"/>
        <w:numPr>
          <w:ilvl w:val="0"/>
          <w:numId w:val="32"/>
        </w:numPr>
      </w:pPr>
      <w:r>
        <w:t>Р</w:t>
      </w:r>
      <w:r w:rsidR="00D709D4">
        <w:t>азработ</w:t>
      </w:r>
      <w:r>
        <w:t>ать</w:t>
      </w:r>
      <w:r w:rsidR="00D709D4">
        <w:t xml:space="preserve"> практически</w:t>
      </w:r>
      <w:r>
        <w:t>е</w:t>
      </w:r>
      <w:r w:rsidR="00D709D4">
        <w:t xml:space="preserve"> рекомендаци</w:t>
      </w:r>
      <w:r>
        <w:t>и по мерчандайзингу,</w:t>
      </w:r>
      <w:r w:rsidRPr="0070320C">
        <w:t xml:space="preserve"> которые </w:t>
      </w:r>
      <w:r>
        <w:t>позволят</w:t>
      </w:r>
      <w:r w:rsidRPr="0070320C">
        <w:t xml:space="preserve"> повысить продажи определенных групп товаров</w:t>
      </w:r>
      <w:r>
        <w:t>.</w:t>
      </w:r>
      <w:r w:rsidR="00D75657">
        <w:t xml:space="preserve"> </w:t>
      </w:r>
      <w:r>
        <w:t xml:space="preserve">Рекомендации можно будет </w:t>
      </w:r>
      <w:r w:rsidR="00D75657">
        <w:t>использова</w:t>
      </w:r>
      <w:r>
        <w:t>ть</w:t>
      </w:r>
      <w:r w:rsidR="00D75657">
        <w:t xml:space="preserve"> </w:t>
      </w:r>
      <w:r>
        <w:t xml:space="preserve">в конкретных </w:t>
      </w:r>
      <w:r w:rsidR="00D75657">
        <w:t>бизнес-ситуаци</w:t>
      </w:r>
      <w:r>
        <w:t xml:space="preserve">ях, </w:t>
      </w:r>
      <w:r w:rsidR="00D709D4">
        <w:t xml:space="preserve">которые являются типовыми для компании и повторяются с определенной периодичностью. </w:t>
      </w:r>
    </w:p>
    <w:p w14:paraId="69249A44" w14:textId="51133059" w:rsidR="00D709D4" w:rsidRPr="00D709D4" w:rsidRDefault="0070320C" w:rsidP="0070320C">
      <w:r>
        <w:t>Перв</w:t>
      </w:r>
      <w:r w:rsidR="00D851FF">
        <w:t>ый этап</w:t>
      </w:r>
      <w:r>
        <w:t xml:space="preserve"> цел</w:t>
      </w:r>
      <w:r w:rsidR="00D851FF">
        <w:t>и</w:t>
      </w:r>
      <w:r>
        <w:t xml:space="preserve"> будет достигнут с помощью э</w:t>
      </w:r>
      <w:r w:rsidR="00D709D4">
        <w:t>мпирического исследовани</w:t>
      </w:r>
      <w:r>
        <w:t>я</w:t>
      </w:r>
      <w:r w:rsidR="00D709D4">
        <w:t xml:space="preserve">, которое </w:t>
      </w:r>
      <w:r w:rsidR="00D75657">
        <w:t>оцени</w:t>
      </w:r>
      <w:r>
        <w:t>т</w:t>
      </w:r>
      <w:r w:rsidR="00D709D4">
        <w:t xml:space="preserve"> эффективност</w:t>
      </w:r>
      <w:r w:rsidR="00D75657">
        <w:t>ь</w:t>
      </w:r>
      <w:r w:rsidR="00D709D4">
        <w:t xml:space="preserve"> использования конкретных инструментов мерчандайзинга с точки зрения стимулирования продаж.</w:t>
      </w:r>
      <w:r>
        <w:t xml:space="preserve"> Результаты проведенного исследования будут использованы для достижения втор</w:t>
      </w:r>
      <w:r w:rsidR="00D851FF">
        <w:t xml:space="preserve">ого этапа цели </w:t>
      </w:r>
      <w:r>
        <w:t xml:space="preserve">– разработке рекомендаций по применению </w:t>
      </w:r>
      <w:r w:rsidR="00D851FF">
        <w:t>рассмотренных</w:t>
      </w:r>
      <w:r>
        <w:t xml:space="preserve"> инструментов.</w:t>
      </w:r>
    </w:p>
    <w:p w14:paraId="3CE5A1DF" w14:textId="09EE2119" w:rsidR="00662A53" w:rsidRPr="00662A53" w:rsidRDefault="00375B9A" w:rsidP="00550796">
      <w:pPr>
        <w:pStyle w:val="Heading2"/>
      </w:pPr>
      <w:bookmarkStart w:id="104" w:name="_Toc73567842"/>
      <w:r>
        <w:t xml:space="preserve">3.1. </w:t>
      </w:r>
      <w:r w:rsidR="00662A53">
        <w:t>Методология исследования</w:t>
      </w:r>
      <w:bookmarkEnd w:id="104"/>
    </w:p>
    <w:p w14:paraId="6A0DB947" w14:textId="2BF270E1" w:rsidR="001F40FB" w:rsidRDefault="00375B9A" w:rsidP="00662A53">
      <w:pPr>
        <w:pStyle w:val="Heading3"/>
      </w:pPr>
      <w:bookmarkStart w:id="105" w:name="_Toc69058265"/>
      <w:bookmarkStart w:id="106" w:name="_Toc73567843"/>
      <w:bookmarkEnd w:id="103"/>
      <w:r>
        <w:t>3.</w:t>
      </w:r>
      <w:r w:rsidR="00662A53">
        <w:t>1</w:t>
      </w:r>
      <w:r>
        <w:t>.</w:t>
      </w:r>
      <w:r w:rsidR="00DA7AAF">
        <w:t>1</w:t>
      </w:r>
      <w:r w:rsidR="00662A53">
        <w:t>.</w:t>
      </w:r>
      <w:r>
        <w:t xml:space="preserve"> </w:t>
      </w:r>
      <w:r w:rsidR="001F40FB">
        <w:t>Обоснование выбранного метода исследования</w:t>
      </w:r>
      <w:bookmarkEnd w:id="105"/>
      <w:bookmarkEnd w:id="106"/>
    </w:p>
    <w:p w14:paraId="04518309" w14:textId="0BBCA923" w:rsidR="00274F6B" w:rsidRDefault="00DA7AAF" w:rsidP="00274F6B">
      <w:r>
        <w:t xml:space="preserve">На момент написания работы в двух дисконтных магазинах компании в Санкт-Петербурге произошло скопление </w:t>
      </w:r>
      <w:r w:rsidRPr="00DA7AAF">
        <w:rPr>
          <w:b/>
          <w:bCs/>
          <w:i/>
          <w:iCs/>
        </w:rPr>
        <w:t>остатков моделей прошлых коллекций</w:t>
      </w:r>
      <w:r>
        <w:t xml:space="preserve">. Рассматриваемые модели были представлены в неполной размерной сетке. Такие модели экономически не выгодно держать в магазине, так как они, занимая место на полках, не могут быть предложены во всех нужных покупателям размерах. Перед компанией стояла </w:t>
      </w:r>
      <w:r w:rsidRPr="00DA7AAF">
        <w:rPr>
          <w:b/>
          <w:bCs/>
          <w:i/>
          <w:iCs/>
        </w:rPr>
        <w:t>задача ускорить темпы реализации</w:t>
      </w:r>
      <w:r>
        <w:t xml:space="preserve"> запасов из прошлых коллекций с «выбитыми» размерами. При этом, важно отметить, что на рассматриваемые модели уже была предложена максимально возможная скидка, и дальнейшее снижение маржи не представлялось возможным – иначе пары обуви пришлось бы продавать в убыток.</w:t>
      </w:r>
    </w:p>
    <w:p w14:paraId="5577F741" w14:textId="27B5FC98" w:rsidR="00274F6B" w:rsidRPr="00DA7AAF" w:rsidRDefault="001F40FB" w:rsidP="00274F6B">
      <w:r>
        <w:t xml:space="preserve">В </w:t>
      </w:r>
      <w:r w:rsidR="00FA770C">
        <w:t xml:space="preserve">контексте описанной ситуации перед компанией </w:t>
      </w:r>
      <w:r w:rsidR="00FA770C">
        <w:rPr>
          <w:lang w:val="en-US"/>
        </w:rPr>
        <w:t>ECCO</w:t>
      </w:r>
      <w:r w:rsidR="00FA770C" w:rsidRPr="00FA770C">
        <w:t xml:space="preserve"> </w:t>
      </w:r>
      <w:r w:rsidR="00FA770C">
        <w:t>стояла задача избрать наиболее эффективны</w:t>
      </w:r>
      <w:r w:rsidR="006C3A50">
        <w:t>е</w:t>
      </w:r>
      <w:r w:rsidR="00FA770C">
        <w:t xml:space="preserve"> метод</w:t>
      </w:r>
      <w:r w:rsidR="006C3A50">
        <w:t>ы</w:t>
      </w:r>
      <w:r w:rsidR="00FA770C">
        <w:t xml:space="preserve"> мерчандайзинга для стимулирования спроса по товарам, темпы реализации которых было необходимо увеличить. </w:t>
      </w:r>
      <w:r w:rsidR="00274F6B">
        <w:t>При этом цены на них предполагалось сохранить прежними.</w:t>
      </w:r>
    </w:p>
    <w:p w14:paraId="6074AA17" w14:textId="76555286" w:rsidR="00671A3E" w:rsidRDefault="00671A3E" w:rsidP="00671A3E">
      <w:r>
        <w:t xml:space="preserve">То есть изменения предполагали целенаправленное изменение мерчандайзинга в магазинах, что позволило получить новые знания о нем. Поскольку один из основных факторов влияния на принятие покупательского решения – цена рассматриваемой группы </w:t>
      </w:r>
      <w:r>
        <w:lastRenderedPageBreak/>
        <w:t>товаров – не изменялся, и у компании также была возможность контролировать остальные факторы настолько, насколько это было возможно, то появлялась возможность оценить эффект, оказываемый инструментами мерчандайзинга на продажи. Так, рассматриваемая ситуация сформировала благоприятные условия в компании для проведения экспериментального исследования, которое было нацелено на оценку значимости разных инструментов мерчандайзинга на результаты продаж.</w:t>
      </w:r>
    </w:p>
    <w:p w14:paraId="06D33B77" w14:textId="1A12E763" w:rsidR="00906720" w:rsidRPr="002F105D" w:rsidRDefault="00906720" w:rsidP="00906720">
      <w:pPr>
        <w:rPr>
          <w:color w:val="000000" w:themeColor="text1"/>
        </w:rPr>
      </w:pPr>
      <w:r>
        <w:t>Проведение эксперимента предполагает осуществление управляемого процесса изменения независимой переменной для измерения ее влияния на зависимую переменн</w:t>
      </w:r>
      <w:r w:rsidR="007B6F54">
        <w:t>ую</w:t>
      </w:r>
      <w:r>
        <w:t xml:space="preserve"> при исключении влияния посторонних </w:t>
      </w:r>
      <w:r w:rsidRPr="002F105D">
        <w:rPr>
          <w:color w:val="000000" w:themeColor="text1"/>
        </w:rPr>
        <w:t>факторов</w:t>
      </w:r>
      <w:r w:rsidR="002F105D" w:rsidRPr="002F105D">
        <w:rPr>
          <w:color w:val="000000" w:themeColor="text1"/>
        </w:rPr>
        <w:t xml:space="preserve"> [</w:t>
      </w:r>
      <w:proofErr w:type="spellStart"/>
      <w:r w:rsidRPr="002F105D">
        <w:rPr>
          <w:color w:val="000000" w:themeColor="text1"/>
        </w:rPr>
        <w:t>Малхорта</w:t>
      </w:r>
      <w:proofErr w:type="spellEnd"/>
      <w:r w:rsidR="002F105D" w:rsidRPr="002F105D">
        <w:rPr>
          <w:color w:val="000000" w:themeColor="text1"/>
        </w:rPr>
        <w:t>, 2002].</w:t>
      </w:r>
    </w:p>
    <w:p w14:paraId="4DCA3E88" w14:textId="7A05E66A" w:rsidR="00906720" w:rsidRPr="00906720" w:rsidRDefault="00906720" w:rsidP="00906720">
      <w:pPr>
        <w:rPr>
          <w:color w:val="000000" w:themeColor="text1"/>
        </w:rPr>
      </w:pPr>
      <w:r>
        <w:rPr>
          <w:color w:val="000000" w:themeColor="text1"/>
        </w:rPr>
        <w:t xml:space="preserve">В данной работе в качестве независимых переменных в исследовании будут выступать различные инструменты мерчандайзинга, а в качестве зависимой – продажи </w:t>
      </w:r>
      <w:r w:rsidR="00274F6B">
        <w:rPr>
          <w:color w:val="000000" w:themeColor="text1"/>
        </w:rPr>
        <w:t>экспериментальной</w:t>
      </w:r>
      <w:r>
        <w:rPr>
          <w:color w:val="000000" w:themeColor="text1"/>
        </w:rPr>
        <w:t xml:space="preserve"> группы моделей обуви.</w:t>
      </w:r>
    </w:p>
    <w:p w14:paraId="7DD029C9" w14:textId="3EB74B4E" w:rsidR="00FD2FBA" w:rsidRDefault="00CC3BE0" w:rsidP="00CC3BE0">
      <w:r>
        <w:t xml:space="preserve">Мне должны быть предоставлены данные по продажам </w:t>
      </w:r>
      <w:r w:rsidR="00274F6B">
        <w:rPr>
          <w:color w:val="000000" w:themeColor="text1"/>
        </w:rPr>
        <w:t xml:space="preserve">экспериментальной </w:t>
      </w:r>
      <w:r>
        <w:t>группы товаров до проведения изменений в мерчандайзинге и после. Сравнение показателей в двух случаях обнаружит влияние инструментов мерчандайзинга на продажи.</w:t>
      </w:r>
    </w:p>
    <w:p w14:paraId="7C335B4E" w14:textId="350453ED" w:rsidR="00B06773" w:rsidRDefault="00B06773" w:rsidP="00B06773">
      <w:r>
        <w:t xml:space="preserve">При проведении эмпирического исследования влияние посторонних факторов </w:t>
      </w:r>
      <w:r w:rsidR="001A36AD">
        <w:t>будет</w:t>
      </w:r>
      <w:r>
        <w:t xml:space="preserve"> нивелировано настолько, насколько это возможно</w:t>
      </w:r>
      <w:r w:rsidR="001A36AD">
        <w:t xml:space="preserve">. </w:t>
      </w:r>
      <w:r w:rsidR="00CE690B">
        <w:t xml:space="preserve">Это позволит изолировать изучаемые инструменты мерчандайзинга </w:t>
      </w:r>
      <w:r w:rsidR="00CE690B" w:rsidRPr="00CE690B">
        <w:t>в «чистом виде»</w:t>
      </w:r>
      <w:r w:rsidR="00CE690B">
        <w:t xml:space="preserve">. </w:t>
      </w:r>
      <w:r w:rsidR="001A36AD">
        <w:t>Так, относительно контролируемое окружение будет достигнуто в результате контроля над следующими переменными:</w:t>
      </w:r>
    </w:p>
    <w:p w14:paraId="5942B7E5" w14:textId="1B24A7A5" w:rsidR="00B06773" w:rsidRDefault="00B06773" w:rsidP="00621FC2">
      <w:pPr>
        <w:pStyle w:val="ListParagraph"/>
        <w:numPr>
          <w:ilvl w:val="0"/>
          <w:numId w:val="19"/>
        </w:numPr>
      </w:pPr>
      <w:r>
        <w:t xml:space="preserve">Цена как один из основных факторов, влияющих на решение о покупке, будет оставаться неизменной для </w:t>
      </w:r>
      <w:r w:rsidR="00274F6B">
        <w:rPr>
          <w:color w:val="000000" w:themeColor="text1"/>
        </w:rPr>
        <w:t xml:space="preserve">экспериментальной </w:t>
      </w:r>
      <w:r>
        <w:t>группы товаров.</w:t>
      </w:r>
    </w:p>
    <w:p w14:paraId="6F95B011" w14:textId="0FA4C7C4" w:rsidR="00B06773" w:rsidRDefault="00B06773" w:rsidP="00621FC2">
      <w:pPr>
        <w:pStyle w:val="ListParagraph"/>
        <w:numPr>
          <w:ilvl w:val="0"/>
          <w:numId w:val="19"/>
        </w:numPr>
      </w:pPr>
      <w:r>
        <w:t xml:space="preserve">В ходе исследования будут сравниваться доли продаж </w:t>
      </w:r>
      <w:r w:rsidR="00274F6B">
        <w:t>рассматриваемых</w:t>
      </w:r>
      <w:r>
        <w:t xml:space="preserve"> моделей от общего числа продаж, а не их абсолютные показатели.</w:t>
      </w:r>
    </w:p>
    <w:p w14:paraId="4021DE8A" w14:textId="22B0A28C" w:rsidR="00B06773" w:rsidRDefault="00B06773" w:rsidP="00621FC2">
      <w:pPr>
        <w:pStyle w:val="ListParagraph"/>
        <w:numPr>
          <w:ilvl w:val="0"/>
          <w:numId w:val="19"/>
        </w:numPr>
      </w:pPr>
      <w:r>
        <w:t>Данные о продажах будут собраны в два равных промежутка времени и в одни и те же дни недели, захватывая выходные дни (с четверга по вторник).</w:t>
      </w:r>
    </w:p>
    <w:p w14:paraId="5C90813F" w14:textId="2659828A" w:rsidR="00B06773" w:rsidRDefault="00B06773" w:rsidP="00621FC2">
      <w:pPr>
        <w:pStyle w:val="ListParagraph"/>
        <w:numPr>
          <w:ilvl w:val="0"/>
          <w:numId w:val="19"/>
        </w:numPr>
      </w:pPr>
      <w:r>
        <w:t>За рассматриваемый период компания</w:t>
      </w:r>
      <w:r w:rsidRPr="008536B5">
        <w:t xml:space="preserve"> </w:t>
      </w:r>
      <w:r>
        <w:t>не будет вводить изменений в условия проведения акций и программ лояльности.</w:t>
      </w:r>
    </w:p>
    <w:p w14:paraId="2EBB3E81" w14:textId="741255E1" w:rsidR="00B06773" w:rsidRDefault="00B06773" w:rsidP="00621FC2">
      <w:pPr>
        <w:pStyle w:val="ListParagraph"/>
        <w:numPr>
          <w:ilvl w:val="0"/>
          <w:numId w:val="19"/>
        </w:numPr>
      </w:pPr>
      <w:r>
        <w:t>Ассортимент дисконтных магазинов за рассматриваемый период не будет меняться.</w:t>
      </w:r>
    </w:p>
    <w:p w14:paraId="0D46E694" w14:textId="77777777" w:rsidR="007669A5" w:rsidRDefault="00B06773" w:rsidP="00621FC2">
      <w:pPr>
        <w:pStyle w:val="ListParagraph"/>
        <w:numPr>
          <w:ilvl w:val="0"/>
          <w:numId w:val="19"/>
        </w:numPr>
      </w:pPr>
      <w:r>
        <w:t>В ходе исследования будут рассмотрены только мужские модели обуви.</w:t>
      </w:r>
    </w:p>
    <w:p w14:paraId="205C38A7" w14:textId="792EF54C" w:rsidR="007669A5" w:rsidRDefault="007669A5" w:rsidP="007669A5">
      <w:r>
        <w:t xml:space="preserve">В сравнении с таким методом исследования как наблюдение, где исследователь фиксирует данные, не предпринимая попыток повлиять на исследуемые факторы, эксперимент предполагает активное участие исследователя в его проведении и возможность сознательного изменения и контроля экспериментальных условий. </w:t>
      </w:r>
      <w:r w:rsidR="00F22381">
        <w:lastRenderedPageBreak/>
        <w:t>Э</w:t>
      </w:r>
      <w:r>
        <w:t xml:space="preserve">ксперимент позволит получить данные об эффективности </w:t>
      </w:r>
      <w:r w:rsidR="00F22381">
        <w:t xml:space="preserve">тех </w:t>
      </w:r>
      <w:r>
        <w:t>инструментов мерчандайзинга, кото</w:t>
      </w:r>
      <w:r w:rsidR="00F22381">
        <w:t>рые были выявлены как наиболее актуальные для использования компанией в решении конкретных бизнес-задач.</w:t>
      </w:r>
      <w:r w:rsidR="00BC5DB0">
        <w:t xml:space="preserve"> </w:t>
      </w:r>
    </w:p>
    <w:p w14:paraId="1D7D4494" w14:textId="61E0E3C7" w:rsidR="00412276" w:rsidRPr="001A36AD" w:rsidRDefault="00B06773" w:rsidP="00F22381">
      <w:r>
        <w:t xml:space="preserve">Таким образом, </w:t>
      </w:r>
      <w:r w:rsidR="00F22381">
        <w:t>основным мотивом выбора эксперимента как метода</w:t>
      </w:r>
      <w:r>
        <w:t xml:space="preserve"> исследовани</w:t>
      </w:r>
      <w:r w:rsidR="00F22381">
        <w:t>я эффективности инструментов мерчандайзинга</w:t>
      </w:r>
      <w:r w:rsidR="001A36AD">
        <w:t xml:space="preserve"> </w:t>
      </w:r>
      <w:r w:rsidR="00F22381">
        <w:t>является возможность</w:t>
      </w:r>
      <w:r w:rsidR="00906720">
        <w:t xml:space="preserve"> выявить причинно-следственные связи между </w:t>
      </w:r>
      <w:r w:rsidR="00F22381">
        <w:t>конкретными</w:t>
      </w:r>
      <w:r w:rsidR="00906720">
        <w:t xml:space="preserve"> методами мерчандайзинга и продажами в </w:t>
      </w:r>
      <w:r w:rsidR="009F089B">
        <w:t xml:space="preserve">дисконтных </w:t>
      </w:r>
      <w:r w:rsidR="00906720">
        <w:t xml:space="preserve">магазинах компании </w:t>
      </w:r>
      <w:r w:rsidR="00906720" w:rsidRPr="007669A5">
        <w:rPr>
          <w:lang w:val="en-US"/>
        </w:rPr>
        <w:t>ECCO</w:t>
      </w:r>
      <w:r w:rsidR="00906720">
        <w:t xml:space="preserve">. </w:t>
      </w:r>
      <w:r w:rsidR="00F22381">
        <w:t>Данный метод позволит проанализировать те инструменты мерчандайзинга, которые были выбраны как наиболее эффективные для стимулирования сбыта определенных групп товаров в ходе изучения теоретической литературы</w:t>
      </w:r>
      <w:r w:rsidR="00CE690B">
        <w:t xml:space="preserve"> – то есть инструменты будут выбраны в соответствии с желанием исследователя</w:t>
      </w:r>
      <w:r w:rsidR="00F22381">
        <w:t xml:space="preserve">. </w:t>
      </w:r>
      <w:r w:rsidR="00906720">
        <w:t xml:space="preserve">Выбор метода также </w:t>
      </w:r>
      <w:r w:rsidR="001A36AD">
        <w:t>обусловлен сложившимися благоприятными обстоятельствами,</w:t>
      </w:r>
      <w:r w:rsidR="00906720">
        <w:t xml:space="preserve"> </w:t>
      </w:r>
      <w:r w:rsidR="00A86C68">
        <w:t xml:space="preserve">в которых появилась возможность провести хорошо контролируемый эксперимент в </w:t>
      </w:r>
      <w:r w:rsidR="00412276">
        <w:t>естественной обстановке</w:t>
      </w:r>
      <w:r w:rsidR="00A86C68">
        <w:t xml:space="preserve"> магазина</w:t>
      </w:r>
      <w:r w:rsidR="00BC5DB0">
        <w:t>.</w:t>
      </w:r>
    </w:p>
    <w:p w14:paraId="34A1C76D" w14:textId="714A6BB2" w:rsidR="004C7112" w:rsidRDefault="00375B9A" w:rsidP="00662A53">
      <w:pPr>
        <w:pStyle w:val="Heading3"/>
      </w:pPr>
      <w:bookmarkStart w:id="107" w:name="_Toc69058266"/>
      <w:bookmarkStart w:id="108" w:name="_Toc73567844"/>
      <w:r>
        <w:t>3.</w:t>
      </w:r>
      <w:r w:rsidR="00662A53">
        <w:t>1.</w:t>
      </w:r>
      <w:r w:rsidR="00DA7AAF">
        <w:t>2</w:t>
      </w:r>
      <w:r>
        <w:t xml:space="preserve">. </w:t>
      </w:r>
      <w:r w:rsidR="004C7112">
        <w:t xml:space="preserve">Инструменты для решения бизнес-задачи </w:t>
      </w:r>
      <w:r w:rsidR="004C7112">
        <w:rPr>
          <w:lang w:val="en-US"/>
        </w:rPr>
        <w:t>ECCO</w:t>
      </w:r>
      <w:bookmarkEnd w:id="107"/>
      <w:bookmarkEnd w:id="108"/>
    </w:p>
    <w:p w14:paraId="3D6C81EE" w14:textId="5EA00269" w:rsidR="004C7112" w:rsidRDefault="004C7112" w:rsidP="004C7112">
      <w:r>
        <w:t xml:space="preserve">Итак, в описанных бизнес-условиях перед компанией стояла задача привлечь внимание покупателей к </w:t>
      </w:r>
      <w:r w:rsidR="00274F6B">
        <w:rPr>
          <w:color w:val="000000" w:themeColor="text1"/>
        </w:rPr>
        <w:t xml:space="preserve">экспериментальной </w:t>
      </w:r>
      <w:r>
        <w:t>группе товаров, чтобы стимулировать их продажи. Из рассмотренных в первой главе принципов мерчандайзинга следует, что потребители склонны выделять отдельные объекты из окружения и воспринимать все остальное как фон. Поэтому если перед магазином стоит цель увеличить продажи конкретного товара, то необходимо выделять этот товар на фоне остальных. Итак, изучив и проанализировав инструментарий мерчандайзинга, доступный для применения в компании</w:t>
      </w:r>
      <w:r w:rsidRPr="004C7112">
        <w:t xml:space="preserve"> </w:t>
      </w:r>
      <w:r>
        <w:rPr>
          <w:lang w:val="en-US"/>
        </w:rPr>
        <w:t>ECCO</w:t>
      </w:r>
      <w:r>
        <w:t>,</w:t>
      </w:r>
      <w:r w:rsidRPr="004C7112">
        <w:t xml:space="preserve"> </w:t>
      </w:r>
      <w:r>
        <w:t xml:space="preserve">можно предположить, что в описанных бизнес-условиях, наиболее эффективными способами привлечения внимания к </w:t>
      </w:r>
      <w:r w:rsidR="00274F6B">
        <w:rPr>
          <w:color w:val="000000" w:themeColor="text1"/>
        </w:rPr>
        <w:t xml:space="preserve">экспериментальной </w:t>
      </w:r>
      <w:r>
        <w:t>группе товара будут являться:</w:t>
      </w:r>
    </w:p>
    <w:p w14:paraId="06C15F6E" w14:textId="77777777" w:rsidR="004C7112" w:rsidRPr="00742EB0" w:rsidRDefault="004C7112" w:rsidP="00621FC2">
      <w:pPr>
        <w:pStyle w:val="ListParagraph"/>
        <w:numPr>
          <w:ilvl w:val="0"/>
          <w:numId w:val="17"/>
        </w:numPr>
      </w:pPr>
      <w:r>
        <w:t>Вынесение группы товаров на дополнительное торговое оборудование. Наиболее эффективным является расположение на островном оборудовании в центре зала или на пересечении потоков покупателей.</w:t>
      </w:r>
    </w:p>
    <w:p w14:paraId="4376BBE1" w14:textId="77777777" w:rsidR="004C7112" w:rsidRPr="00D00290" w:rsidRDefault="004C7112" w:rsidP="00621FC2">
      <w:pPr>
        <w:pStyle w:val="ListParagraph"/>
        <w:numPr>
          <w:ilvl w:val="0"/>
          <w:numId w:val="17"/>
        </w:numPr>
      </w:pPr>
      <w:r>
        <w:t xml:space="preserve">Использование </w:t>
      </w:r>
      <w:r w:rsidRPr="00D00290">
        <w:rPr>
          <w:lang w:val="en-RU"/>
        </w:rPr>
        <w:t>POS-материа</w:t>
      </w:r>
      <w:r>
        <w:t xml:space="preserve">лов, которые </w:t>
      </w:r>
      <w:r w:rsidRPr="00D00290">
        <w:rPr>
          <w:lang w:val="en-RU"/>
        </w:rPr>
        <w:t>привлекают внимание покупателя</w:t>
      </w:r>
      <w:r>
        <w:t xml:space="preserve"> </w:t>
      </w:r>
      <w:r w:rsidRPr="00D00290">
        <w:rPr>
          <w:lang w:val="en-RU"/>
        </w:rPr>
        <w:t>и выделяют нужный товар</w:t>
      </w:r>
      <w:r>
        <w:t xml:space="preserve"> на фоне остального.</w:t>
      </w:r>
    </w:p>
    <w:p w14:paraId="28AF767F" w14:textId="1CB48951" w:rsidR="004C7112" w:rsidRPr="004C7112" w:rsidRDefault="004C7112" w:rsidP="00621FC2">
      <w:pPr>
        <w:pStyle w:val="ListParagraph"/>
        <w:numPr>
          <w:ilvl w:val="0"/>
          <w:numId w:val="17"/>
        </w:numPr>
        <w:rPr>
          <w:lang w:val="en-RU"/>
        </w:rPr>
      </w:pPr>
      <w:r>
        <w:t xml:space="preserve">Использование специальной </w:t>
      </w:r>
      <w:r w:rsidRPr="00D00290">
        <w:rPr>
          <w:lang w:val="en-RU"/>
        </w:rPr>
        <w:t>композиционной или дисплейной выкладки</w:t>
      </w:r>
      <w:r>
        <w:t>, а также ярких цветов в оформлении</w:t>
      </w:r>
      <w:r w:rsidR="007B2FC4">
        <w:t xml:space="preserve"> оборудования</w:t>
      </w:r>
      <w:r>
        <w:t>.</w:t>
      </w:r>
    </w:p>
    <w:p w14:paraId="1FB73CBC" w14:textId="70E683A8" w:rsidR="004C7112" w:rsidRPr="004C7112" w:rsidRDefault="004C7112" w:rsidP="007C2452">
      <w:r>
        <w:t xml:space="preserve">Таким образом, было определено, что данные инструменты мерчандайзинга будут наиболее эффективны при решении актуальной бизнес-задачи компании. </w:t>
      </w:r>
      <w:r w:rsidR="007C2452">
        <w:t>Поэтому далее в работе будет исследована их эффективность. При этом, б</w:t>
      </w:r>
      <w:r w:rsidR="00B43123">
        <w:t xml:space="preserve">ыло решено не оценивать </w:t>
      </w:r>
      <w:r w:rsidR="007C2452">
        <w:t xml:space="preserve">степень </w:t>
      </w:r>
      <w:r w:rsidR="00B43123">
        <w:t>влияни</w:t>
      </w:r>
      <w:r w:rsidR="007C2452">
        <w:t>я</w:t>
      </w:r>
      <w:r w:rsidR="00B43123">
        <w:t xml:space="preserve"> </w:t>
      </w:r>
      <w:r w:rsidR="007C2452">
        <w:t xml:space="preserve">на продажи </w:t>
      </w:r>
      <w:r w:rsidR="00B43123">
        <w:t xml:space="preserve">типа выкладки и </w:t>
      </w:r>
      <w:r w:rsidR="00B43123">
        <w:rPr>
          <w:lang w:val="en-US"/>
        </w:rPr>
        <w:t>POS</w:t>
      </w:r>
      <w:r w:rsidR="00B43123">
        <w:t xml:space="preserve">-материалов по отдельности, поскольку эти </w:t>
      </w:r>
      <w:r w:rsidR="00B43123">
        <w:lastRenderedPageBreak/>
        <w:t xml:space="preserve">инструменты практически никогда не используются </w:t>
      </w:r>
      <w:r w:rsidR="007C2452">
        <w:t>раздельно</w:t>
      </w:r>
      <w:r w:rsidR="00B43123">
        <w:t>.</w:t>
      </w:r>
    </w:p>
    <w:p w14:paraId="510597B2" w14:textId="139E2BA4" w:rsidR="00262BF6" w:rsidRDefault="00375B9A" w:rsidP="00662A53">
      <w:pPr>
        <w:pStyle w:val="Heading3"/>
      </w:pPr>
      <w:bookmarkStart w:id="109" w:name="_Toc69058267"/>
      <w:bookmarkStart w:id="110" w:name="_Toc73567845"/>
      <w:r>
        <w:t>3.</w:t>
      </w:r>
      <w:r w:rsidR="00662A53">
        <w:t>1.</w:t>
      </w:r>
      <w:r w:rsidR="00DA7AAF">
        <w:t>3</w:t>
      </w:r>
      <w:r>
        <w:t xml:space="preserve">. </w:t>
      </w:r>
      <w:r w:rsidR="00262BF6">
        <w:t>Описание проведенного опыта</w:t>
      </w:r>
      <w:bookmarkEnd w:id="109"/>
      <w:bookmarkEnd w:id="110"/>
    </w:p>
    <w:p w14:paraId="1FC9BBAE" w14:textId="47434F2A" w:rsidR="00D8474B" w:rsidRPr="00C66B76" w:rsidRDefault="002B42F5" w:rsidP="00300585">
      <w:r>
        <w:t xml:space="preserve">Целью </w:t>
      </w:r>
      <w:r w:rsidR="00C8444A">
        <w:t xml:space="preserve">проведенного эмпирического </w:t>
      </w:r>
      <w:r>
        <w:t xml:space="preserve">исследования было исследовать значимость инструментов мерчандайзинга для краткосрочного увеличения объемов продаж конкретной группы товаров при </w:t>
      </w:r>
      <w:r w:rsidR="00C22528">
        <w:t xml:space="preserve">сохранении </w:t>
      </w:r>
      <w:r w:rsidR="00C8444A">
        <w:t>остальных факторов неизменными, в том числе цены</w:t>
      </w:r>
      <w:r w:rsidR="00D851FF">
        <w:t xml:space="preserve">, а также сравнивать показатели продаж до и после внедренных изменений, чтобы дать оценку эффективности мерчандайзинга в </w:t>
      </w:r>
      <w:r w:rsidR="00D851FF">
        <w:rPr>
          <w:lang w:val="en-US"/>
        </w:rPr>
        <w:t>ECCO</w:t>
      </w:r>
      <w:r>
        <w:t>.</w:t>
      </w:r>
      <w:r w:rsidR="00B6537B">
        <w:t xml:space="preserve"> </w:t>
      </w:r>
      <w:r w:rsidR="00C8444A">
        <w:t xml:space="preserve">Предметом исследования выступила </w:t>
      </w:r>
      <w:r w:rsidR="00274F6B">
        <w:rPr>
          <w:color w:val="000000" w:themeColor="text1"/>
        </w:rPr>
        <w:t xml:space="preserve">экспериментальная </w:t>
      </w:r>
      <w:r w:rsidR="00C8444A">
        <w:t xml:space="preserve">группа моделей мужской обуви бренда </w:t>
      </w:r>
      <w:r w:rsidR="00C8444A">
        <w:rPr>
          <w:lang w:val="en-US"/>
        </w:rPr>
        <w:t>ECCO</w:t>
      </w:r>
      <w:r w:rsidR="00B6537B">
        <w:t>, по которой было необходимо повысить продажи</w:t>
      </w:r>
      <w:r w:rsidR="00300585">
        <w:t>, и которую затронули изменения в мерчандайзинге</w:t>
      </w:r>
      <w:r w:rsidR="00C8444A">
        <w:t>.</w:t>
      </w:r>
      <w:r w:rsidR="00300585">
        <w:t xml:space="preserve"> </w:t>
      </w:r>
      <w:r w:rsidR="00D8474B">
        <w:t xml:space="preserve">Всего в эксперименте было использовано 42 </w:t>
      </w:r>
      <w:r w:rsidR="00D8474B">
        <w:rPr>
          <w:lang w:val="en-US"/>
        </w:rPr>
        <w:t>SKU</w:t>
      </w:r>
      <w:r w:rsidR="00C66B76">
        <w:t xml:space="preserve"> обуви</w:t>
      </w:r>
      <w:r w:rsidR="00D8474B">
        <w:t>.</w:t>
      </w:r>
    </w:p>
    <w:p w14:paraId="1D5BB320" w14:textId="57C2E905" w:rsidR="002B42F5" w:rsidRDefault="00300585" w:rsidP="00300585">
      <w:r>
        <w:t>В процессе</w:t>
      </w:r>
      <w:r w:rsidR="00C8444A">
        <w:t xml:space="preserve"> </w:t>
      </w:r>
      <w:r>
        <w:t xml:space="preserve">проведения исследования </w:t>
      </w:r>
      <w:r w:rsidR="00C8444A">
        <w:t xml:space="preserve">были собраны данные в двух дисконтных магазинах компании </w:t>
      </w:r>
      <w:r w:rsidR="00394F1A">
        <w:rPr>
          <w:lang w:val="en-US"/>
        </w:rPr>
        <w:t>ECCO</w:t>
      </w:r>
      <w:r w:rsidR="00394F1A" w:rsidRPr="00F70919">
        <w:t xml:space="preserve"> </w:t>
      </w:r>
      <w:r w:rsidR="00394F1A">
        <w:t xml:space="preserve">в г. Санкт-Петербурге - </w:t>
      </w:r>
      <w:r w:rsidR="00394F1A" w:rsidRPr="00394F1A">
        <w:t>"ЭККО-СПб Дисконт Румба"</w:t>
      </w:r>
      <w:r w:rsidR="0072382E">
        <w:t xml:space="preserve"> (находится в дисконтном центре)</w:t>
      </w:r>
      <w:r w:rsidR="00394F1A">
        <w:t xml:space="preserve"> и </w:t>
      </w:r>
      <w:r w:rsidR="00394F1A" w:rsidRPr="00394F1A">
        <w:t>"ЭККО-СПб Континент Бухарестская"</w:t>
      </w:r>
      <w:r w:rsidR="0072382E">
        <w:t xml:space="preserve"> (</w:t>
      </w:r>
      <w:r w:rsidR="00946E0D">
        <w:rPr>
          <w:color w:val="000000" w:themeColor="text1"/>
        </w:rPr>
        <w:t>в ТЦ</w:t>
      </w:r>
      <w:r w:rsidR="00946E0D" w:rsidRPr="00F922A2">
        <w:rPr>
          <w:color w:val="000000" w:themeColor="text1"/>
        </w:rPr>
        <w:t xml:space="preserve"> </w:t>
      </w:r>
      <w:r w:rsidR="00946E0D">
        <w:rPr>
          <w:color w:val="000000" w:themeColor="text1"/>
        </w:rPr>
        <w:t>в основном представлены товары низкого и среднего ценовых сегментов)</w:t>
      </w:r>
      <w:r w:rsidR="00394F1A">
        <w:t xml:space="preserve">. Оба магазина относятся к дисконтным – их </w:t>
      </w:r>
      <w:r w:rsidR="007A5BA7">
        <w:t>посетители</w:t>
      </w:r>
      <w:r w:rsidR="00394F1A">
        <w:t xml:space="preserve"> ожидают наиболее выгодных предложений и скидок</w:t>
      </w:r>
      <w:r w:rsidR="00C832CD">
        <w:t>.</w:t>
      </w:r>
    </w:p>
    <w:p w14:paraId="2252F80E" w14:textId="7F139D90" w:rsidR="00701565" w:rsidRDefault="007B6F54" w:rsidP="00701565">
      <w:r>
        <w:t>Итак, в</w:t>
      </w:r>
      <w:r w:rsidR="00300585">
        <w:t xml:space="preserve"> середине февра</w:t>
      </w:r>
      <w:r w:rsidR="00701565">
        <w:t xml:space="preserve">ля </w:t>
      </w:r>
      <w:r w:rsidR="0069136D">
        <w:t xml:space="preserve">для </w:t>
      </w:r>
      <w:r w:rsidR="00701565">
        <w:t xml:space="preserve">стимулирования спроса по моделям </w:t>
      </w:r>
      <w:r w:rsidR="00274F6B">
        <w:rPr>
          <w:color w:val="000000" w:themeColor="text1"/>
        </w:rPr>
        <w:t xml:space="preserve">экспериментальной </w:t>
      </w:r>
      <w:r w:rsidR="00701565">
        <w:t>группы были проведены изменения в</w:t>
      </w:r>
      <w:r w:rsidR="00F316B7">
        <w:t xml:space="preserve"> </w:t>
      </w:r>
      <w:r w:rsidR="00701565">
        <w:t>выкладке и презентации</w:t>
      </w:r>
      <w:r>
        <w:t>.</w:t>
      </w:r>
    </w:p>
    <w:p w14:paraId="25ED8D6E" w14:textId="6455D3A5" w:rsidR="00701565" w:rsidRDefault="00701565" w:rsidP="00621FC2">
      <w:pPr>
        <w:pStyle w:val="ListParagraph"/>
        <w:numPr>
          <w:ilvl w:val="0"/>
          <w:numId w:val="18"/>
        </w:numPr>
      </w:pPr>
      <w:r>
        <w:t xml:space="preserve">Для всех </w:t>
      </w:r>
      <w:r w:rsidR="00300585">
        <w:t xml:space="preserve">избранных </w:t>
      </w:r>
      <w:r>
        <w:t xml:space="preserve">моделей были использованы красные ценники. </w:t>
      </w:r>
    </w:p>
    <w:p w14:paraId="710C4F77" w14:textId="73B9B96E" w:rsidR="00701565" w:rsidRDefault="00701565" w:rsidP="00621FC2">
      <w:pPr>
        <w:pStyle w:val="ListParagraph"/>
        <w:numPr>
          <w:ilvl w:val="0"/>
          <w:numId w:val="18"/>
        </w:numPr>
      </w:pPr>
      <w:r>
        <w:t xml:space="preserve">Витрины </w:t>
      </w:r>
      <w:r w:rsidR="0063238E">
        <w:t>и торговое оборудование</w:t>
      </w:r>
      <w:r w:rsidR="00B6537B">
        <w:t xml:space="preserve">, на котором были выставлены </w:t>
      </w:r>
      <w:r w:rsidR="00274F6B">
        <w:rPr>
          <w:color w:val="000000" w:themeColor="text1"/>
        </w:rPr>
        <w:t xml:space="preserve">экспериментальные </w:t>
      </w:r>
      <w:r w:rsidR="00B6537B">
        <w:t xml:space="preserve">модели, </w:t>
      </w:r>
      <w:r>
        <w:t xml:space="preserve">были оформлены красными </w:t>
      </w:r>
      <w:r w:rsidRPr="00701565">
        <w:rPr>
          <w:lang w:val="en-US"/>
        </w:rPr>
        <w:t>POS</w:t>
      </w:r>
      <w:r w:rsidRPr="00701565">
        <w:t>-</w:t>
      </w:r>
      <w:r>
        <w:t>материалами с надписями «скидки» и «цены от 5999 руб.</w:t>
      </w:r>
      <w:r w:rsidR="002B3D7D">
        <w:t xml:space="preserve"> (или иной суммы)</w:t>
      </w:r>
      <w:r>
        <w:t>»</w:t>
      </w:r>
      <w:r w:rsidR="002B3D7D">
        <w:t>.</w:t>
      </w:r>
    </w:p>
    <w:p w14:paraId="7F4C53B9" w14:textId="5C3F651C" w:rsidR="00AB3B60" w:rsidRDefault="00B6537B" w:rsidP="00621FC2">
      <w:pPr>
        <w:pStyle w:val="ListParagraph"/>
        <w:numPr>
          <w:ilvl w:val="0"/>
          <w:numId w:val="18"/>
        </w:numPr>
      </w:pPr>
      <w:r>
        <w:t xml:space="preserve">В </w:t>
      </w:r>
      <w:r w:rsidR="00300585" w:rsidRPr="00394F1A">
        <w:t>"ЭККО-СПб Дисконт Румба"</w:t>
      </w:r>
      <w:r w:rsidR="00300585">
        <w:t xml:space="preserve"> </w:t>
      </w:r>
      <w:r w:rsidR="00274F6B">
        <w:rPr>
          <w:color w:val="000000" w:themeColor="text1"/>
        </w:rPr>
        <w:t xml:space="preserve">экспериментальные </w:t>
      </w:r>
      <w:r w:rsidR="00AB3B60">
        <w:t>м</w:t>
      </w:r>
      <w:r w:rsidR="00701565">
        <w:t>одел</w:t>
      </w:r>
      <w:r w:rsidR="00300585">
        <w:t>и</w:t>
      </w:r>
      <w:r w:rsidR="00701565">
        <w:t xml:space="preserve"> были вынесены на отдельны</w:t>
      </w:r>
      <w:r w:rsidR="00300585">
        <w:t>й</w:t>
      </w:r>
      <w:r w:rsidR="00701565">
        <w:t xml:space="preserve"> стеллаж</w:t>
      </w:r>
      <w:r w:rsidR="00AB3B60">
        <w:t xml:space="preserve"> </w:t>
      </w:r>
      <w:r w:rsidR="00300585">
        <w:t xml:space="preserve">в </w:t>
      </w:r>
      <w:r w:rsidR="00505BB8">
        <w:t xml:space="preserve">традиционно </w:t>
      </w:r>
      <w:proofErr w:type="spellStart"/>
      <w:r w:rsidR="00505BB8">
        <w:t>скидочной</w:t>
      </w:r>
      <w:proofErr w:type="spellEnd"/>
      <w:r w:rsidR="00505BB8">
        <w:t xml:space="preserve"> угловой зоне</w:t>
      </w:r>
      <w:r w:rsidR="00AB3B60">
        <w:t xml:space="preserve"> </w:t>
      </w:r>
      <w:r w:rsidR="00300585">
        <w:t>торгового зала</w:t>
      </w:r>
      <w:r w:rsidR="00AB3B60">
        <w:t xml:space="preserve">. На </w:t>
      </w:r>
      <w:r w:rsidR="00300585">
        <w:t>стеллаже</w:t>
      </w:r>
      <w:r w:rsidR="00AB3B60">
        <w:t xml:space="preserve"> была использована «плотная выкладка» один к одному для создания эффекта распродажи.</w:t>
      </w:r>
    </w:p>
    <w:p w14:paraId="03B85D43" w14:textId="20BF3FF1" w:rsidR="00701565" w:rsidRDefault="00A531CD" w:rsidP="00300585">
      <w:pPr>
        <w:ind w:left="360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C38951" wp14:editId="646DA869">
                <wp:simplePos x="0" y="0"/>
                <wp:positionH relativeFrom="column">
                  <wp:posOffset>1170940</wp:posOffset>
                </wp:positionH>
                <wp:positionV relativeFrom="paragraph">
                  <wp:posOffset>34662</wp:posOffset>
                </wp:positionV>
                <wp:extent cx="1144270" cy="2718873"/>
                <wp:effectExtent l="12700" t="12700" r="11430" b="120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270" cy="27188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DD001" id="Rectangle 21" o:spid="_x0000_s1026" style="position:absolute;margin-left:92.2pt;margin-top:2.75pt;width:90.1pt;height:214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60765" wp14:editId="6B81A971">
                <wp:simplePos x="0" y="0"/>
                <wp:positionH relativeFrom="column">
                  <wp:posOffset>4638587</wp:posOffset>
                </wp:positionH>
                <wp:positionV relativeFrom="paragraph">
                  <wp:posOffset>313756</wp:posOffset>
                </wp:positionV>
                <wp:extent cx="1144599" cy="2295591"/>
                <wp:effectExtent l="12700" t="12700" r="11430" b="158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599" cy="22955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3617C" id="Rectangle 20" o:spid="_x0000_s1026" style="position:absolute;margin-left:365.25pt;margin-top:24.7pt;width:90.15pt;height:180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" filled="f" strokecolor="red" strokeweight="1.5pt"/>
            </w:pict>
          </mc:Fallback>
        </mc:AlternateContent>
      </w:r>
      <w:r w:rsidRPr="00A531CD">
        <w:rPr>
          <w:noProof/>
        </w:rPr>
        <w:drawing>
          <wp:inline distT="0" distB="0" distL="0" distR="0" wp14:anchorId="30501ECF" wp14:editId="6450A380">
            <wp:extent cx="2382204" cy="2774250"/>
            <wp:effectExtent l="0" t="0" r="5715" b="0"/>
            <wp:docPr id="18435" name="Рисунок 3" descr="Изображение выглядит как текст, внутренний, магазин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1958F3C0-E136-0649-92ED-EBCE1B97D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Рисунок 3" descr="Изображение выглядит как текст, внутренний, магазин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1958F3C0-E136-0649-92ED-EBCE1B97D32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7"/>
                    <a:stretch/>
                  </pic:blipFill>
                  <pic:spPr bwMode="auto">
                    <a:xfrm>
                      <a:off x="0" y="0"/>
                      <a:ext cx="2384280" cy="277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0585">
        <w:rPr>
          <w:noProof/>
        </w:rPr>
        <w:drawing>
          <wp:inline distT="0" distB="0" distL="0" distR="0" wp14:anchorId="2887F420" wp14:editId="7C3BDC9D">
            <wp:extent cx="3167303" cy="27748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90" cy="27959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ECE1" w14:textId="193F1062" w:rsidR="00D53046" w:rsidRDefault="00AB3B60" w:rsidP="00300585">
      <w:pPr>
        <w:pStyle w:val="a0"/>
      </w:pPr>
      <w:r>
        <w:t xml:space="preserve">Модели </w:t>
      </w:r>
      <w:r w:rsidR="00274F6B">
        <w:rPr>
          <w:color w:val="000000" w:themeColor="text1"/>
        </w:rPr>
        <w:t>экспериментальной</w:t>
      </w:r>
      <w:r>
        <w:t xml:space="preserve"> группы, вынесенные на отдельны</w:t>
      </w:r>
      <w:r w:rsidR="00300585">
        <w:t>й</w:t>
      </w:r>
      <w:r>
        <w:t xml:space="preserve"> стеллаж</w:t>
      </w:r>
      <w:r w:rsidR="001570D2">
        <w:t xml:space="preserve"> </w:t>
      </w:r>
      <w:r w:rsidR="00505BB8">
        <w:t xml:space="preserve">в традиционно </w:t>
      </w:r>
      <w:proofErr w:type="spellStart"/>
      <w:r w:rsidR="00505BB8">
        <w:t>скидочной</w:t>
      </w:r>
      <w:proofErr w:type="spellEnd"/>
      <w:r w:rsidR="00505BB8">
        <w:t xml:space="preserve"> зоне </w:t>
      </w:r>
      <w:r w:rsidR="001570D2">
        <w:t xml:space="preserve">с плотной выкладкой </w:t>
      </w:r>
      <w:r w:rsidR="002B3D7D">
        <w:t xml:space="preserve">в </w:t>
      </w:r>
      <w:r w:rsidR="003F11A5">
        <w:t xml:space="preserve">магазине в </w:t>
      </w:r>
      <w:r w:rsidR="00505BB8">
        <w:t xml:space="preserve">ТЦ </w:t>
      </w:r>
      <w:r w:rsidR="003F11A5">
        <w:t xml:space="preserve">Дисконт </w:t>
      </w:r>
      <w:r w:rsidR="002B3D7D">
        <w:t>Румб</w:t>
      </w:r>
      <w:r w:rsidR="00505BB8">
        <w:t>а</w:t>
      </w:r>
    </w:p>
    <w:p w14:paraId="41A837F2" w14:textId="520C1912" w:rsidR="003F11A5" w:rsidRDefault="003F11A5" w:rsidP="002925A5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2A9C82" wp14:editId="0CE7853C">
                <wp:simplePos x="0" y="0"/>
                <wp:positionH relativeFrom="column">
                  <wp:posOffset>3127020</wp:posOffset>
                </wp:positionH>
                <wp:positionV relativeFrom="paragraph">
                  <wp:posOffset>328295</wp:posOffset>
                </wp:positionV>
                <wp:extent cx="556251" cy="345386"/>
                <wp:effectExtent l="12700" t="12700" r="15875" b="107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51" cy="345386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C11C2" id="Rectangle 25" o:spid="_x0000_s1026" style="position:absolute;margin-left:246.2pt;margin-top:25.85pt;width:43.8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79DCE31" wp14:editId="7ED4C84E">
            <wp:extent cx="5508324" cy="2919046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707" cy="297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FE91" w14:textId="558CBD7F" w:rsidR="003F11A5" w:rsidRDefault="003F11A5" w:rsidP="003F11A5">
      <w:pPr>
        <w:pStyle w:val="a0"/>
      </w:pPr>
      <w:r>
        <w:t xml:space="preserve">Местоположение </w:t>
      </w:r>
      <w:r w:rsidR="00274F6B">
        <w:rPr>
          <w:color w:val="000000" w:themeColor="text1"/>
        </w:rPr>
        <w:t xml:space="preserve">экспериментальной </w:t>
      </w:r>
      <w:r>
        <w:t xml:space="preserve">группы моделей на </w:t>
      </w:r>
      <w:proofErr w:type="spellStart"/>
      <w:r>
        <w:t>планограмме</w:t>
      </w:r>
      <w:proofErr w:type="spellEnd"/>
      <w:r>
        <w:t xml:space="preserve"> магазина </w:t>
      </w:r>
      <w:r>
        <w:rPr>
          <w:lang w:val="en-US"/>
        </w:rPr>
        <w:t>ECCO</w:t>
      </w:r>
      <w:r w:rsidRPr="003F11A5">
        <w:t xml:space="preserve"> </w:t>
      </w:r>
      <w:r>
        <w:t>в ТЦ Дисконт Румба</w:t>
      </w:r>
    </w:p>
    <w:p w14:paraId="4A877C52" w14:textId="4AB46245" w:rsidR="001570D2" w:rsidRDefault="00B6537B" w:rsidP="00621FC2">
      <w:pPr>
        <w:pStyle w:val="ListParagraph"/>
        <w:numPr>
          <w:ilvl w:val="0"/>
          <w:numId w:val="18"/>
        </w:numPr>
      </w:pPr>
      <w:r>
        <w:t xml:space="preserve">В </w:t>
      </w:r>
      <w:r w:rsidRPr="00394F1A">
        <w:t>"ЭККО-СПб Континент Бухарестская"</w:t>
      </w:r>
      <w:r>
        <w:t xml:space="preserve"> </w:t>
      </w:r>
      <w:r w:rsidR="0069136D">
        <w:t xml:space="preserve">все </w:t>
      </w:r>
      <w:r w:rsidR="00AB3B60">
        <w:t xml:space="preserve">модели </w:t>
      </w:r>
      <w:r w:rsidR="00274F6B">
        <w:rPr>
          <w:color w:val="000000" w:themeColor="text1"/>
        </w:rPr>
        <w:t xml:space="preserve">экспериментальной </w:t>
      </w:r>
      <w:r w:rsidR="00AB3B60">
        <w:t>группы были вынесены на островное оборудование в центре зала.</w:t>
      </w:r>
    </w:p>
    <w:p w14:paraId="73727BB1" w14:textId="62D71CF3" w:rsidR="001570D2" w:rsidRPr="001570D2" w:rsidRDefault="002B3D7D" w:rsidP="001570D2">
      <w:pPr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717E72F6" wp14:editId="1DF6DF9C">
            <wp:extent cx="2484560" cy="218862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8" t="5156" r="2972"/>
                    <a:stretch/>
                  </pic:blipFill>
                  <pic:spPr bwMode="auto">
                    <a:xfrm>
                      <a:off x="0" y="0"/>
                      <a:ext cx="2507601" cy="220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0D2" w:rsidRPr="001570D2">
        <w:rPr>
          <w:noProof/>
        </w:rPr>
        <w:drawing>
          <wp:inline distT="0" distB="0" distL="0" distR="0" wp14:anchorId="18A0FFD7" wp14:editId="2C7FE79A">
            <wp:extent cx="2411437" cy="2192215"/>
            <wp:effectExtent l="0" t="0" r="1905" b="5080"/>
            <wp:docPr id="20486" name="Рисунок 4" descr="Изображение выглядит как текс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DFF3E822-71A9-DD4D-92AD-A9C6B44E6C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" name="Рисунок 4" descr="Изображение выглядит как текс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DFF3E822-71A9-DD4D-92AD-A9C6B44E6C5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8" r="12863" b="7386"/>
                    <a:stretch/>
                  </pic:blipFill>
                  <pic:spPr bwMode="auto">
                    <a:xfrm>
                      <a:off x="0" y="0"/>
                      <a:ext cx="2471060" cy="224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0D2" w:rsidRPr="001570D2">
        <w:rPr>
          <w:noProof/>
        </w:rPr>
        <w:drawing>
          <wp:inline distT="0" distB="0" distL="0" distR="0" wp14:anchorId="360D70E8" wp14:editId="5BDC80F2">
            <wp:extent cx="2317750" cy="2414954"/>
            <wp:effectExtent l="0" t="0" r="0" b="0"/>
            <wp:docPr id="18438" name="Рисунок 11" descr="Изображение выглядит как текст, пол, внутренний, обеденный стол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70C88CE-3AFD-AC4B-BC55-22E9392287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" name="Рисунок 11" descr="Изображение выглядит как текст, пол, внутренний, обеденный стол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70C88CE-3AFD-AC4B-BC55-22E93922870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8" b="17198"/>
                    <a:stretch/>
                  </pic:blipFill>
                  <pic:spPr bwMode="auto">
                    <a:xfrm>
                      <a:off x="0" y="0"/>
                      <a:ext cx="2332150" cy="242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37016" w14:textId="590CB18B" w:rsidR="002B42F5" w:rsidRDefault="001570D2" w:rsidP="00C22528">
      <w:pPr>
        <w:pStyle w:val="a0"/>
      </w:pPr>
      <w:r>
        <w:t xml:space="preserve">Модели </w:t>
      </w:r>
      <w:r w:rsidR="00274F6B">
        <w:rPr>
          <w:color w:val="000000" w:themeColor="text1"/>
        </w:rPr>
        <w:t xml:space="preserve">экспериментальной </w:t>
      </w:r>
      <w:r>
        <w:t>группы, вынесенные на дополнительное островное оборудование</w:t>
      </w:r>
      <w:r w:rsidR="00B6537B">
        <w:t xml:space="preserve"> </w:t>
      </w:r>
      <w:r w:rsidR="002925A5">
        <w:t xml:space="preserve">в магазине </w:t>
      </w:r>
      <w:r w:rsidR="00B6537B">
        <w:t>на Бухарестской</w:t>
      </w:r>
    </w:p>
    <w:p w14:paraId="7EB6F774" w14:textId="0816E6C9" w:rsidR="002925A5" w:rsidRDefault="002925A5" w:rsidP="002925A5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00FC14" wp14:editId="5C057D8E">
                <wp:simplePos x="0" y="0"/>
                <wp:positionH relativeFrom="column">
                  <wp:posOffset>1981835</wp:posOffset>
                </wp:positionH>
                <wp:positionV relativeFrom="paragraph">
                  <wp:posOffset>1056640</wp:posOffset>
                </wp:positionV>
                <wp:extent cx="396875" cy="389255"/>
                <wp:effectExtent l="12700" t="12700" r="9525" b="1714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" cy="38925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EFCB8" id="Rectangle 30" o:spid="_x0000_s1026" style="position:absolute;margin-left:156.05pt;margin-top:83.2pt;width:31.25pt;height:30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CAFF9C" wp14:editId="77E9F2F2">
                <wp:simplePos x="0" y="0"/>
                <wp:positionH relativeFrom="column">
                  <wp:posOffset>953135</wp:posOffset>
                </wp:positionH>
                <wp:positionV relativeFrom="paragraph">
                  <wp:posOffset>1842507</wp:posOffset>
                </wp:positionV>
                <wp:extent cx="397204" cy="389477"/>
                <wp:effectExtent l="12700" t="12700" r="95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4" cy="389477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C0266" id="Rectangle 35" o:spid="_x0000_s1026" style="position:absolute;margin-left:75.05pt;margin-top:145.1pt;width:31.3pt;height:30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66C08D" wp14:editId="11A08604">
                <wp:simplePos x="0" y="0"/>
                <wp:positionH relativeFrom="column">
                  <wp:posOffset>2593340</wp:posOffset>
                </wp:positionH>
                <wp:positionV relativeFrom="paragraph">
                  <wp:posOffset>1944633</wp:posOffset>
                </wp:positionV>
                <wp:extent cx="397204" cy="389477"/>
                <wp:effectExtent l="12700" t="12700" r="9525" b="171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4" cy="389477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60281" id="Rectangle 34" o:spid="_x0000_s1026" style="position:absolute;margin-left:204.2pt;margin-top:153.1pt;width:31.3pt;height:30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520A55" wp14:editId="5E697CE8">
                <wp:simplePos x="0" y="0"/>
                <wp:positionH relativeFrom="column">
                  <wp:posOffset>3076312</wp:posOffset>
                </wp:positionH>
                <wp:positionV relativeFrom="paragraph">
                  <wp:posOffset>1567815</wp:posOffset>
                </wp:positionV>
                <wp:extent cx="396875" cy="389255"/>
                <wp:effectExtent l="12700" t="12700" r="9525" b="1714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" cy="38925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BF452" id="Rectangle 32" o:spid="_x0000_s1026" style="position:absolute;margin-left:242.25pt;margin-top:123.45pt;width:31.25pt;height:30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E1D1E1" wp14:editId="5D3F3C17">
                <wp:simplePos x="0" y="0"/>
                <wp:positionH relativeFrom="column">
                  <wp:posOffset>2592705</wp:posOffset>
                </wp:positionH>
                <wp:positionV relativeFrom="paragraph">
                  <wp:posOffset>1430283</wp:posOffset>
                </wp:positionV>
                <wp:extent cx="397204" cy="389477"/>
                <wp:effectExtent l="12700" t="12700" r="9525" b="1714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4" cy="389477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40D65" id="Rectangle 33" o:spid="_x0000_s1026" style="position:absolute;margin-left:204.15pt;margin-top:112.6pt;width:31.3pt;height:30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336E56" wp14:editId="71A06091">
                <wp:simplePos x="0" y="0"/>
                <wp:positionH relativeFrom="column">
                  <wp:posOffset>1985733</wp:posOffset>
                </wp:positionH>
                <wp:positionV relativeFrom="paragraph">
                  <wp:posOffset>1474426</wp:posOffset>
                </wp:positionV>
                <wp:extent cx="397204" cy="389477"/>
                <wp:effectExtent l="12700" t="12700" r="9525" b="1714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4" cy="389477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29804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A85B1" id="Rectangle 31" o:spid="_x0000_s1026" style="position:absolute;margin-left:156.35pt;margin-top:116.1pt;width:31.3pt;height:30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" fillcolor="#c00000" strokecolor="red" strokeweight="1.5pt">
                <v:fill opacity="19532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253513" wp14:editId="29422FDF">
            <wp:extent cx="5939790" cy="3092450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D065" w14:textId="4F497E5A" w:rsidR="002925A5" w:rsidRDefault="002925A5" w:rsidP="002925A5">
      <w:pPr>
        <w:pStyle w:val="a0"/>
      </w:pPr>
      <w:r>
        <w:t xml:space="preserve">Расположение </w:t>
      </w:r>
      <w:r w:rsidR="00274F6B">
        <w:rPr>
          <w:color w:val="000000" w:themeColor="text1"/>
        </w:rPr>
        <w:t xml:space="preserve">экспериментальной </w:t>
      </w:r>
      <w:r>
        <w:t xml:space="preserve">группы моделей на </w:t>
      </w:r>
      <w:proofErr w:type="spellStart"/>
      <w:r>
        <w:t>планограмме</w:t>
      </w:r>
      <w:proofErr w:type="spellEnd"/>
      <w:r>
        <w:t xml:space="preserve"> магазина </w:t>
      </w:r>
      <w:r>
        <w:rPr>
          <w:lang w:val="en-US"/>
        </w:rPr>
        <w:t>ECCO</w:t>
      </w:r>
      <w:r w:rsidRPr="002925A5">
        <w:t xml:space="preserve"> </w:t>
      </w:r>
      <w:r>
        <w:t>на Бухарестской</w:t>
      </w:r>
    </w:p>
    <w:p w14:paraId="272E9E38" w14:textId="0D9640C1" w:rsidR="002C4D99" w:rsidRDefault="00DC2491" w:rsidP="00DC2491">
      <w:r>
        <w:lastRenderedPageBreak/>
        <w:t xml:space="preserve">Изменения в способе презентации товаров – инструменты (1) и (2) – были применены в обоих местах продаж одновременно. </w:t>
      </w:r>
      <w:r w:rsidR="009F089B">
        <w:t>Однако следует отметить их потенциально невысокую эффективность в дисконтных магазинах</w:t>
      </w:r>
      <w:r w:rsidR="00B31AB7">
        <w:t>, ведь в них и так все представленные товары предлагаются по сниженной цене</w:t>
      </w:r>
      <w:r w:rsidR="009F089B">
        <w:t>, так как явля</w:t>
      </w:r>
      <w:r w:rsidR="00B31AB7">
        <w:t>ю</w:t>
      </w:r>
      <w:r w:rsidR="009F089B">
        <w:t>тся стоковым</w:t>
      </w:r>
      <w:r w:rsidR="00B31AB7">
        <w:t>и</w:t>
      </w:r>
      <w:r w:rsidR="009F089B">
        <w:t>. Эта ситуация будет</w:t>
      </w:r>
      <w:r w:rsidR="002C4D99">
        <w:t xml:space="preserve"> кардинально</w:t>
      </w:r>
      <w:r w:rsidR="009F089B">
        <w:t xml:space="preserve"> отличаться для обычных магазинов компании, в которых представлены </w:t>
      </w:r>
      <w:r w:rsidR="00B31AB7">
        <w:t xml:space="preserve">как </w:t>
      </w:r>
      <w:r w:rsidR="009F089B">
        <w:t>актуальные модели сезона</w:t>
      </w:r>
      <w:r w:rsidR="00B31AB7">
        <w:t>, так и товары по скидке</w:t>
      </w:r>
      <w:r w:rsidR="002C4D99">
        <w:t xml:space="preserve"> –</w:t>
      </w:r>
      <w:r w:rsidR="009F089B">
        <w:t xml:space="preserve"> </w:t>
      </w:r>
      <w:r w:rsidR="002C4D99">
        <w:t xml:space="preserve">покупатели намного сильнее будут реагировать на красные ценники и </w:t>
      </w:r>
      <w:r w:rsidR="002C4D99">
        <w:rPr>
          <w:lang w:val="en-US"/>
        </w:rPr>
        <w:t>POS</w:t>
      </w:r>
      <w:r w:rsidR="002C4D99" w:rsidRPr="002C4D99">
        <w:t>-</w:t>
      </w:r>
      <w:r w:rsidR="002C4D99">
        <w:t xml:space="preserve">материалы, оповещающие о </w:t>
      </w:r>
      <w:r w:rsidR="00B31AB7">
        <w:t>выгодных предложениях</w:t>
      </w:r>
      <w:r w:rsidR="002C4D99">
        <w:t xml:space="preserve">. </w:t>
      </w:r>
    </w:p>
    <w:p w14:paraId="094AA50C" w14:textId="3C2CDBA4" w:rsidR="002C4D99" w:rsidRDefault="002C4D99" w:rsidP="002C4D99">
      <w:r>
        <w:t xml:space="preserve">Таким образом, по причине того, что использование красных ценников (1) и </w:t>
      </w:r>
      <w:r>
        <w:rPr>
          <w:lang w:val="en-US"/>
        </w:rPr>
        <w:t>POS</w:t>
      </w:r>
      <w:r w:rsidRPr="00505BB8">
        <w:t>-</w:t>
      </w:r>
      <w:r>
        <w:t>материалов, информирующих о «выгодном предложении» (2), в рассматриваемых условиях выступают, скорее, как дополнение к изменению выкладки, и будут использованы в обоих магазинах, то их влияние будет расцениваться как усиливающее действие инструментов (3) и (4).</w:t>
      </w:r>
    </w:p>
    <w:p w14:paraId="27A7431D" w14:textId="634FCCFF" w:rsidR="002C4D99" w:rsidRDefault="00DC2491" w:rsidP="00DC2491">
      <w:r>
        <w:t xml:space="preserve">Что касается различных способов группировки и выкладки </w:t>
      </w:r>
      <w:r w:rsidR="00274F6B">
        <w:rPr>
          <w:color w:val="000000" w:themeColor="text1"/>
        </w:rPr>
        <w:t xml:space="preserve">экспериментальной </w:t>
      </w:r>
      <w:r>
        <w:t xml:space="preserve">группы товаров – инструменты (3) и (4) – они отличаются для </w:t>
      </w:r>
      <w:r w:rsidR="0069136D">
        <w:t>магазин</w:t>
      </w:r>
      <w:r>
        <w:t>ов</w:t>
      </w:r>
      <w:r w:rsidR="00505BB8">
        <w:t xml:space="preserve"> в ТЦ</w:t>
      </w:r>
      <w:r w:rsidR="0069136D">
        <w:t xml:space="preserve"> Румба и на Бухарестской</w:t>
      </w:r>
      <w:r w:rsidR="00505BB8">
        <w:t>. Это позволи</w:t>
      </w:r>
      <w:r w:rsidR="00A531CD">
        <w:t>т</w:t>
      </w:r>
      <w:r w:rsidR="00505BB8">
        <w:t xml:space="preserve"> </w:t>
      </w:r>
      <w:r>
        <w:t xml:space="preserve">не только определить причинно-следственную связь между изменением выкладки и продажами, но и предоставит возможность </w:t>
      </w:r>
      <w:r w:rsidR="00505BB8">
        <w:t xml:space="preserve">сравнить два способа выкладки товаров </w:t>
      </w:r>
      <w:r w:rsidR="00A531CD">
        <w:t xml:space="preserve">для продвижения </w:t>
      </w:r>
      <w:r w:rsidR="00505BB8">
        <w:t xml:space="preserve">– в традиционно </w:t>
      </w:r>
      <w:proofErr w:type="spellStart"/>
      <w:r w:rsidR="00505BB8">
        <w:t>скидочной</w:t>
      </w:r>
      <w:proofErr w:type="spellEnd"/>
      <w:r w:rsidR="00505BB8">
        <w:t xml:space="preserve"> зоне в конце торгового зала</w:t>
      </w:r>
      <w:r>
        <w:t xml:space="preserve"> (3)</w:t>
      </w:r>
      <w:r w:rsidR="00505BB8">
        <w:t xml:space="preserve"> и на островном оборудовании</w:t>
      </w:r>
      <w:r w:rsidR="008536B5">
        <w:t xml:space="preserve"> в центре зала</w:t>
      </w:r>
      <w:r>
        <w:t xml:space="preserve"> (4)</w:t>
      </w:r>
      <w:r w:rsidR="008536B5">
        <w:t>.</w:t>
      </w:r>
      <w:r>
        <w:t xml:space="preserve"> </w:t>
      </w:r>
      <w:r w:rsidR="002C4D99">
        <w:t xml:space="preserve">Однако опять же необходимо учитывать тот факт, что экспериментальное исследование будет проводиться в дисконтных магазинах, и представление о традиционной «зоне скидок» в конце зала может быть более размытым в сравнении с обычными магазинами компании. </w:t>
      </w:r>
    </w:p>
    <w:p w14:paraId="656276D2" w14:textId="45C9EDF3" w:rsidR="008536B5" w:rsidRPr="00662A53" w:rsidRDefault="00375B9A" w:rsidP="00662A53">
      <w:pPr>
        <w:pStyle w:val="Heading3"/>
      </w:pPr>
      <w:bookmarkStart w:id="111" w:name="_Toc69058268"/>
      <w:bookmarkStart w:id="112" w:name="_Toc73567846"/>
      <w:r w:rsidRPr="00662A53">
        <w:t>3.1.</w:t>
      </w:r>
      <w:r w:rsidR="00DA7AAF">
        <w:t>4</w:t>
      </w:r>
      <w:r w:rsidR="00662A53" w:rsidRPr="00662A53">
        <w:t>.</w:t>
      </w:r>
      <w:r w:rsidRPr="00662A53">
        <w:t xml:space="preserve"> </w:t>
      </w:r>
      <w:r w:rsidR="008536B5" w:rsidRPr="00662A53">
        <w:t>Гипотезы</w:t>
      </w:r>
      <w:bookmarkEnd w:id="111"/>
      <w:bookmarkEnd w:id="112"/>
    </w:p>
    <w:p w14:paraId="333A8EDB" w14:textId="236BABB1" w:rsidR="00A531CD" w:rsidRDefault="00A531CD" w:rsidP="008536B5">
      <w:r>
        <w:t xml:space="preserve">Основываясь на </w:t>
      </w:r>
      <w:r w:rsidR="008702D6">
        <w:t>изученной литературе по основам мерчандайзинга, которые были рассмотрены в первой главе работы, можно сформулировать следующие гипотезы</w:t>
      </w:r>
      <w:r w:rsidR="000B4E5B">
        <w:t xml:space="preserve"> о каузальной связи изменений в мерчандайзинге по группе товаров и их продажами</w:t>
      </w:r>
      <w:r w:rsidR="00406991">
        <w:t>. Все гипотезы предполагают неизменность факторов внешней среды.</w:t>
      </w:r>
    </w:p>
    <w:p w14:paraId="0D3813BB" w14:textId="22BE5ADA" w:rsidR="003E1669" w:rsidRDefault="00E75986" w:rsidP="003E1669">
      <w:r w:rsidRPr="00E75986">
        <w:rPr>
          <w:b/>
          <w:bCs/>
        </w:rPr>
        <w:t xml:space="preserve">Гипотеза </w:t>
      </w:r>
      <w:r w:rsidR="003E1669">
        <w:rPr>
          <w:b/>
          <w:bCs/>
        </w:rPr>
        <w:t>1</w:t>
      </w:r>
      <w:r w:rsidRPr="00E75986">
        <w:rPr>
          <w:b/>
          <w:bCs/>
        </w:rPr>
        <w:t>:</w:t>
      </w:r>
      <w:r>
        <w:t xml:space="preserve"> </w:t>
      </w:r>
      <w:r w:rsidR="007268E7">
        <w:t>Вынесение товаров</w:t>
      </w:r>
      <w:r w:rsidR="008702D6">
        <w:t xml:space="preserve"> </w:t>
      </w:r>
      <w:r w:rsidR="007268E7">
        <w:t xml:space="preserve">на отдельный элемент торгового оборудования </w:t>
      </w:r>
      <w:r w:rsidR="008702D6">
        <w:t xml:space="preserve">в традиционно </w:t>
      </w:r>
      <w:r w:rsidR="008702D6" w:rsidRPr="003E1669">
        <w:rPr>
          <w:b/>
          <w:bCs/>
          <w:i/>
          <w:iCs/>
        </w:rPr>
        <w:t>«</w:t>
      </w:r>
      <w:proofErr w:type="spellStart"/>
      <w:r w:rsidR="008702D6" w:rsidRPr="003E1669">
        <w:rPr>
          <w:b/>
          <w:bCs/>
          <w:i/>
          <w:iCs/>
        </w:rPr>
        <w:t>скидочной</w:t>
      </w:r>
      <w:proofErr w:type="spellEnd"/>
      <w:r w:rsidR="008702D6" w:rsidRPr="003E1669">
        <w:rPr>
          <w:b/>
          <w:bCs/>
          <w:i/>
          <w:iCs/>
        </w:rPr>
        <w:t>» зоне</w:t>
      </w:r>
      <w:r w:rsidR="008702D6">
        <w:t xml:space="preserve"> в конце зала</w:t>
      </w:r>
      <w:r w:rsidR="007268E7">
        <w:t xml:space="preserve"> </w:t>
      </w:r>
      <w:r w:rsidR="003E1669">
        <w:t xml:space="preserve">при одновременном использовании </w:t>
      </w:r>
      <w:r w:rsidR="003E1669" w:rsidRPr="003E1669">
        <w:rPr>
          <w:b/>
          <w:bCs/>
          <w:i/>
          <w:iCs/>
        </w:rPr>
        <w:t>красных ценников</w:t>
      </w:r>
      <w:r w:rsidR="003E1669">
        <w:t xml:space="preserve"> и </w:t>
      </w:r>
      <w:r w:rsidR="003E1669" w:rsidRPr="003E1669">
        <w:rPr>
          <w:b/>
          <w:bCs/>
          <w:i/>
          <w:iCs/>
          <w:lang w:val="en-US"/>
        </w:rPr>
        <w:t>POS</w:t>
      </w:r>
      <w:r w:rsidR="003E1669" w:rsidRPr="003E1669">
        <w:rPr>
          <w:b/>
          <w:bCs/>
          <w:i/>
          <w:iCs/>
        </w:rPr>
        <w:t>-материалов</w:t>
      </w:r>
      <w:r w:rsidR="003E1669">
        <w:t>, информирующих о «выгодном предложении» на конкретную группу товаров, приведет к увеличению их продаж.</w:t>
      </w:r>
    </w:p>
    <w:p w14:paraId="54D95FBC" w14:textId="30DA95DA" w:rsidR="003E1669" w:rsidRDefault="00E75986" w:rsidP="003E1669">
      <w:r w:rsidRPr="00E75986">
        <w:rPr>
          <w:b/>
          <w:bCs/>
        </w:rPr>
        <w:t>Гипотеза</w:t>
      </w:r>
      <w:r w:rsidR="00406991">
        <w:rPr>
          <w:b/>
          <w:bCs/>
        </w:rPr>
        <w:t xml:space="preserve"> </w:t>
      </w:r>
      <w:r w:rsidR="003E1669">
        <w:rPr>
          <w:b/>
          <w:bCs/>
        </w:rPr>
        <w:t>2</w:t>
      </w:r>
      <w:r w:rsidRPr="00E75986">
        <w:rPr>
          <w:b/>
          <w:bCs/>
        </w:rPr>
        <w:t>:</w:t>
      </w:r>
      <w:r>
        <w:t xml:space="preserve"> </w:t>
      </w:r>
      <w:r w:rsidR="008702D6">
        <w:t xml:space="preserve">Вынесение товаров на дополнительное </w:t>
      </w:r>
      <w:r w:rsidR="008702D6" w:rsidRPr="003E1669">
        <w:rPr>
          <w:b/>
          <w:bCs/>
          <w:i/>
          <w:iCs/>
        </w:rPr>
        <w:t>островное оборудование</w:t>
      </w:r>
      <w:r w:rsidR="008702D6">
        <w:t xml:space="preserve"> </w:t>
      </w:r>
      <w:r w:rsidR="003E1669">
        <w:t xml:space="preserve">при одновременном использовании </w:t>
      </w:r>
      <w:r w:rsidR="003E1669" w:rsidRPr="003E1669">
        <w:rPr>
          <w:b/>
          <w:bCs/>
          <w:i/>
          <w:iCs/>
        </w:rPr>
        <w:t>красных ценников</w:t>
      </w:r>
      <w:r w:rsidR="003E1669">
        <w:t xml:space="preserve"> и </w:t>
      </w:r>
      <w:r w:rsidR="003E1669" w:rsidRPr="003E1669">
        <w:rPr>
          <w:b/>
          <w:bCs/>
          <w:i/>
          <w:iCs/>
          <w:lang w:val="en-US"/>
        </w:rPr>
        <w:t>POS</w:t>
      </w:r>
      <w:r w:rsidR="003E1669" w:rsidRPr="003E1669">
        <w:rPr>
          <w:b/>
          <w:bCs/>
          <w:i/>
          <w:iCs/>
        </w:rPr>
        <w:t>-материалов</w:t>
      </w:r>
      <w:r w:rsidR="003E1669">
        <w:t xml:space="preserve">, информирующих о «выгодном предложении» на конкретную группу товаров, приведет к увеличению их </w:t>
      </w:r>
      <w:r w:rsidR="003E1669">
        <w:lastRenderedPageBreak/>
        <w:t>продаж.</w:t>
      </w:r>
    </w:p>
    <w:p w14:paraId="0C8912E1" w14:textId="3759449B" w:rsidR="008702D6" w:rsidRDefault="00E75986" w:rsidP="00E75986">
      <w:r w:rsidRPr="00E75986">
        <w:rPr>
          <w:b/>
          <w:bCs/>
        </w:rPr>
        <w:t xml:space="preserve">Гипотеза </w:t>
      </w:r>
      <w:r w:rsidR="003E1669">
        <w:rPr>
          <w:b/>
          <w:bCs/>
        </w:rPr>
        <w:t>3</w:t>
      </w:r>
      <w:r w:rsidRPr="00E75986">
        <w:rPr>
          <w:b/>
          <w:bCs/>
        </w:rPr>
        <w:t>:</w:t>
      </w:r>
      <w:r>
        <w:t xml:space="preserve"> </w:t>
      </w:r>
      <w:r w:rsidR="003D143E">
        <w:t>Выкладка на о</w:t>
      </w:r>
      <w:r w:rsidR="003D143E" w:rsidRPr="003D143E">
        <w:t>стров</w:t>
      </w:r>
      <w:r w:rsidR="003D143E">
        <w:t>ном оборудовании, как более агрессивный метод мерчандайзинга, окажет</w:t>
      </w:r>
      <w:r w:rsidR="003D143E" w:rsidRPr="003D143E">
        <w:t xml:space="preserve"> </w:t>
      </w:r>
      <w:r w:rsidR="003D143E" w:rsidRPr="003E1669">
        <w:rPr>
          <w:b/>
          <w:bCs/>
          <w:i/>
          <w:iCs/>
        </w:rPr>
        <w:t>большее положительное влияние</w:t>
      </w:r>
      <w:r w:rsidR="003D143E">
        <w:t xml:space="preserve"> на продаж</w:t>
      </w:r>
      <w:r w:rsidR="003E1669">
        <w:t>и</w:t>
      </w:r>
      <w:r w:rsidR="003D143E" w:rsidRPr="003D143E">
        <w:t xml:space="preserve">, чем </w:t>
      </w:r>
      <w:r w:rsidR="003D143E">
        <w:t>вынесение товаров на стеллажи в «</w:t>
      </w:r>
      <w:proofErr w:type="spellStart"/>
      <w:r w:rsidR="003D143E">
        <w:t>скидочной</w:t>
      </w:r>
      <w:proofErr w:type="spellEnd"/>
      <w:r w:rsidR="003D143E">
        <w:t>» зоне.</w:t>
      </w:r>
    </w:p>
    <w:p w14:paraId="0D93A0CD" w14:textId="010E5CFE" w:rsidR="00346218" w:rsidRDefault="00375B9A" w:rsidP="00662A53">
      <w:pPr>
        <w:pStyle w:val="Heading3"/>
      </w:pPr>
      <w:bookmarkStart w:id="113" w:name="_Toc69058269"/>
      <w:bookmarkStart w:id="114" w:name="_Toc73567847"/>
      <w:r>
        <w:t>3.</w:t>
      </w:r>
      <w:r w:rsidR="00662A53">
        <w:t>1.</w:t>
      </w:r>
      <w:r w:rsidR="00DA7AAF">
        <w:t>5</w:t>
      </w:r>
      <w:r w:rsidR="00662A53">
        <w:t>.</w:t>
      </w:r>
      <w:r>
        <w:t xml:space="preserve"> </w:t>
      </w:r>
      <w:r w:rsidR="00346218">
        <w:t>Результаты эмпирического исследования (</w:t>
      </w:r>
      <w:r w:rsidR="00550796">
        <w:t>полученные данные</w:t>
      </w:r>
      <w:r w:rsidR="00346218">
        <w:t>)</w:t>
      </w:r>
      <w:bookmarkEnd w:id="113"/>
      <w:bookmarkEnd w:id="114"/>
    </w:p>
    <w:p w14:paraId="12684B97" w14:textId="2C40089A" w:rsidR="008536B5" w:rsidRDefault="008536B5" w:rsidP="00AA3600">
      <w:r>
        <w:t xml:space="preserve">Для оценки изменений по продажам были выбраны </w:t>
      </w:r>
      <w:r w:rsidR="00AA3600">
        <w:t xml:space="preserve">два периода времени, захватывающих последовательные выходные </w:t>
      </w:r>
      <w:r>
        <w:t>– с</w:t>
      </w:r>
      <w:r w:rsidR="00AA3600">
        <w:t xml:space="preserve"> четверга</w:t>
      </w:r>
      <w:r>
        <w:t xml:space="preserve"> </w:t>
      </w:r>
      <w:r w:rsidR="007268E7">
        <w:t>11</w:t>
      </w:r>
      <w:r>
        <w:t xml:space="preserve">.02 по </w:t>
      </w:r>
      <w:r w:rsidR="00AA3600">
        <w:t xml:space="preserve">вторник </w:t>
      </w:r>
      <w:r w:rsidR="007268E7">
        <w:t>16</w:t>
      </w:r>
      <w:r>
        <w:t xml:space="preserve">.02 и с </w:t>
      </w:r>
      <w:r w:rsidR="00AA3600">
        <w:t>18</w:t>
      </w:r>
      <w:r>
        <w:t xml:space="preserve">.02 по </w:t>
      </w:r>
      <w:r w:rsidR="00AA3600">
        <w:t>23</w:t>
      </w:r>
      <w:r>
        <w:t>.02</w:t>
      </w:r>
      <w:r w:rsidRPr="00C22528">
        <w:t>.</w:t>
      </w:r>
      <w:r w:rsidR="00AA3600">
        <w:t xml:space="preserve"> </w:t>
      </w:r>
      <w:r>
        <w:t xml:space="preserve">Я собрала две выборки первичных данных по продажам </w:t>
      </w:r>
      <w:r w:rsidR="00274F6B">
        <w:rPr>
          <w:color w:val="000000" w:themeColor="text1"/>
        </w:rPr>
        <w:t xml:space="preserve">экспериментальной </w:t>
      </w:r>
      <w:r w:rsidR="00AA3600">
        <w:t>группы товаров</w:t>
      </w:r>
      <w:r w:rsidR="00B31AB7">
        <w:t xml:space="preserve"> в рассматриваемых дисконтных магазинах компании</w:t>
      </w:r>
      <w:r w:rsidR="00AA3600">
        <w:t>.</w:t>
      </w:r>
    </w:p>
    <w:p w14:paraId="49104832" w14:textId="44756127" w:rsidR="007A5BA7" w:rsidRDefault="007A5BA7" w:rsidP="007A5BA7">
      <w:pPr>
        <w:pStyle w:val="a"/>
        <w:rPr>
          <w:lang w:val="en-RU"/>
        </w:rPr>
      </w:pPr>
      <w:r>
        <w:t xml:space="preserve">Доли продаж </w:t>
      </w:r>
      <w:r w:rsidR="00274F6B">
        <w:rPr>
          <w:color w:val="000000" w:themeColor="text1"/>
        </w:rPr>
        <w:t xml:space="preserve">экспериментальной </w:t>
      </w:r>
      <w:r>
        <w:t>группы при разном мерчандайзинге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851"/>
        <w:gridCol w:w="850"/>
        <w:gridCol w:w="851"/>
        <w:gridCol w:w="903"/>
        <w:gridCol w:w="931"/>
        <w:gridCol w:w="851"/>
        <w:gridCol w:w="851"/>
        <w:gridCol w:w="851"/>
      </w:tblGrid>
      <w:tr w:rsidR="007A5BA7" w:rsidRPr="00B75FF6" w14:paraId="300665CA" w14:textId="77777777" w:rsidTr="007A356D">
        <w:trPr>
          <w:trHeight w:val="300"/>
        </w:trPr>
        <w:tc>
          <w:tcPr>
            <w:tcW w:w="9344" w:type="dxa"/>
            <w:gridSpan w:val="10"/>
            <w:noWrap/>
            <w:vAlign w:val="center"/>
            <w:hideMark/>
          </w:tcPr>
          <w:p w14:paraId="449C0205" w14:textId="531BA793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574FD7">
              <w:rPr>
                <w:b/>
                <w:bCs/>
                <w:sz w:val="22"/>
              </w:rPr>
              <w:t>18-23.02.21</w:t>
            </w:r>
          </w:p>
        </w:tc>
      </w:tr>
      <w:tr w:rsidR="007A5BA7" w:rsidRPr="00B75FF6" w14:paraId="4F87D73F" w14:textId="77777777" w:rsidTr="007A356D">
        <w:trPr>
          <w:trHeight w:val="300"/>
        </w:trPr>
        <w:tc>
          <w:tcPr>
            <w:tcW w:w="1696" w:type="dxa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007BC669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Магазин</w:t>
            </w:r>
          </w:p>
        </w:tc>
        <w:tc>
          <w:tcPr>
            <w:tcW w:w="2410" w:type="dxa"/>
            <w:gridSpan w:val="3"/>
            <w:shd w:val="clear" w:color="auto" w:fill="9CC2E5" w:themeFill="accent1" w:themeFillTint="99"/>
            <w:noWrap/>
            <w:vAlign w:val="center"/>
            <w:hideMark/>
          </w:tcPr>
          <w:p w14:paraId="27775D53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Гендер</w:t>
            </w:r>
          </w:p>
        </w:tc>
        <w:tc>
          <w:tcPr>
            <w:tcW w:w="1754" w:type="dxa"/>
            <w:gridSpan w:val="2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2943EEF4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Продажи контр. группы</w:t>
            </w:r>
          </w:p>
        </w:tc>
        <w:tc>
          <w:tcPr>
            <w:tcW w:w="931" w:type="dxa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2E32D5A7" w14:textId="7F3D5DF9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Итого за пер.</w:t>
            </w:r>
          </w:p>
        </w:tc>
        <w:tc>
          <w:tcPr>
            <w:tcW w:w="2553" w:type="dxa"/>
            <w:gridSpan w:val="3"/>
            <w:shd w:val="clear" w:color="auto" w:fill="9CC2E5" w:themeFill="accent1" w:themeFillTint="99"/>
            <w:vAlign w:val="center"/>
          </w:tcPr>
          <w:p w14:paraId="6F3B430A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Доля</w:t>
            </w:r>
          </w:p>
        </w:tc>
      </w:tr>
      <w:tr w:rsidR="007A5BA7" w:rsidRPr="00B75FF6" w14:paraId="495C7E3A" w14:textId="77777777" w:rsidTr="007A356D">
        <w:trPr>
          <w:trHeight w:val="300"/>
        </w:trPr>
        <w:tc>
          <w:tcPr>
            <w:tcW w:w="1696" w:type="dxa"/>
            <w:vMerge/>
            <w:shd w:val="clear" w:color="auto" w:fill="9CC2E5" w:themeFill="accent1" w:themeFillTint="99"/>
            <w:vAlign w:val="center"/>
            <w:hideMark/>
          </w:tcPr>
          <w:p w14:paraId="295970D1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709" w:type="dxa"/>
            <w:shd w:val="clear" w:color="auto" w:fill="9CC2E5" w:themeFill="accent1" w:themeFillTint="99"/>
            <w:noWrap/>
            <w:vAlign w:val="center"/>
            <w:hideMark/>
          </w:tcPr>
          <w:p w14:paraId="6749CF1A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Дет.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159AF5BC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Жен.</w:t>
            </w:r>
          </w:p>
        </w:tc>
        <w:tc>
          <w:tcPr>
            <w:tcW w:w="850" w:type="dxa"/>
            <w:shd w:val="clear" w:color="auto" w:fill="9CC2E5" w:themeFill="accent1" w:themeFillTint="99"/>
            <w:noWrap/>
            <w:vAlign w:val="center"/>
            <w:hideMark/>
          </w:tcPr>
          <w:p w14:paraId="74D1E63D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Муж.</w:t>
            </w:r>
          </w:p>
        </w:tc>
        <w:tc>
          <w:tcPr>
            <w:tcW w:w="1754" w:type="dxa"/>
            <w:gridSpan w:val="2"/>
            <w:vMerge/>
            <w:shd w:val="clear" w:color="auto" w:fill="9CC2E5" w:themeFill="accent1" w:themeFillTint="99"/>
            <w:vAlign w:val="center"/>
            <w:hideMark/>
          </w:tcPr>
          <w:p w14:paraId="337AB429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931" w:type="dxa"/>
            <w:vMerge/>
            <w:shd w:val="clear" w:color="auto" w:fill="9CC2E5" w:themeFill="accent1" w:themeFillTint="99"/>
            <w:noWrap/>
            <w:vAlign w:val="center"/>
            <w:hideMark/>
          </w:tcPr>
          <w:p w14:paraId="055E686F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11D90E25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Дет.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4F004E2C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Жен.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59C3D8AE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Муж.</w:t>
            </w:r>
          </w:p>
        </w:tc>
      </w:tr>
      <w:tr w:rsidR="007A356D" w:rsidRPr="00B75FF6" w14:paraId="1B3D1594" w14:textId="77777777" w:rsidTr="007A356D">
        <w:trPr>
          <w:trHeight w:val="300"/>
        </w:trPr>
        <w:tc>
          <w:tcPr>
            <w:tcW w:w="1696" w:type="dxa"/>
            <w:shd w:val="clear" w:color="auto" w:fill="DEEAF6" w:themeFill="accent1" w:themeFillTint="33"/>
            <w:noWrap/>
            <w:vAlign w:val="center"/>
            <w:hideMark/>
          </w:tcPr>
          <w:p w14:paraId="7C6349F0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Румба</w:t>
            </w:r>
          </w:p>
        </w:tc>
        <w:tc>
          <w:tcPr>
            <w:tcW w:w="709" w:type="dxa"/>
            <w:noWrap/>
            <w:vAlign w:val="center"/>
            <w:hideMark/>
          </w:tcPr>
          <w:p w14:paraId="08187859" w14:textId="0AFC3F34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4</w:t>
            </w:r>
            <w:r w:rsidRPr="00B75FF6">
              <w:rPr>
                <w:sz w:val="22"/>
              </w:rPr>
              <w:t>1</w:t>
            </w:r>
          </w:p>
        </w:tc>
        <w:tc>
          <w:tcPr>
            <w:tcW w:w="851" w:type="dxa"/>
            <w:noWrap/>
            <w:vAlign w:val="center"/>
            <w:hideMark/>
          </w:tcPr>
          <w:p w14:paraId="2DCDA10F" w14:textId="0A1158AE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8</w:t>
            </w:r>
            <w:r w:rsidRPr="00B75FF6">
              <w:rPr>
                <w:sz w:val="22"/>
              </w:rPr>
              <w:t>4</w:t>
            </w:r>
          </w:p>
        </w:tc>
        <w:tc>
          <w:tcPr>
            <w:tcW w:w="850" w:type="dxa"/>
            <w:noWrap/>
            <w:vAlign w:val="center"/>
            <w:hideMark/>
          </w:tcPr>
          <w:p w14:paraId="44A8952A" w14:textId="5683B3D2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9</w:t>
            </w:r>
            <w:r>
              <w:rPr>
                <w:sz w:val="22"/>
              </w:rPr>
              <w:t>9</w:t>
            </w:r>
          </w:p>
        </w:tc>
        <w:tc>
          <w:tcPr>
            <w:tcW w:w="851" w:type="dxa"/>
            <w:noWrap/>
            <w:vAlign w:val="center"/>
            <w:hideMark/>
          </w:tcPr>
          <w:p w14:paraId="126F487F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22</w:t>
            </w:r>
          </w:p>
        </w:tc>
        <w:tc>
          <w:tcPr>
            <w:tcW w:w="903" w:type="dxa"/>
            <w:noWrap/>
            <w:vAlign w:val="center"/>
            <w:hideMark/>
          </w:tcPr>
          <w:p w14:paraId="523CFA9D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22%</w:t>
            </w:r>
          </w:p>
        </w:tc>
        <w:tc>
          <w:tcPr>
            <w:tcW w:w="931" w:type="dxa"/>
            <w:noWrap/>
            <w:vAlign w:val="center"/>
            <w:hideMark/>
          </w:tcPr>
          <w:p w14:paraId="08674802" w14:textId="26A85122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</w:t>
            </w:r>
            <w:r>
              <w:rPr>
                <w:sz w:val="22"/>
              </w:rPr>
              <w:t>24</w:t>
            </w:r>
          </w:p>
        </w:tc>
        <w:tc>
          <w:tcPr>
            <w:tcW w:w="851" w:type="dxa"/>
            <w:noWrap/>
            <w:vAlign w:val="center"/>
            <w:hideMark/>
          </w:tcPr>
          <w:p w14:paraId="7D422893" w14:textId="37183A1B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18%</w:t>
            </w:r>
          </w:p>
        </w:tc>
        <w:tc>
          <w:tcPr>
            <w:tcW w:w="851" w:type="dxa"/>
            <w:noWrap/>
            <w:vAlign w:val="center"/>
            <w:hideMark/>
          </w:tcPr>
          <w:p w14:paraId="6E1B83EA" w14:textId="580CEDB8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3</w:t>
            </w:r>
            <w:r>
              <w:rPr>
                <w:color w:val="000000"/>
                <w:sz w:val="22"/>
              </w:rPr>
              <w:t>8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30A0933B" w14:textId="782E658E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44%</w:t>
            </w:r>
          </w:p>
        </w:tc>
      </w:tr>
      <w:tr w:rsidR="007A356D" w:rsidRPr="00B75FF6" w14:paraId="57307833" w14:textId="77777777" w:rsidTr="007A356D">
        <w:trPr>
          <w:trHeight w:val="300"/>
        </w:trPr>
        <w:tc>
          <w:tcPr>
            <w:tcW w:w="1696" w:type="dxa"/>
            <w:shd w:val="clear" w:color="auto" w:fill="DEEAF6" w:themeFill="accent1" w:themeFillTint="33"/>
            <w:noWrap/>
            <w:vAlign w:val="center"/>
            <w:hideMark/>
          </w:tcPr>
          <w:p w14:paraId="11718BC3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Бухарестская</w:t>
            </w:r>
          </w:p>
        </w:tc>
        <w:tc>
          <w:tcPr>
            <w:tcW w:w="709" w:type="dxa"/>
            <w:noWrap/>
            <w:vAlign w:val="center"/>
            <w:hideMark/>
          </w:tcPr>
          <w:p w14:paraId="4C0B65C5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33</w:t>
            </w:r>
          </w:p>
        </w:tc>
        <w:tc>
          <w:tcPr>
            <w:tcW w:w="851" w:type="dxa"/>
            <w:noWrap/>
            <w:vAlign w:val="center"/>
            <w:hideMark/>
          </w:tcPr>
          <w:p w14:paraId="6C4C1DAA" w14:textId="15966A5D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5</w:t>
            </w:r>
            <w:r>
              <w:rPr>
                <w:sz w:val="22"/>
              </w:rPr>
              <w:t>5</w:t>
            </w:r>
          </w:p>
        </w:tc>
        <w:tc>
          <w:tcPr>
            <w:tcW w:w="850" w:type="dxa"/>
            <w:noWrap/>
            <w:vAlign w:val="center"/>
            <w:hideMark/>
          </w:tcPr>
          <w:p w14:paraId="3F1B0090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57</w:t>
            </w:r>
          </w:p>
        </w:tc>
        <w:tc>
          <w:tcPr>
            <w:tcW w:w="851" w:type="dxa"/>
            <w:noWrap/>
            <w:vAlign w:val="center"/>
            <w:hideMark/>
          </w:tcPr>
          <w:p w14:paraId="09F16D42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22</w:t>
            </w:r>
          </w:p>
        </w:tc>
        <w:tc>
          <w:tcPr>
            <w:tcW w:w="903" w:type="dxa"/>
            <w:noWrap/>
            <w:vAlign w:val="center"/>
            <w:hideMark/>
          </w:tcPr>
          <w:p w14:paraId="0DF92165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39%</w:t>
            </w:r>
          </w:p>
        </w:tc>
        <w:tc>
          <w:tcPr>
            <w:tcW w:w="931" w:type="dxa"/>
            <w:noWrap/>
            <w:vAlign w:val="center"/>
            <w:hideMark/>
          </w:tcPr>
          <w:p w14:paraId="2982DDCF" w14:textId="64E4A389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1</w:t>
            </w:r>
            <w:r>
              <w:rPr>
                <w:sz w:val="22"/>
              </w:rPr>
              <w:t>45</w:t>
            </w:r>
          </w:p>
        </w:tc>
        <w:tc>
          <w:tcPr>
            <w:tcW w:w="851" w:type="dxa"/>
            <w:noWrap/>
            <w:vAlign w:val="center"/>
            <w:hideMark/>
          </w:tcPr>
          <w:p w14:paraId="1C8417EE" w14:textId="2C98BB84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2</w:t>
            </w:r>
            <w:r>
              <w:rPr>
                <w:color w:val="000000"/>
                <w:sz w:val="22"/>
              </w:rPr>
              <w:t>3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1296D51D" w14:textId="6FDDC994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3</w:t>
            </w:r>
            <w:r>
              <w:rPr>
                <w:color w:val="000000"/>
                <w:sz w:val="22"/>
              </w:rPr>
              <w:t>8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3F7A703C" w14:textId="038F186D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39%</w:t>
            </w:r>
          </w:p>
        </w:tc>
      </w:tr>
      <w:tr w:rsidR="007A5BA7" w:rsidRPr="00B75FF6" w14:paraId="28B712B9" w14:textId="77777777" w:rsidTr="007A356D">
        <w:trPr>
          <w:trHeight w:val="300"/>
        </w:trPr>
        <w:tc>
          <w:tcPr>
            <w:tcW w:w="9344" w:type="dxa"/>
            <w:gridSpan w:val="10"/>
            <w:noWrap/>
            <w:vAlign w:val="center"/>
            <w:hideMark/>
          </w:tcPr>
          <w:p w14:paraId="4ED050C2" w14:textId="63A9CC3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574FD7">
              <w:rPr>
                <w:b/>
                <w:bCs/>
                <w:sz w:val="22"/>
              </w:rPr>
              <w:t>11-16.02.21</w:t>
            </w:r>
          </w:p>
        </w:tc>
      </w:tr>
      <w:tr w:rsidR="007A5BA7" w:rsidRPr="00B75FF6" w14:paraId="3604EA57" w14:textId="77777777" w:rsidTr="007A356D">
        <w:trPr>
          <w:trHeight w:val="300"/>
        </w:trPr>
        <w:tc>
          <w:tcPr>
            <w:tcW w:w="1696" w:type="dxa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1255FA6F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Магазин</w:t>
            </w:r>
          </w:p>
        </w:tc>
        <w:tc>
          <w:tcPr>
            <w:tcW w:w="2410" w:type="dxa"/>
            <w:gridSpan w:val="3"/>
            <w:shd w:val="clear" w:color="auto" w:fill="9CC2E5" w:themeFill="accent1" w:themeFillTint="99"/>
            <w:noWrap/>
            <w:vAlign w:val="center"/>
            <w:hideMark/>
          </w:tcPr>
          <w:p w14:paraId="077522C9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Гендер</w:t>
            </w:r>
          </w:p>
        </w:tc>
        <w:tc>
          <w:tcPr>
            <w:tcW w:w="1754" w:type="dxa"/>
            <w:gridSpan w:val="2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33C41DCF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Продажи контр. группы</w:t>
            </w:r>
          </w:p>
        </w:tc>
        <w:tc>
          <w:tcPr>
            <w:tcW w:w="931" w:type="dxa"/>
            <w:vMerge w:val="restart"/>
            <w:shd w:val="clear" w:color="auto" w:fill="9CC2E5" w:themeFill="accent1" w:themeFillTint="99"/>
            <w:noWrap/>
            <w:vAlign w:val="center"/>
            <w:hideMark/>
          </w:tcPr>
          <w:p w14:paraId="05B86F29" w14:textId="5FF93F51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Итого за пер.</w:t>
            </w:r>
          </w:p>
        </w:tc>
        <w:tc>
          <w:tcPr>
            <w:tcW w:w="2553" w:type="dxa"/>
            <w:gridSpan w:val="3"/>
            <w:shd w:val="clear" w:color="auto" w:fill="9CC2E5" w:themeFill="accent1" w:themeFillTint="99"/>
            <w:vAlign w:val="center"/>
          </w:tcPr>
          <w:p w14:paraId="0F8D2D06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Доля</w:t>
            </w:r>
          </w:p>
        </w:tc>
      </w:tr>
      <w:tr w:rsidR="007A5BA7" w:rsidRPr="00B75FF6" w14:paraId="799C0BE7" w14:textId="77777777" w:rsidTr="007A356D">
        <w:trPr>
          <w:trHeight w:val="300"/>
        </w:trPr>
        <w:tc>
          <w:tcPr>
            <w:tcW w:w="1696" w:type="dxa"/>
            <w:vMerge/>
            <w:shd w:val="clear" w:color="auto" w:fill="9CC2E5" w:themeFill="accent1" w:themeFillTint="99"/>
            <w:vAlign w:val="center"/>
            <w:hideMark/>
          </w:tcPr>
          <w:p w14:paraId="759ED70E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709" w:type="dxa"/>
            <w:shd w:val="clear" w:color="auto" w:fill="9CC2E5" w:themeFill="accent1" w:themeFillTint="99"/>
            <w:noWrap/>
            <w:vAlign w:val="center"/>
            <w:hideMark/>
          </w:tcPr>
          <w:p w14:paraId="69AD30EA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Дет.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343A7286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Жен.</w:t>
            </w:r>
          </w:p>
        </w:tc>
        <w:tc>
          <w:tcPr>
            <w:tcW w:w="850" w:type="dxa"/>
            <w:shd w:val="clear" w:color="auto" w:fill="9CC2E5" w:themeFill="accent1" w:themeFillTint="99"/>
            <w:noWrap/>
            <w:vAlign w:val="center"/>
            <w:hideMark/>
          </w:tcPr>
          <w:p w14:paraId="41485FA3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Муж.</w:t>
            </w:r>
          </w:p>
        </w:tc>
        <w:tc>
          <w:tcPr>
            <w:tcW w:w="1754" w:type="dxa"/>
            <w:gridSpan w:val="2"/>
            <w:vMerge/>
            <w:shd w:val="clear" w:color="auto" w:fill="9CC2E5" w:themeFill="accent1" w:themeFillTint="99"/>
            <w:vAlign w:val="center"/>
            <w:hideMark/>
          </w:tcPr>
          <w:p w14:paraId="1089CBB5" w14:textId="77777777" w:rsidR="007A5BA7" w:rsidRPr="00B75FF6" w:rsidRDefault="007A5BA7" w:rsidP="007A356D">
            <w:pPr>
              <w:spacing w:line="240" w:lineRule="auto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931" w:type="dxa"/>
            <w:vMerge/>
            <w:shd w:val="clear" w:color="auto" w:fill="9CC2E5" w:themeFill="accent1" w:themeFillTint="99"/>
            <w:noWrap/>
            <w:vAlign w:val="center"/>
            <w:hideMark/>
          </w:tcPr>
          <w:p w14:paraId="115889EA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0CAFA177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Дет.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48D20256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Жен.</w:t>
            </w:r>
          </w:p>
        </w:tc>
        <w:tc>
          <w:tcPr>
            <w:tcW w:w="851" w:type="dxa"/>
            <w:shd w:val="clear" w:color="auto" w:fill="9CC2E5" w:themeFill="accent1" w:themeFillTint="99"/>
            <w:noWrap/>
            <w:vAlign w:val="center"/>
            <w:hideMark/>
          </w:tcPr>
          <w:p w14:paraId="3BB0683F" w14:textId="77777777" w:rsidR="007A5BA7" w:rsidRPr="00B75FF6" w:rsidRDefault="007A5BA7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Муж.</w:t>
            </w:r>
          </w:p>
        </w:tc>
      </w:tr>
      <w:tr w:rsidR="007A356D" w:rsidRPr="00B75FF6" w14:paraId="1DE7F360" w14:textId="77777777" w:rsidTr="007A356D">
        <w:trPr>
          <w:trHeight w:val="300"/>
        </w:trPr>
        <w:tc>
          <w:tcPr>
            <w:tcW w:w="1696" w:type="dxa"/>
            <w:shd w:val="clear" w:color="auto" w:fill="DEEAF6" w:themeFill="accent1" w:themeFillTint="33"/>
            <w:noWrap/>
            <w:vAlign w:val="center"/>
            <w:hideMark/>
          </w:tcPr>
          <w:p w14:paraId="7281A702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Румба</w:t>
            </w:r>
          </w:p>
        </w:tc>
        <w:tc>
          <w:tcPr>
            <w:tcW w:w="709" w:type="dxa"/>
            <w:noWrap/>
            <w:vAlign w:val="center"/>
            <w:hideMark/>
          </w:tcPr>
          <w:p w14:paraId="72F0EEEF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54</w:t>
            </w:r>
          </w:p>
        </w:tc>
        <w:tc>
          <w:tcPr>
            <w:tcW w:w="851" w:type="dxa"/>
            <w:noWrap/>
            <w:vAlign w:val="center"/>
            <w:hideMark/>
          </w:tcPr>
          <w:p w14:paraId="200B46BB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65</w:t>
            </w:r>
          </w:p>
        </w:tc>
        <w:tc>
          <w:tcPr>
            <w:tcW w:w="850" w:type="dxa"/>
            <w:noWrap/>
            <w:vAlign w:val="center"/>
            <w:hideMark/>
          </w:tcPr>
          <w:p w14:paraId="6BA529CE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94</w:t>
            </w:r>
          </w:p>
        </w:tc>
        <w:tc>
          <w:tcPr>
            <w:tcW w:w="851" w:type="dxa"/>
            <w:noWrap/>
            <w:vAlign w:val="center"/>
            <w:hideMark/>
          </w:tcPr>
          <w:p w14:paraId="3A41B4AE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25</w:t>
            </w:r>
          </w:p>
        </w:tc>
        <w:tc>
          <w:tcPr>
            <w:tcW w:w="903" w:type="dxa"/>
            <w:noWrap/>
            <w:vAlign w:val="center"/>
            <w:hideMark/>
          </w:tcPr>
          <w:p w14:paraId="05BD3FF8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27%</w:t>
            </w:r>
          </w:p>
        </w:tc>
        <w:tc>
          <w:tcPr>
            <w:tcW w:w="931" w:type="dxa"/>
            <w:noWrap/>
            <w:vAlign w:val="center"/>
            <w:hideMark/>
          </w:tcPr>
          <w:p w14:paraId="484BCEE1" w14:textId="28CE7376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</w:t>
            </w:r>
            <w:r>
              <w:rPr>
                <w:sz w:val="22"/>
              </w:rPr>
              <w:t>13</w:t>
            </w:r>
          </w:p>
        </w:tc>
        <w:tc>
          <w:tcPr>
            <w:tcW w:w="851" w:type="dxa"/>
            <w:noWrap/>
            <w:vAlign w:val="center"/>
            <w:hideMark/>
          </w:tcPr>
          <w:p w14:paraId="1F4C7A03" w14:textId="180DF71F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25%</w:t>
            </w:r>
          </w:p>
        </w:tc>
        <w:tc>
          <w:tcPr>
            <w:tcW w:w="851" w:type="dxa"/>
            <w:noWrap/>
            <w:vAlign w:val="center"/>
            <w:hideMark/>
          </w:tcPr>
          <w:p w14:paraId="53F18A9F" w14:textId="5B938AF9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3</w:t>
            </w:r>
            <w:r>
              <w:rPr>
                <w:color w:val="000000"/>
                <w:sz w:val="22"/>
              </w:rPr>
              <w:t>1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745FE52D" w14:textId="3A8E5707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44%</w:t>
            </w:r>
          </w:p>
        </w:tc>
      </w:tr>
      <w:tr w:rsidR="007A356D" w:rsidRPr="00B75FF6" w14:paraId="1A70AB3D" w14:textId="77777777" w:rsidTr="007A356D">
        <w:trPr>
          <w:trHeight w:val="300"/>
        </w:trPr>
        <w:tc>
          <w:tcPr>
            <w:tcW w:w="1696" w:type="dxa"/>
            <w:shd w:val="clear" w:color="auto" w:fill="DEEAF6" w:themeFill="accent1" w:themeFillTint="33"/>
            <w:noWrap/>
            <w:vAlign w:val="center"/>
            <w:hideMark/>
          </w:tcPr>
          <w:p w14:paraId="66705F72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b/>
                <w:bCs/>
                <w:sz w:val="22"/>
              </w:rPr>
            </w:pPr>
            <w:r w:rsidRPr="00B75FF6">
              <w:rPr>
                <w:b/>
                <w:bCs/>
                <w:sz w:val="22"/>
              </w:rPr>
              <w:t>Бухарестская</w:t>
            </w:r>
          </w:p>
        </w:tc>
        <w:tc>
          <w:tcPr>
            <w:tcW w:w="709" w:type="dxa"/>
            <w:noWrap/>
            <w:vAlign w:val="center"/>
            <w:hideMark/>
          </w:tcPr>
          <w:p w14:paraId="000A93C0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42</w:t>
            </w:r>
          </w:p>
        </w:tc>
        <w:tc>
          <w:tcPr>
            <w:tcW w:w="851" w:type="dxa"/>
            <w:noWrap/>
            <w:vAlign w:val="center"/>
            <w:hideMark/>
          </w:tcPr>
          <w:p w14:paraId="30D2DF7A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74</w:t>
            </w:r>
          </w:p>
        </w:tc>
        <w:tc>
          <w:tcPr>
            <w:tcW w:w="850" w:type="dxa"/>
            <w:noWrap/>
            <w:vAlign w:val="center"/>
            <w:hideMark/>
          </w:tcPr>
          <w:p w14:paraId="24D4240A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46</w:t>
            </w:r>
          </w:p>
        </w:tc>
        <w:tc>
          <w:tcPr>
            <w:tcW w:w="851" w:type="dxa"/>
            <w:noWrap/>
            <w:vAlign w:val="center"/>
            <w:hideMark/>
          </w:tcPr>
          <w:p w14:paraId="79775724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9</w:t>
            </w:r>
          </w:p>
        </w:tc>
        <w:tc>
          <w:tcPr>
            <w:tcW w:w="903" w:type="dxa"/>
            <w:noWrap/>
            <w:vAlign w:val="center"/>
            <w:hideMark/>
          </w:tcPr>
          <w:p w14:paraId="7256F32A" w14:textId="77777777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20%</w:t>
            </w:r>
          </w:p>
        </w:tc>
        <w:tc>
          <w:tcPr>
            <w:tcW w:w="931" w:type="dxa"/>
            <w:noWrap/>
            <w:vAlign w:val="center"/>
            <w:hideMark/>
          </w:tcPr>
          <w:p w14:paraId="0CBB9277" w14:textId="0FBFFA28" w:rsidR="007A356D" w:rsidRPr="00B75FF6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B75FF6">
              <w:rPr>
                <w:sz w:val="22"/>
              </w:rPr>
              <w:t>1</w:t>
            </w:r>
            <w:r>
              <w:rPr>
                <w:sz w:val="22"/>
              </w:rPr>
              <w:t>62</w:t>
            </w:r>
          </w:p>
        </w:tc>
        <w:tc>
          <w:tcPr>
            <w:tcW w:w="851" w:type="dxa"/>
            <w:noWrap/>
            <w:vAlign w:val="center"/>
            <w:hideMark/>
          </w:tcPr>
          <w:p w14:paraId="12EE8A9E" w14:textId="0B2F2951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2</w:t>
            </w:r>
            <w:r>
              <w:rPr>
                <w:color w:val="000000"/>
                <w:sz w:val="22"/>
              </w:rPr>
              <w:t>6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64488964" w14:textId="227A695B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4</w:t>
            </w:r>
            <w:r>
              <w:rPr>
                <w:color w:val="000000"/>
                <w:sz w:val="22"/>
              </w:rPr>
              <w:t>6</w:t>
            </w:r>
            <w:r w:rsidRPr="007A356D">
              <w:rPr>
                <w:color w:val="000000"/>
                <w:sz w:val="22"/>
              </w:rPr>
              <w:t>%</w:t>
            </w:r>
          </w:p>
        </w:tc>
        <w:tc>
          <w:tcPr>
            <w:tcW w:w="851" w:type="dxa"/>
            <w:noWrap/>
            <w:vAlign w:val="center"/>
            <w:hideMark/>
          </w:tcPr>
          <w:p w14:paraId="4DCBB1CC" w14:textId="7954B23E" w:rsidR="007A356D" w:rsidRPr="007A356D" w:rsidRDefault="007A356D" w:rsidP="007A356D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7A356D">
              <w:rPr>
                <w:color w:val="000000"/>
                <w:sz w:val="22"/>
              </w:rPr>
              <w:t>28%</w:t>
            </w:r>
          </w:p>
        </w:tc>
      </w:tr>
    </w:tbl>
    <w:p w14:paraId="1C1CCC1E" w14:textId="77777777" w:rsidR="007A5BA7" w:rsidRDefault="007A5BA7" w:rsidP="003E1456">
      <w:pPr>
        <w:rPr>
          <w:lang w:val="en-RU"/>
        </w:rPr>
      </w:pPr>
    </w:p>
    <w:p w14:paraId="32A95646" w14:textId="5C1BCF86" w:rsidR="003E1456" w:rsidRPr="007A5BA7" w:rsidRDefault="007A5BA7" w:rsidP="007A5BA7">
      <w:pPr>
        <w:rPr>
          <w:lang w:val="en-RU"/>
        </w:rPr>
      </w:pPr>
      <w:r>
        <w:t xml:space="preserve">По магазину </w:t>
      </w:r>
      <w:r w:rsidRPr="003E1456">
        <w:rPr>
          <w:lang w:val="en-RU"/>
        </w:rPr>
        <w:t>"ЭККО-СПб Дисконт Румба"</w:t>
      </w:r>
      <w:r>
        <w:t xml:space="preserve">, где </w:t>
      </w:r>
      <w:r w:rsidR="00274F6B">
        <w:rPr>
          <w:color w:val="000000" w:themeColor="text1"/>
        </w:rPr>
        <w:t xml:space="preserve">экспериментальная </w:t>
      </w:r>
      <w:r>
        <w:t xml:space="preserve">группа была </w:t>
      </w:r>
      <w:r w:rsidR="007A356D">
        <w:t>сгруппирована</w:t>
      </w:r>
      <w:r>
        <w:t xml:space="preserve"> на </w:t>
      </w:r>
      <w:r w:rsidRPr="003E1456">
        <w:rPr>
          <w:lang w:val="en-RU"/>
        </w:rPr>
        <w:t>стеллаж</w:t>
      </w:r>
      <w:r w:rsidR="007A356D">
        <w:t>е</w:t>
      </w:r>
      <w:r w:rsidRPr="003E1456">
        <w:rPr>
          <w:lang w:val="en-RU"/>
        </w:rPr>
        <w:t xml:space="preserve"> в скидочной зоне</w:t>
      </w:r>
      <w:r>
        <w:t>, были получены следующие данные:</w:t>
      </w:r>
      <w:r w:rsidR="003E1456" w:rsidRPr="003E1456">
        <w:rPr>
          <w:lang w:val="en-RU"/>
        </w:rPr>
        <w:tab/>
      </w:r>
    </w:p>
    <w:p w14:paraId="529CCBE3" w14:textId="0D899DAA" w:rsidR="00F85F07" w:rsidRDefault="003E1456" w:rsidP="00621FC2">
      <w:pPr>
        <w:pStyle w:val="ListParagraph"/>
        <w:numPr>
          <w:ilvl w:val="0"/>
          <w:numId w:val="20"/>
        </w:numPr>
        <w:rPr>
          <w:lang w:val="en-RU"/>
        </w:rPr>
      </w:pPr>
      <w:r w:rsidRPr="00775E5F">
        <w:rPr>
          <w:lang w:val="en-RU"/>
        </w:rPr>
        <w:t xml:space="preserve">Количество </w:t>
      </w:r>
      <w:r w:rsidR="00F85F07">
        <w:t>всех продаж по мужским парам выросло на 5 ед. в абсолютном значении, а в процентном соотношении от общих продаж по обоим гендерам и детским моделям сохранилось на уровне 44%.</w:t>
      </w:r>
    </w:p>
    <w:p w14:paraId="255F7C05" w14:textId="24EE3329" w:rsidR="003E1456" w:rsidRPr="00775E5F" w:rsidRDefault="00F85F07" w:rsidP="00621FC2">
      <w:pPr>
        <w:pStyle w:val="ListParagraph"/>
        <w:numPr>
          <w:ilvl w:val="0"/>
          <w:numId w:val="20"/>
        </w:numPr>
        <w:rPr>
          <w:lang w:val="en-RU"/>
        </w:rPr>
      </w:pPr>
      <w:r>
        <w:t xml:space="preserve">Количество </w:t>
      </w:r>
      <w:r w:rsidR="003E1456" w:rsidRPr="00775E5F">
        <w:rPr>
          <w:lang w:val="en-RU"/>
        </w:rPr>
        <w:t xml:space="preserve">продаж моделей из </w:t>
      </w:r>
      <w:r w:rsidR="00274F6B">
        <w:rPr>
          <w:color w:val="000000" w:themeColor="text1"/>
        </w:rPr>
        <w:t xml:space="preserve">экспериментальной </w:t>
      </w:r>
      <w:r w:rsidR="003E1456" w:rsidRPr="00775E5F">
        <w:rPr>
          <w:lang w:val="en-RU"/>
        </w:rPr>
        <w:t>группы в Румбе снизилось в абсолютном значении с 25 ед. до 22 ед.</w:t>
      </w:r>
    </w:p>
    <w:p w14:paraId="4BDE4BE5" w14:textId="296D9A9C" w:rsidR="003E1456" w:rsidRPr="00775E5F" w:rsidRDefault="003E1456" w:rsidP="00621FC2">
      <w:pPr>
        <w:pStyle w:val="ListParagraph"/>
        <w:numPr>
          <w:ilvl w:val="0"/>
          <w:numId w:val="20"/>
        </w:numPr>
        <w:rPr>
          <w:lang w:val="en-RU"/>
        </w:rPr>
      </w:pPr>
      <w:r w:rsidRPr="00775E5F">
        <w:rPr>
          <w:lang w:val="en-RU"/>
        </w:rPr>
        <w:t xml:space="preserve">С 11.02 по 16.02 доля продаж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 xml:space="preserve">группы от общего числа проданных мужских пар составила </w:t>
      </w:r>
      <w:r w:rsidR="00F85F07">
        <w:rPr>
          <w:lang w:val="en-RU"/>
        </w:rPr>
        <w:t>–</w:t>
      </w:r>
      <w:r w:rsidRPr="00775E5F">
        <w:rPr>
          <w:lang w:val="en-RU"/>
        </w:rPr>
        <w:t xml:space="preserve"> 27%.</w:t>
      </w:r>
    </w:p>
    <w:p w14:paraId="21D06BAE" w14:textId="2DAB8606" w:rsidR="003E1456" w:rsidRPr="00775E5F" w:rsidRDefault="003E1456" w:rsidP="00621FC2">
      <w:pPr>
        <w:pStyle w:val="ListParagraph"/>
        <w:numPr>
          <w:ilvl w:val="0"/>
          <w:numId w:val="20"/>
        </w:numPr>
        <w:rPr>
          <w:lang w:val="en-RU"/>
        </w:rPr>
      </w:pPr>
      <w:r w:rsidRPr="00775E5F">
        <w:rPr>
          <w:lang w:val="en-RU"/>
        </w:rPr>
        <w:t xml:space="preserve">С 18.02 по 23.02 доля продаж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 xml:space="preserve">группы от общего числа проданных мужских пар составила </w:t>
      </w:r>
      <w:r w:rsidR="00F85F07">
        <w:rPr>
          <w:lang w:val="en-RU"/>
        </w:rPr>
        <w:t>–</w:t>
      </w:r>
      <w:r w:rsidRPr="00775E5F">
        <w:rPr>
          <w:lang w:val="en-RU"/>
        </w:rPr>
        <w:t xml:space="preserve"> 22%.</w:t>
      </w:r>
    </w:p>
    <w:p w14:paraId="7DF8B7EE" w14:textId="7C06FF3A" w:rsidR="003E1456" w:rsidRPr="00F85F07" w:rsidRDefault="00775E5F" w:rsidP="00775E5F">
      <w:r>
        <w:t>Итак, п</w:t>
      </w:r>
      <w:r w:rsidR="003E1456" w:rsidRPr="003E1456">
        <w:rPr>
          <w:lang w:val="en-RU"/>
        </w:rPr>
        <w:t>о</w:t>
      </w:r>
      <w:r>
        <w:t xml:space="preserve"> результатам</w:t>
      </w:r>
      <w:r w:rsidR="003E1456" w:rsidRPr="003E1456">
        <w:rPr>
          <w:lang w:val="en-RU"/>
        </w:rPr>
        <w:t xml:space="preserve"> проведенных изменений в мерчандайзинге доля продаж </w:t>
      </w:r>
      <w:r w:rsidR="00274F6B">
        <w:rPr>
          <w:color w:val="000000" w:themeColor="text1"/>
        </w:rPr>
        <w:t xml:space="preserve">экспериментальной </w:t>
      </w:r>
      <w:r w:rsidR="003E1456" w:rsidRPr="003E1456">
        <w:rPr>
          <w:lang w:val="en-RU"/>
        </w:rPr>
        <w:t xml:space="preserve">группы снизилась на 5%. </w:t>
      </w:r>
      <w:r>
        <w:t xml:space="preserve">То есть, </w:t>
      </w:r>
      <w:r w:rsidR="007A356D">
        <w:t>группировка</w:t>
      </w:r>
      <w:r w:rsidR="003E1456" w:rsidRPr="003E1456">
        <w:rPr>
          <w:lang w:val="en-RU"/>
        </w:rPr>
        <w:t xml:space="preserve"> моделей на отдельном стелла</w:t>
      </w:r>
      <w:r>
        <w:t>ж</w:t>
      </w:r>
      <w:r w:rsidR="003E1456" w:rsidRPr="003E1456">
        <w:rPr>
          <w:lang w:val="en-RU"/>
        </w:rPr>
        <w:t xml:space="preserve">е в скидочной зоне в конце зала не </w:t>
      </w:r>
      <w:r w:rsidR="007A356D">
        <w:t>привела к увели</w:t>
      </w:r>
      <w:r w:rsidR="00D75798">
        <w:t>чению продаж</w:t>
      </w:r>
      <w:r w:rsidR="003E1456" w:rsidRPr="003E1456">
        <w:rPr>
          <w:lang w:val="en-RU"/>
        </w:rPr>
        <w:t>.</w:t>
      </w:r>
      <w:r w:rsidR="00F85F07">
        <w:t xml:space="preserve"> При этом, доля общих продаж по мужским моделям в соотношении ко всем продажам магазина сохранилась на прежнем уровне (44%). То есть, после изменения мерчандайзинга </w:t>
      </w:r>
      <w:r w:rsidR="00F85F07">
        <w:lastRenderedPageBreak/>
        <w:t xml:space="preserve">посетители магазина продолжали совершать покупки с прежним интересом, но не отдавали большее предпочтение моделям из </w:t>
      </w:r>
      <w:r w:rsidR="00274F6B">
        <w:rPr>
          <w:color w:val="000000" w:themeColor="text1"/>
        </w:rPr>
        <w:t xml:space="preserve">экспериментальной </w:t>
      </w:r>
      <w:r w:rsidR="00F85F07">
        <w:t>группы.</w:t>
      </w:r>
    </w:p>
    <w:p w14:paraId="094ABB6C" w14:textId="4CE39334" w:rsidR="00775E5F" w:rsidRPr="00775E5F" w:rsidRDefault="00775E5F" w:rsidP="00775E5F">
      <w:r>
        <w:t>По магазину</w:t>
      </w:r>
      <w:r w:rsidRPr="00775E5F">
        <w:rPr>
          <w:lang w:val="en-RU"/>
        </w:rPr>
        <w:t xml:space="preserve"> "ЭККО-СПб Континент Бухарестская"</w:t>
      </w:r>
      <w:r>
        <w:t xml:space="preserve">, где </w:t>
      </w:r>
      <w:r w:rsidR="00274F6B">
        <w:rPr>
          <w:color w:val="000000" w:themeColor="text1"/>
        </w:rPr>
        <w:t xml:space="preserve">экспериментальная </w:t>
      </w:r>
      <w:r>
        <w:t>группа была вынесена на островное оборудование в центре зала, были получены следующие данные:</w:t>
      </w:r>
    </w:p>
    <w:p w14:paraId="6D5BB475" w14:textId="316E97D6" w:rsidR="00F85F07" w:rsidRPr="00F85F07" w:rsidRDefault="00F85F07" w:rsidP="00621FC2">
      <w:pPr>
        <w:pStyle w:val="ListParagraph"/>
        <w:numPr>
          <w:ilvl w:val="0"/>
          <w:numId w:val="21"/>
        </w:numPr>
        <w:rPr>
          <w:lang w:val="en-RU"/>
        </w:rPr>
      </w:pPr>
      <w:r>
        <w:t>В абсолютном значении к</w:t>
      </w:r>
      <w:r w:rsidRPr="00775E5F">
        <w:rPr>
          <w:lang w:val="en-RU"/>
        </w:rPr>
        <w:t xml:space="preserve">оличество </w:t>
      </w:r>
      <w:r>
        <w:t>продаж по мужским парам выросло на 11 ед., и оно выросло на 11% в соотношении от общих продаж по обоим гендерам и детским моделям.</w:t>
      </w:r>
    </w:p>
    <w:p w14:paraId="1304C679" w14:textId="136C1D22" w:rsidR="00775E5F" w:rsidRPr="00775E5F" w:rsidRDefault="00775E5F" w:rsidP="00621FC2">
      <w:pPr>
        <w:pStyle w:val="ListParagraph"/>
        <w:numPr>
          <w:ilvl w:val="0"/>
          <w:numId w:val="21"/>
        </w:numPr>
        <w:rPr>
          <w:lang w:val="en-RU"/>
        </w:rPr>
      </w:pPr>
      <w:r w:rsidRPr="00775E5F">
        <w:rPr>
          <w:lang w:val="en-RU"/>
        </w:rPr>
        <w:t xml:space="preserve">Количество продаж моделей из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>группы на Бухарестской выросло в абсолютном значении с 9 ед. до 22 ед.</w:t>
      </w:r>
      <w:r w:rsidRPr="00775E5F">
        <w:rPr>
          <w:lang w:val="en-RU"/>
        </w:rPr>
        <w:tab/>
      </w:r>
      <w:r w:rsidRPr="00775E5F">
        <w:rPr>
          <w:lang w:val="en-RU"/>
        </w:rPr>
        <w:tab/>
      </w:r>
      <w:r w:rsidRPr="00775E5F">
        <w:rPr>
          <w:lang w:val="en-RU"/>
        </w:rPr>
        <w:tab/>
      </w:r>
      <w:r w:rsidRPr="00775E5F">
        <w:rPr>
          <w:lang w:val="en-RU"/>
        </w:rPr>
        <w:tab/>
      </w:r>
    </w:p>
    <w:p w14:paraId="27509506" w14:textId="48114633" w:rsidR="00775E5F" w:rsidRPr="00775E5F" w:rsidRDefault="00775E5F" w:rsidP="00621FC2">
      <w:pPr>
        <w:pStyle w:val="ListParagraph"/>
        <w:numPr>
          <w:ilvl w:val="0"/>
          <w:numId w:val="21"/>
        </w:numPr>
        <w:rPr>
          <w:lang w:val="en-RU"/>
        </w:rPr>
      </w:pPr>
      <w:r w:rsidRPr="00775E5F">
        <w:rPr>
          <w:lang w:val="en-RU"/>
        </w:rPr>
        <w:t xml:space="preserve">С 11.02 по 16.02 доля продаж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 xml:space="preserve">группы от общего числа проданных мужских пар составила </w:t>
      </w:r>
      <w:r w:rsidR="00F85F07">
        <w:rPr>
          <w:lang w:val="en-RU"/>
        </w:rPr>
        <w:t>–</w:t>
      </w:r>
      <w:r w:rsidRPr="00775E5F">
        <w:rPr>
          <w:lang w:val="en-RU"/>
        </w:rPr>
        <w:t xml:space="preserve"> 20%.</w:t>
      </w:r>
    </w:p>
    <w:p w14:paraId="57258CEF" w14:textId="09E6A1B3" w:rsidR="00775E5F" w:rsidRPr="00775E5F" w:rsidRDefault="00775E5F" w:rsidP="00621FC2">
      <w:pPr>
        <w:pStyle w:val="ListParagraph"/>
        <w:numPr>
          <w:ilvl w:val="0"/>
          <w:numId w:val="21"/>
        </w:numPr>
        <w:rPr>
          <w:lang w:val="en-RU"/>
        </w:rPr>
      </w:pPr>
      <w:r w:rsidRPr="00775E5F">
        <w:rPr>
          <w:lang w:val="en-RU"/>
        </w:rPr>
        <w:t xml:space="preserve">С 18.02 по 23.02 доля продаж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 xml:space="preserve">группы от общего числа проданных мужских пар составила </w:t>
      </w:r>
      <w:r w:rsidR="00F85F07">
        <w:rPr>
          <w:lang w:val="en-RU"/>
        </w:rPr>
        <w:t>–</w:t>
      </w:r>
      <w:r w:rsidRPr="00775E5F">
        <w:rPr>
          <w:lang w:val="en-RU"/>
        </w:rPr>
        <w:t xml:space="preserve"> 39%.</w:t>
      </w:r>
    </w:p>
    <w:p w14:paraId="577F2CE5" w14:textId="5A525096" w:rsidR="00775E5F" w:rsidRPr="00F85F07" w:rsidRDefault="00775E5F" w:rsidP="00D75798">
      <w:r>
        <w:t>Получается, по результатам</w:t>
      </w:r>
      <w:r w:rsidRPr="00775E5F">
        <w:rPr>
          <w:lang w:val="en-RU"/>
        </w:rPr>
        <w:t xml:space="preserve"> проведенных изменений в мерчандайзинге доля продаж </w:t>
      </w:r>
      <w:r w:rsidR="00274F6B">
        <w:rPr>
          <w:color w:val="000000" w:themeColor="text1"/>
        </w:rPr>
        <w:t xml:space="preserve">экспериментальной </w:t>
      </w:r>
      <w:r w:rsidRPr="00775E5F">
        <w:rPr>
          <w:lang w:val="en-RU"/>
        </w:rPr>
        <w:t xml:space="preserve">группы выросла на 19%. </w:t>
      </w:r>
      <w:r>
        <w:t>То есть, в</w:t>
      </w:r>
      <w:r w:rsidRPr="00775E5F">
        <w:rPr>
          <w:lang w:val="en-RU"/>
        </w:rPr>
        <w:t>ыкладка моделей на островное оборудование в центре зала способствовала повышению продаж.</w:t>
      </w:r>
      <w:r w:rsidR="00F85F07">
        <w:t xml:space="preserve"> При этом, доля общих продаж по мужским моделям в соотношении ко всем продажам также увеличилась (на 11%), что говорит о том, применение инструментов мерчандайзинга не только повысило интерес посетителей магазина к </w:t>
      </w:r>
      <w:r w:rsidR="00274F6B">
        <w:rPr>
          <w:color w:val="000000" w:themeColor="text1"/>
        </w:rPr>
        <w:t xml:space="preserve">экспериментальной </w:t>
      </w:r>
      <w:r w:rsidR="00F85F07">
        <w:t>группе моделей в процентном соотношении от всех мужских моделей, но и в целом сильнее побуждало потребителей совершать покупки.</w:t>
      </w:r>
    </w:p>
    <w:p w14:paraId="3DE4D8C4" w14:textId="192E99DF" w:rsidR="00346218" w:rsidRPr="00D75798" w:rsidRDefault="00375B9A" w:rsidP="00662A53">
      <w:pPr>
        <w:pStyle w:val="Heading3"/>
      </w:pPr>
      <w:bookmarkStart w:id="115" w:name="_Toc69058270"/>
      <w:bookmarkStart w:id="116" w:name="_Toc73567848"/>
      <w:r>
        <w:t>3.</w:t>
      </w:r>
      <w:r w:rsidR="00662A53">
        <w:t>1</w:t>
      </w:r>
      <w:r>
        <w:t>.</w:t>
      </w:r>
      <w:r w:rsidR="00DA7AAF">
        <w:t>6</w:t>
      </w:r>
      <w:r w:rsidR="00662A53">
        <w:t>.</w:t>
      </w:r>
      <w:r>
        <w:t xml:space="preserve"> </w:t>
      </w:r>
      <w:r w:rsidR="00346218">
        <w:t>Анализ результатов эмпирического исследования</w:t>
      </w:r>
      <w:bookmarkEnd w:id="115"/>
      <w:bookmarkEnd w:id="116"/>
    </w:p>
    <w:p w14:paraId="7878E790" w14:textId="477D6B74" w:rsidR="00E23305" w:rsidRDefault="00E23305" w:rsidP="004A500A">
      <w:r>
        <w:t xml:space="preserve">В ходе исследования были рассмотрены такие инструменты мерчандайзинга как использование </w:t>
      </w:r>
      <w:r w:rsidR="00D57F58">
        <w:t>привлекающих внимание красных</w:t>
      </w:r>
      <w:r>
        <w:t xml:space="preserve"> ценников и </w:t>
      </w:r>
      <w:r>
        <w:rPr>
          <w:lang w:val="en-US"/>
        </w:rPr>
        <w:t>POS</w:t>
      </w:r>
      <w:r w:rsidRPr="00E23305">
        <w:t>-</w:t>
      </w:r>
      <w:r>
        <w:t xml:space="preserve">материалов, сообщающих о текущем выгодном предложении, а также два способа выкладки товаров </w:t>
      </w:r>
      <w:r w:rsidR="00E75986">
        <w:t xml:space="preserve">– в </w:t>
      </w:r>
      <w:proofErr w:type="spellStart"/>
      <w:r w:rsidR="00E75986">
        <w:t>скидочной</w:t>
      </w:r>
      <w:proofErr w:type="spellEnd"/>
      <w:r w:rsidR="00E75986">
        <w:t xml:space="preserve"> зоне в конце торгового зада и на островном оборудовании.</w:t>
      </w:r>
    </w:p>
    <w:p w14:paraId="303127C2" w14:textId="77777777" w:rsidR="007C2452" w:rsidRDefault="00E23305" w:rsidP="006E3A87">
      <w:r>
        <w:t xml:space="preserve">Результаты показывают, что </w:t>
      </w:r>
      <w:r w:rsidR="00E75986">
        <w:t xml:space="preserve">перечисленные </w:t>
      </w:r>
      <w:r>
        <w:t>инструмент</w:t>
      </w:r>
      <w:r w:rsidR="00E75986">
        <w:t>ы мерчандайзинга имели разную степень влияния</w:t>
      </w:r>
      <w:r>
        <w:t xml:space="preserve"> </w:t>
      </w:r>
      <w:r w:rsidR="00E75986">
        <w:t xml:space="preserve">на стимулирование спроса. Продажи по моделям, выставленным на островное оборудование в центре зала, показали значительный прирост (выросли 19%), что говорит о высокой эффективности данного метода выкладки, что подтверждает </w:t>
      </w:r>
      <w:r w:rsidR="00E75986" w:rsidRPr="00E75986">
        <w:rPr>
          <w:b/>
          <w:bCs/>
        </w:rPr>
        <w:t xml:space="preserve">гипотезу </w:t>
      </w:r>
      <w:r w:rsidR="003E1669">
        <w:rPr>
          <w:b/>
          <w:bCs/>
        </w:rPr>
        <w:t>2</w:t>
      </w:r>
      <w:r w:rsidR="00E75986">
        <w:t>. Однако п</w:t>
      </w:r>
      <w:r>
        <w:t xml:space="preserve">родажи по моделям, сгруппированным в </w:t>
      </w:r>
      <w:proofErr w:type="spellStart"/>
      <w:r>
        <w:t>скидочной</w:t>
      </w:r>
      <w:proofErr w:type="spellEnd"/>
      <w:r>
        <w:t xml:space="preserve"> зоне с использованием плотной выкладки «один к одном</w:t>
      </w:r>
      <w:r w:rsidR="00946E0D">
        <w:t>у</w:t>
      </w:r>
      <w:r>
        <w:t xml:space="preserve">», не </w:t>
      </w:r>
      <w:r w:rsidR="00E75986">
        <w:t>продемонстрировали</w:t>
      </w:r>
      <w:r>
        <w:t xml:space="preserve"> значительного </w:t>
      </w:r>
      <w:r w:rsidR="00E75986">
        <w:t xml:space="preserve">увеличения продаж (снизились на 5%), что опровергает </w:t>
      </w:r>
      <w:r w:rsidR="00E75986" w:rsidRPr="00E75986">
        <w:rPr>
          <w:b/>
          <w:bCs/>
        </w:rPr>
        <w:t xml:space="preserve">гипотезу </w:t>
      </w:r>
      <w:r w:rsidR="003E1669">
        <w:rPr>
          <w:b/>
          <w:bCs/>
        </w:rPr>
        <w:t>1</w:t>
      </w:r>
      <w:r w:rsidR="00E75986">
        <w:t xml:space="preserve">. И </w:t>
      </w:r>
      <w:r w:rsidR="00E75986">
        <w:lastRenderedPageBreak/>
        <w:t xml:space="preserve">соответственно, так как выкладка на островном оборудовании </w:t>
      </w:r>
      <w:r w:rsidR="002C01FE">
        <w:t xml:space="preserve">оказалась </w:t>
      </w:r>
      <w:r w:rsidR="00E75986">
        <w:t xml:space="preserve">эффективнее выкладки в традиционно </w:t>
      </w:r>
      <w:proofErr w:type="spellStart"/>
      <w:r w:rsidR="00E75986">
        <w:t>скидочной</w:t>
      </w:r>
      <w:proofErr w:type="spellEnd"/>
      <w:r w:rsidR="00E75986">
        <w:t xml:space="preserve"> зоне, то </w:t>
      </w:r>
      <w:r w:rsidR="00E75986" w:rsidRPr="00E75986">
        <w:rPr>
          <w:b/>
          <w:bCs/>
        </w:rPr>
        <w:t xml:space="preserve">гипотеза </w:t>
      </w:r>
      <w:r w:rsidR="003E1669">
        <w:rPr>
          <w:b/>
          <w:bCs/>
        </w:rPr>
        <w:t>3</w:t>
      </w:r>
      <w:r w:rsidR="00E75986">
        <w:t xml:space="preserve"> верна.</w:t>
      </w:r>
      <w:r w:rsidR="006E3A87">
        <w:t xml:space="preserve"> </w:t>
      </w:r>
    </w:p>
    <w:p w14:paraId="646BD29F" w14:textId="5655AF41" w:rsidR="002C4D99" w:rsidRDefault="006E3A87" w:rsidP="006E3A87">
      <w:r>
        <w:t xml:space="preserve">Что касается использования ярких ценников и </w:t>
      </w:r>
      <w:r>
        <w:rPr>
          <w:lang w:val="en-US"/>
        </w:rPr>
        <w:t>POS</w:t>
      </w:r>
      <w:r w:rsidRPr="006E3A87">
        <w:t>-</w:t>
      </w:r>
      <w:r>
        <w:t xml:space="preserve">материалов, то однозначный вывод </w:t>
      </w:r>
      <w:r w:rsidR="003E1669">
        <w:t xml:space="preserve">об эффективности данных инструментов </w:t>
      </w:r>
      <w:r>
        <w:t>сделать сложно, так как они не способствовали стимулированию спроса по товарам, выставленным в «</w:t>
      </w:r>
      <w:proofErr w:type="spellStart"/>
      <w:r>
        <w:t>скидочной</w:t>
      </w:r>
      <w:proofErr w:type="spellEnd"/>
      <w:r>
        <w:t xml:space="preserve"> зоне». </w:t>
      </w:r>
      <w:r w:rsidR="003E1669">
        <w:t>По этой причине</w:t>
      </w:r>
      <w:r>
        <w:t xml:space="preserve">, можно предположить, что </w:t>
      </w:r>
      <w:r w:rsidR="003E1669">
        <w:rPr>
          <w:lang w:val="en-US"/>
        </w:rPr>
        <w:t>POS</w:t>
      </w:r>
      <w:r w:rsidR="003E1669" w:rsidRPr="003E1669">
        <w:t>-</w:t>
      </w:r>
      <w:r w:rsidR="003E1669">
        <w:t xml:space="preserve">материалы и красные ценники </w:t>
      </w:r>
      <w:r>
        <w:t>оказ</w:t>
      </w:r>
      <w:r w:rsidR="003E1669">
        <w:t>ывали</w:t>
      </w:r>
      <w:r>
        <w:t xml:space="preserve"> дополнительное положительное влияние на увеличение продаж по товарам на островном оборудовании, так как позволяли привлечь к ним еще большее внимание, то есть имел место синергический эффект. Так, можно говорить о том, что</w:t>
      </w:r>
      <w:r w:rsidR="003E1669">
        <w:t xml:space="preserve"> данные инструменты приводят к повышению продаж </w:t>
      </w:r>
      <w:r>
        <w:t>только при одновременном использовании других, более агрессивных методов мерчандайзинга</w:t>
      </w:r>
      <w:r w:rsidR="002C4D99">
        <w:t>.</w:t>
      </w:r>
    </w:p>
    <w:p w14:paraId="58DB479B" w14:textId="3C0420BD" w:rsidR="002C4D99" w:rsidRDefault="00145536" w:rsidP="00BB6E65">
      <w:r>
        <w:t>Итак</w:t>
      </w:r>
      <w:r w:rsidRPr="009366CC">
        <w:t>,</w:t>
      </w:r>
      <w:r>
        <w:t xml:space="preserve"> </w:t>
      </w:r>
      <w:r w:rsidR="000C1D42">
        <w:t xml:space="preserve">если компании необходимо </w:t>
      </w:r>
      <w:r w:rsidR="00C4504F">
        <w:t xml:space="preserve">быстро и с минимальными затратами </w:t>
      </w:r>
      <w:r w:rsidR="000C1D42">
        <w:t>повысить продажи по конкретной группе товаров,</w:t>
      </w:r>
      <w:r w:rsidR="00C4504F">
        <w:t xml:space="preserve"> </w:t>
      </w:r>
      <w:r w:rsidR="000C1D42">
        <w:t xml:space="preserve">то использование инструментов мерчандайзинга может способствовать решению этой задачи. </w:t>
      </w:r>
      <w:r w:rsidR="00C4504F">
        <w:t xml:space="preserve">Из проведенного исследования следует, что </w:t>
      </w:r>
      <w:r w:rsidR="00623FBA">
        <w:t>вынесение</w:t>
      </w:r>
      <w:r>
        <w:t xml:space="preserve"> группы товаров на </w:t>
      </w:r>
      <w:r w:rsidRPr="009366CC">
        <w:t>остров</w:t>
      </w:r>
      <w:r w:rsidR="00C4504F">
        <w:t xml:space="preserve">ное оборудование, расположенное на пересечении потоков покупателей, в значительной степени привлекает внимание потребителей. Таким образом, </w:t>
      </w:r>
      <w:r w:rsidR="00C4504F" w:rsidRPr="00B34AFE">
        <w:rPr>
          <w:b/>
          <w:bCs/>
          <w:i/>
          <w:iCs/>
        </w:rPr>
        <w:t xml:space="preserve">«острова» </w:t>
      </w:r>
      <w:r w:rsidRPr="00B34AFE">
        <w:rPr>
          <w:b/>
          <w:bCs/>
          <w:i/>
          <w:iCs/>
        </w:rPr>
        <w:t>явля</w:t>
      </w:r>
      <w:r w:rsidR="00C4504F" w:rsidRPr="00B34AFE">
        <w:rPr>
          <w:b/>
          <w:bCs/>
          <w:i/>
          <w:iCs/>
        </w:rPr>
        <w:t>ю</w:t>
      </w:r>
      <w:r w:rsidRPr="00B34AFE">
        <w:rPr>
          <w:b/>
          <w:bCs/>
          <w:i/>
          <w:iCs/>
        </w:rPr>
        <w:t xml:space="preserve">тся агрессивным и эффективным методом </w:t>
      </w:r>
      <w:r w:rsidR="00C4504F" w:rsidRPr="00B34AFE">
        <w:rPr>
          <w:b/>
          <w:bCs/>
          <w:i/>
          <w:iCs/>
        </w:rPr>
        <w:t>выкладки товаров</w:t>
      </w:r>
      <w:r w:rsidRPr="00B34AFE">
        <w:rPr>
          <w:b/>
          <w:bCs/>
          <w:i/>
          <w:iCs/>
        </w:rPr>
        <w:t xml:space="preserve"> </w:t>
      </w:r>
      <w:r w:rsidR="0032230E" w:rsidRPr="00B34AFE">
        <w:rPr>
          <w:b/>
          <w:bCs/>
          <w:i/>
          <w:iCs/>
        </w:rPr>
        <w:t>для повышения продаж.</w:t>
      </w:r>
      <w:r w:rsidR="0032230E">
        <w:t xml:space="preserve"> Также присутствие на «островах» </w:t>
      </w:r>
      <w:r w:rsidR="0032230E">
        <w:rPr>
          <w:lang w:val="en-US"/>
        </w:rPr>
        <w:t>POS</w:t>
      </w:r>
      <w:r w:rsidR="0032230E" w:rsidRPr="0032230E">
        <w:t>-</w:t>
      </w:r>
      <w:r w:rsidR="0032230E">
        <w:t xml:space="preserve">материалов и красных ценников, информирующих о том, что на оборудовании выставлены модели по </w:t>
      </w:r>
      <w:r w:rsidR="002C4D99">
        <w:t xml:space="preserve">наиболее </w:t>
      </w:r>
      <w:r w:rsidR="0032230E">
        <w:t>выгодной цене (</w:t>
      </w:r>
      <w:r w:rsidR="009078EB">
        <w:t xml:space="preserve">при отсутствии </w:t>
      </w:r>
      <w:r w:rsidR="002C4D99">
        <w:t xml:space="preserve">реального </w:t>
      </w:r>
      <w:r w:rsidR="0032230E">
        <w:t xml:space="preserve">снижения цен на товары) позволяют сформировать </w:t>
      </w:r>
      <w:r w:rsidR="00D3100F">
        <w:t>ощущение привлекательности предложения в восприятии потребителя.</w:t>
      </w:r>
      <w:r w:rsidR="00623FBA">
        <w:t xml:space="preserve"> </w:t>
      </w:r>
      <w:r w:rsidR="00F227B9">
        <w:t>Помимо этого,</w:t>
      </w:r>
      <w:r w:rsidR="002C4D99">
        <w:t xml:space="preserve"> многие потребители интуитивно приписывают ценовое преимущество товарам (даже если по факту оно отсутствует), выставленным на островном оборудовании, </w:t>
      </w:r>
      <w:r w:rsidR="00B34AFE">
        <w:t>а</w:t>
      </w:r>
      <w:r w:rsidR="002C4D99">
        <w:t xml:space="preserve"> использование </w:t>
      </w:r>
      <w:r w:rsidR="002C4D99">
        <w:rPr>
          <w:lang w:val="en-US"/>
        </w:rPr>
        <w:t>POS</w:t>
      </w:r>
      <w:r w:rsidR="002C4D99" w:rsidRPr="00906B2F">
        <w:t>-</w:t>
      </w:r>
      <w:r w:rsidR="002C4D99">
        <w:t xml:space="preserve">материалов подтверждает их ожидания. </w:t>
      </w:r>
      <w:r w:rsidR="00F227B9">
        <w:t xml:space="preserve">Таким образом, </w:t>
      </w:r>
      <w:r w:rsidR="00F227B9" w:rsidRPr="00B34AFE">
        <w:rPr>
          <w:b/>
          <w:bCs/>
          <w:i/>
          <w:iCs/>
        </w:rPr>
        <w:t>с</w:t>
      </w:r>
      <w:r w:rsidR="006A388C" w:rsidRPr="00B34AFE">
        <w:rPr>
          <w:b/>
          <w:bCs/>
          <w:i/>
          <w:iCs/>
        </w:rPr>
        <w:t xml:space="preserve">овместное использование эффективной выкладки и рекламных </w:t>
      </w:r>
      <w:r w:rsidR="006A388C" w:rsidRPr="00B34AFE">
        <w:rPr>
          <w:b/>
          <w:bCs/>
          <w:i/>
          <w:iCs/>
          <w:lang w:val="en-US"/>
        </w:rPr>
        <w:t>POS</w:t>
      </w:r>
      <w:r w:rsidR="006A388C" w:rsidRPr="00B34AFE">
        <w:rPr>
          <w:b/>
          <w:bCs/>
          <w:i/>
          <w:iCs/>
        </w:rPr>
        <w:t>-материалов</w:t>
      </w:r>
      <w:r w:rsidR="006A388C">
        <w:t xml:space="preserve"> в точках продаж работают на создание </w:t>
      </w:r>
      <w:r w:rsidR="006A388C" w:rsidRPr="00B34AFE">
        <w:rPr>
          <w:b/>
          <w:bCs/>
          <w:i/>
          <w:iCs/>
        </w:rPr>
        <w:t>синергического эффекта по привлечению внимания потребителей</w:t>
      </w:r>
      <w:r w:rsidR="00BB6E65">
        <w:t xml:space="preserve"> </w:t>
      </w:r>
      <w:r w:rsidR="002C4D99">
        <w:t>даже в условиях дисконтных магазинов, в которых вс</w:t>
      </w:r>
      <w:r w:rsidR="00BB6E65">
        <w:t xml:space="preserve">е модели ожидаемо продаются по низкой цене. </w:t>
      </w:r>
    </w:p>
    <w:p w14:paraId="5A423465" w14:textId="19F43560" w:rsidR="00003397" w:rsidRDefault="00BB6E65" w:rsidP="00BB6E65">
      <w:r>
        <w:t xml:space="preserve">Что касается </w:t>
      </w:r>
      <w:r w:rsidRPr="00B34AFE">
        <w:rPr>
          <w:b/>
          <w:bCs/>
          <w:i/>
          <w:iCs/>
        </w:rPr>
        <w:t>выкладки в традиционной зоне скидок в конце зала</w:t>
      </w:r>
      <w:r>
        <w:t xml:space="preserve">, то </w:t>
      </w:r>
      <w:r w:rsidR="004C6661">
        <w:t xml:space="preserve">она </w:t>
      </w:r>
      <w:r>
        <w:t xml:space="preserve">оказалась </w:t>
      </w:r>
      <w:r w:rsidRPr="00B34AFE">
        <w:rPr>
          <w:b/>
          <w:bCs/>
          <w:i/>
          <w:iCs/>
        </w:rPr>
        <w:t>неэффективной в условиях дисконтных магазин</w:t>
      </w:r>
      <w:r w:rsidR="00B31AB7" w:rsidRPr="00B34AFE">
        <w:rPr>
          <w:b/>
          <w:bCs/>
          <w:i/>
          <w:iCs/>
        </w:rPr>
        <w:t>ов</w:t>
      </w:r>
      <w:r w:rsidRPr="00B34AFE">
        <w:rPr>
          <w:b/>
          <w:bCs/>
          <w:i/>
          <w:iCs/>
        </w:rPr>
        <w:t>.</w:t>
      </w:r>
      <w:r>
        <w:t xml:space="preserve"> Поскольку </w:t>
      </w:r>
      <w:r w:rsidR="00B34AFE">
        <w:t>весь представленный в</w:t>
      </w:r>
      <w:r w:rsidR="00BF7273">
        <w:t xml:space="preserve"> </w:t>
      </w:r>
      <w:r w:rsidR="00B34AFE">
        <w:t xml:space="preserve">дисконтных </w:t>
      </w:r>
      <w:r w:rsidR="00BF7273">
        <w:t xml:space="preserve">магазинах </w:t>
      </w:r>
      <w:r w:rsidR="00B34AFE">
        <w:t>ассортимент реализуется со скидкой и представляет собой</w:t>
      </w:r>
      <w:r w:rsidR="00BF7273">
        <w:t xml:space="preserve"> в основном стоковые модели по низкой цене</w:t>
      </w:r>
      <w:r>
        <w:t xml:space="preserve">, </w:t>
      </w:r>
      <w:r w:rsidR="00B34AFE">
        <w:t xml:space="preserve">то </w:t>
      </w:r>
      <w:r w:rsidRPr="00B34AFE">
        <w:rPr>
          <w:b/>
          <w:bCs/>
          <w:i/>
          <w:iCs/>
        </w:rPr>
        <w:t>покупатели реагировали на другие выгодные предложения</w:t>
      </w:r>
      <w:r>
        <w:t>, которые встречались в начале торгового зала и устраивали их. Поэтому потребности доходить до зоны «еще больших» скидок</w:t>
      </w:r>
      <w:r w:rsidR="00B31AB7">
        <w:t xml:space="preserve"> в конце зала, где была </w:t>
      </w:r>
      <w:r w:rsidR="00B31AB7">
        <w:lastRenderedPageBreak/>
        <w:t xml:space="preserve">расположена </w:t>
      </w:r>
      <w:r w:rsidR="00274F6B">
        <w:rPr>
          <w:color w:val="000000" w:themeColor="text1"/>
        </w:rPr>
        <w:t xml:space="preserve">экспериментальная </w:t>
      </w:r>
      <w:r w:rsidR="00B31AB7">
        <w:t xml:space="preserve">группа моделей, </w:t>
      </w:r>
      <w:r>
        <w:t>не появлялось.</w:t>
      </w:r>
      <w:r w:rsidR="00003397">
        <w:t xml:space="preserve"> </w:t>
      </w:r>
    </w:p>
    <w:p w14:paraId="3B3A5944" w14:textId="6A050320" w:rsidR="003601B9" w:rsidRPr="003601B9" w:rsidRDefault="00003397" w:rsidP="00662A53">
      <w:r w:rsidRPr="009554D7">
        <w:t xml:space="preserve">Обе ситуации с выкладками свидетельствуют о том, что </w:t>
      </w:r>
      <w:r w:rsidRPr="009554D7">
        <w:rPr>
          <w:b/>
          <w:bCs/>
          <w:i/>
          <w:iCs/>
        </w:rPr>
        <w:t>потребители, увидев привлекательное и устраивающие их по цене предложение в начале торгового пути или на островном оборудовании в центре зала, с большой вероятностью остановят свой выбор на нем</w:t>
      </w:r>
      <w:r w:rsidRPr="009554D7">
        <w:t>, не доходя до конца торгового зала в поисках «более выгодных предложений» в традиционной зоне скидок.</w:t>
      </w:r>
      <w:r w:rsidR="00B31AB7" w:rsidRPr="009554D7">
        <w:t xml:space="preserve"> </w:t>
      </w:r>
      <w:r w:rsidR="00B34AFE">
        <w:t>Этот</w:t>
      </w:r>
      <w:r w:rsidR="00B31AB7" w:rsidRPr="009554D7">
        <w:t xml:space="preserve"> вывод </w:t>
      </w:r>
      <w:r w:rsidR="00B34AFE">
        <w:t xml:space="preserve">можно использовать для </w:t>
      </w:r>
      <w:r w:rsidR="0038157A">
        <w:t>разработки</w:t>
      </w:r>
      <w:r w:rsidR="00B34AFE">
        <w:t xml:space="preserve"> рекомендаций </w:t>
      </w:r>
      <w:r w:rsidR="00B31AB7" w:rsidRPr="009554D7">
        <w:t>не только д</w:t>
      </w:r>
      <w:r w:rsidR="00B34AFE">
        <w:t>ля д</w:t>
      </w:r>
      <w:r w:rsidR="00B31AB7" w:rsidRPr="009554D7">
        <w:t xml:space="preserve">исконтных магазинов, но </w:t>
      </w:r>
      <w:r w:rsidR="00B34AFE">
        <w:t>и для</w:t>
      </w:r>
      <w:r w:rsidR="00B31AB7" w:rsidRPr="009554D7">
        <w:t xml:space="preserve"> обычных магазинов компании</w:t>
      </w:r>
      <w:r w:rsidR="009E3D85" w:rsidRPr="009554D7">
        <w:t>.</w:t>
      </w:r>
    </w:p>
    <w:p w14:paraId="1BC17714" w14:textId="57097DDF" w:rsidR="001A4FDA" w:rsidRPr="00D851FF" w:rsidRDefault="00375B9A" w:rsidP="00662A53">
      <w:pPr>
        <w:pStyle w:val="Heading3"/>
      </w:pPr>
      <w:bookmarkStart w:id="117" w:name="_Toc69058271"/>
      <w:bookmarkStart w:id="118" w:name="_Toc73567849"/>
      <w:r>
        <w:t>3.</w:t>
      </w:r>
      <w:r w:rsidR="00662A53">
        <w:t>1.</w:t>
      </w:r>
      <w:r w:rsidR="00947F6B" w:rsidRPr="00947F6B">
        <w:t>7</w:t>
      </w:r>
      <w:r>
        <w:t xml:space="preserve">. </w:t>
      </w:r>
      <w:r w:rsidR="001A4FDA">
        <w:t>Основные выводы из эмпирического исследования</w:t>
      </w:r>
      <w:bookmarkEnd w:id="117"/>
      <w:r w:rsidR="00D851FF">
        <w:t xml:space="preserve"> и оценка эффективности мерчандайзинга в </w:t>
      </w:r>
      <w:r w:rsidR="00D851FF">
        <w:rPr>
          <w:lang w:val="en-US"/>
        </w:rPr>
        <w:t>ECCO</w:t>
      </w:r>
      <w:bookmarkEnd w:id="118"/>
    </w:p>
    <w:p w14:paraId="5A48D7EC" w14:textId="77777777" w:rsidR="00D851FF" w:rsidRDefault="00D851FF" w:rsidP="00D851FF">
      <w:r>
        <w:t>Результаты э</w:t>
      </w:r>
      <w:r w:rsidR="001A4FDA">
        <w:t>мпирическо</w:t>
      </w:r>
      <w:r>
        <w:t>го</w:t>
      </w:r>
      <w:r w:rsidR="001A4FDA">
        <w:t xml:space="preserve"> исследовани</w:t>
      </w:r>
      <w:r>
        <w:t>я</w:t>
      </w:r>
      <w:r w:rsidR="001A4FDA">
        <w:t>, проведенно</w:t>
      </w:r>
      <w:r>
        <w:t>го</w:t>
      </w:r>
      <w:r w:rsidR="001A4FDA">
        <w:t xml:space="preserve"> в данной работе, </w:t>
      </w:r>
      <w:r>
        <w:t>говорят о том, что компания не использовала в полной мере возможности мерчандайзинга для стимулирования сбыта избранной группы товаров. После проведенных изменений в выкладке и презентации товара, интерес клиентов к представленным парам обуви вырос и продажи по ним значительно выросли – потребители отдавали предпочтения тем товарам, которые были выставлены наиболее выгодно с точки зрения мерчандайзинга. Поэтому можно утверждать, что несмотря на возникшую потребность ускорить темпы реализации низко-оборачиваемых моделей, компания не использовала мерчандайзинг для привлечения к ним интереса покупателей и повышения их воспринимаемой ценности. Мерчандайзинг рассматриваемых моделей оставался стандартным и соответствовал Базовым Принципам Мерчандайзинга компании. Однако в рассматриваемом бизнес-кейсе компании следовало отступить от прописанных норм и адаптировать мерчандайзинг для решения актуальной проблемы.</w:t>
      </w:r>
    </w:p>
    <w:p w14:paraId="6801F203" w14:textId="236FFC7A" w:rsidR="001A4FDA" w:rsidRDefault="00D851FF" w:rsidP="00D851FF">
      <w:r>
        <w:t xml:space="preserve">Итак, эмпирическое исследование </w:t>
      </w:r>
      <w:r w:rsidR="001A4FDA">
        <w:t xml:space="preserve">доказало, что посетители магазина обращают особое внимание на товары, выставленные в наиболее горячих зонах магазина – входной зоне и на островном оборудовании. Одновременное использование </w:t>
      </w:r>
      <w:r w:rsidR="003E1669">
        <w:t xml:space="preserve">красных ценников и </w:t>
      </w:r>
      <w:r w:rsidR="001A4FDA">
        <w:t xml:space="preserve">яркого </w:t>
      </w:r>
      <w:r w:rsidR="001A4FDA">
        <w:rPr>
          <w:lang w:val="en-US"/>
        </w:rPr>
        <w:t>POS</w:t>
      </w:r>
      <w:r w:rsidR="001A4FDA" w:rsidRPr="00695D82">
        <w:t>-</w:t>
      </w:r>
      <w:r w:rsidR="001A4FDA">
        <w:t>оборудования усиливает этот эффект. Эти инструменты мерчандайзинга способствуют увеличению продаж по моделям, к которым они применены,</w:t>
      </w:r>
      <w:r w:rsidR="001A4FDA" w:rsidRPr="00FF3FD5">
        <w:t xml:space="preserve"> </w:t>
      </w:r>
      <w:r w:rsidR="001A4FDA">
        <w:t xml:space="preserve">даже при отсутствии реального снижения цены или </w:t>
      </w:r>
      <w:proofErr w:type="spellStart"/>
      <w:r w:rsidR="001A4FDA">
        <w:t>акционного</w:t>
      </w:r>
      <w:proofErr w:type="spellEnd"/>
      <w:r w:rsidR="001A4FDA">
        <w:t xml:space="preserve"> предложения.</w:t>
      </w:r>
    </w:p>
    <w:p w14:paraId="5C9B40AE" w14:textId="52BCE672" w:rsidR="00D851FF" w:rsidRDefault="001A4FDA" w:rsidP="00D851FF">
      <w:r>
        <w:t xml:space="preserve">Помимо этого, можно утверждать, что если в условиях равенства предложений по выгоде (исследование проводилось в дисконтных магазинах, где все товары продаются по сниженной цене, и условное разделение на товары по полной цене </w:t>
      </w:r>
      <w:r w:rsidRPr="009E3D85">
        <w:t xml:space="preserve">/ </w:t>
      </w:r>
      <w:r>
        <w:t xml:space="preserve">со скидкой – отсутствует), потребителям удается быстро найти устраивающий их по цене и функциональным характеристикам вариант в начале торгового зала, то они с большой </w:t>
      </w:r>
      <w:r>
        <w:lastRenderedPageBreak/>
        <w:t>вероятностью остановят выбор на нем. Это подтверждается тем, что по результатам эксперимента продажи по моделям с островного оборудования выросли, а по моделям, вынесенным на стеллажи в конце зала (в зону скидок) – нет. То есть, если потребитель находит подходящее предложение в начале торгового зала, то он не будет искать модели с более выгодными предложениями в удаленной зоне (в данном случае – зоне скидок).</w:t>
      </w:r>
    </w:p>
    <w:p w14:paraId="3B793CE1" w14:textId="77777777" w:rsidR="00D851FF" w:rsidRDefault="001A4FDA" w:rsidP="00D851FF">
      <w:r>
        <w:t xml:space="preserve">Эти выводы можно использовать для </w:t>
      </w:r>
      <w:r w:rsidR="00197328">
        <w:t xml:space="preserve">совершенствования Базовых Принципов Мерчандайзинга компании </w:t>
      </w:r>
      <w:r w:rsidR="00197328">
        <w:rPr>
          <w:lang w:val="en-US"/>
        </w:rPr>
        <w:t>ECCO</w:t>
      </w:r>
      <w:r w:rsidR="00197328" w:rsidRPr="00197328">
        <w:t xml:space="preserve">, </w:t>
      </w:r>
      <w:r w:rsidR="00197328">
        <w:t xml:space="preserve">дополнив их </w:t>
      </w:r>
      <w:r>
        <w:t>рекомендаци</w:t>
      </w:r>
      <w:r w:rsidR="00197328">
        <w:t>ям</w:t>
      </w:r>
      <w:r>
        <w:t xml:space="preserve"> по использованию инструментов мерчандайзинга в</w:t>
      </w:r>
      <w:r w:rsidR="00197328">
        <w:t xml:space="preserve"> различных бизнес-ситуациях</w:t>
      </w:r>
      <w:r>
        <w:t xml:space="preserve">. </w:t>
      </w:r>
      <w:r w:rsidR="00D851FF">
        <w:t xml:space="preserve">Такое дополнение документа позволит быстрее реагировать на происходящие в бизнес-среде изменения и адаптировать мерчандайзинг под текущие потребности компании. </w:t>
      </w:r>
    </w:p>
    <w:p w14:paraId="778B2BDE" w14:textId="1E3A3E6A" w:rsidR="001A4FDA" w:rsidRPr="00B75553" w:rsidRDefault="00D851FF" w:rsidP="00D851FF">
      <w:r>
        <w:t>Д</w:t>
      </w:r>
      <w:r w:rsidR="001A4FDA">
        <w:t xml:space="preserve">алее будут рассмотрены ситуации, в которых </w:t>
      </w:r>
      <w:r w:rsidR="00197328">
        <w:t xml:space="preserve">компании может потребоваться простимулировать спрос на определенные группы товаров и повысить темпы их реализации. Для решения данных бизнес-задач </w:t>
      </w:r>
      <w:r w:rsidR="001A4FDA">
        <w:t xml:space="preserve">компании будет рекомендовано использовать определенные способы выкладки и виды </w:t>
      </w:r>
      <w:r w:rsidR="001A4FDA">
        <w:rPr>
          <w:lang w:val="en-US"/>
        </w:rPr>
        <w:t>POS</w:t>
      </w:r>
      <w:r w:rsidR="001A4FDA" w:rsidRPr="00B75553">
        <w:t>-</w:t>
      </w:r>
      <w:r w:rsidR="001A4FDA">
        <w:t xml:space="preserve">оборудования. Рекомендации будут </w:t>
      </w:r>
      <w:r w:rsidR="0038157A">
        <w:t>разработаны</w:t>
      </w:r>
      <w:r w:rsidR="001A4FDA">
        <w:t xml:space="preserve"> на основе проведенного в работе исследования и изученной литературы, которая была рассмотрена в первой главе.</w:t>
      </w:r>
    </w:p>
    <w:p w14:paraId="311ECCD9" w14:textId="664168F1" w:rsidR="001A4FDA" w:rsidRPr="00662A53" w:rsidRDefault="00662A53" w:rsidP="00662A53">
      <w:pPr>
        <w:pStyle w:val="Heading2"/>
      </w:pPr>
      <w:bookmarkStart w:id="119" w:name="_Toc69058272"/>
      <w:bookmarkStart w:id="120" w:name="_Toc73567850"/>
      <w:r w:rsidRPr="00662A53">
        <w:t xml:space="preserve">3.2. </w:t>
      </w:r>
      <w:r w:rsidR="001A4FDA" w:rsidRPr="00662A53">
        <w:t>Рекомендации для компании ECCO</w:t>
      </w:r>
      <w:bookmarkEnd w:id="119"/>
      <w:bookmarkEnd w:id="120"/>
    </w:p>
    <w:p w14:paraId="05A57B93" w14:textId="77777777" w:rsidR="001A4FDA" w:rsidRDefault="001A4FDA" w:rsidP="001A4FDA">
      <w:r>
        <w:t>По результатам проведенной работы, можно утверждать, что инструменты мерчандайзинга могут</w:t>
      </w:r>
      <w:r w:rsidRPr="00D76075">
        <w:t xml:space="preserve"> иметь </w:t>
      </w:r>
      <w:r>
        <w:t>значительное</w:t>
      </w:r>
      <w:r w:rsidRPr="00D76075">
        <w:t xml:space="preserve"> влияние на реакцию </w:t>
      </w:r>
      <w:r>
        <w:t>посетителей магазинов, их выбор,</w:t>
      </w:r>
      <w:r w:rsidRPr="00D76075">
        <w:t xml:space="preserve"> </w:t>
      </w:r>
      <w:r>
        <w:t>а также</w:t>
      </w:r>
      <w:r w:rsidRPr="00D76075">
        <w:t xml:space="preserve"> количество </w:t>
      </w:r>
      <w:r>
        <w:t>продаж</w:t>
      </w:r>
      <w:r w:rsidRPr="00D76075">
        <w:t>.</w:t>
      </w:r>
      <w:r>
        <w:t xml:space="preserve"> Однако не все инструменты мерчандайзинга работают с равной степенью эффективности в разных условиях, поэтому к их выбору нужно подходить обоснованно – так, чтобы они соответствовали актуальной стратегии компании и способствовали решению </w:t>
      </w:r>
      <w:r w:rsidRPr="009A004F">
        <w:t>текущи</w:t>
      </w:r>
      <w:r>
        <w:t>х</w:t>
      </w:r>
      <w:r w:rsidRPr="009A004F">
        <w:t xml:space="preserve"> бизнес</w:t>
      </w:r>
      <w:r>
        <w:t>-</w:t>
      </w:r>
      <w:r w:rsidRPr="009A004F">
        <w:t>задач</w:t>
      </w:r>
      <w:r>
        <w:t>.</w:t>
      </w:r>
    </w:p>
    <w:p w14:paraId="3882689B" w14:textId="0654E14C" w:rsidR="001A4FDA" w:rsidRDefault="001A4FDA" w:rsidP="001A4FDA">
      <w:r>
        <w:t>Мерчандайзинг должен привлекать внимание потребителя к тем товарам, продажи которых будут способствовать достижению целей, стоящих перед компанией в текущий момент времени (далее: выделенный ассортимент). В зависимости от сезона и типа магазина (</w:t>
      </w:r>
      <w:r>
        <w:rPr>
          <w:lang w:val="en-US"/>
        </w:rPr>
        <w:t>full</w:t>
      </w:r>
      <w:r w:rsidRPr="00CF6EA4">
        <w:t>-</w:t>
      </w:r>
      <w:r>
        <w:rPr>
          <w:lang w:val="en-US"/>
        </w:rPr>
        <w:t>price</w:t>
      </w:r>
      <w:r w:rsidRPr="00CF6EA4">
        <w:t xml:space="preserve"> / </w:t>
      </w:r>
      <w:r>
        <w:t xml:space="preserve">дисконт), это могут быть новая коллекция (маркетинговые модели), товары распродажи или любые другие </w:t>
      </w:r>
      <w:r w:rsidR="007327CF">
        <w:t>низко</w:t>
      </w:r>
      <w:r>
        <w:t>-оборачиваемые товары, темпы реализации которых компании необходимо ускорить (большие остатки, «</w:t>
      </w:r>
      <w:proofErr w:type="spellStart"/>
      <w:r>
        <w:t>перезатарка</w:t>
      </w:r>
      <w:proofErr w:type="spellEnd"/>
      <w:r>
        <w:t>», или наоборот, малые низко-ликвидные остатки, в том числе «выбитые» размеры прошлых коллекций).</w:t>
      </w:r>
    </w:p>
    <w:p w14:paraId="7DF3D09B" w14:textId="3733AA18" w:rsidR="001A4FDA" w:rsidRDefault="00624257" w:rsidP="001A4FDA">
      <w:r>
        <w:t>Выделенный ассортимент</w:t>
      </w:r>
      <w:r w:rsidR="001A4FDA">
        <w:t xml:space="preserve"> следует размещать в горячих зонах магазина, поскольку это позволит привлечь к ним наибольшее внимание покупателей и будет способствовать повышению продажи. В магазинах компании </w:t>
      </w:r>
      <w:r w:rsidR="001A4FDA">
        <w:rPr>
          <w:lang w:val="en-US"/>
        </w:rPr>
        <w:t>ECCO</w:t>
      </w:r>
      <w:r w:rsidR="00197328">
        <w:t>, что в том числе подтверждается проведенным исследованием,</w:t>
      </w:r>
      <w:r w:rsidR="001A4FDA" w:rsidRPr="008034FD">
        <w:t xml:space="preserve"> </w:t>
      </w:r>
      <w:r w:rsidR="001A4FDA">
        <w:t xml:space="preserve">к наиболее горячим зонам относятся </w:t>
      </w:r>
      <w:r w:rsidR="001A4FDA" w:rsidRPr="00197328">
        <w:rPr>
          <w:b/>
          <w:bCs/>
          <w:i/>
          <w:iCs/>
        </w:rPr>
        <w:t>центральная зона</w:t>
      </w:r>
      <w:r w:rsidR="001A4FDA">
        <w:t xml:space="preserve"> и </w:t>
      </w:r>
      <w:r w:rsidR="001A4FDA" w:rsidRPr="00197328">
        <w:rPr>
          <w:b/>
          <w:bCs/>
          <w:i/>
          <w:iCs/>
        </w:rPr>
        <w:lastRenderedPageBreak/>
        <w:t>центральное островное оборудование</w:t>
      </w:r>
      <w:r w:rsidR="001A4FDA">
        <w:t xml:space="preserve">, а именно первые коктейльные и </w:t>
      </w:r>
      <w:proofErr w:type="spellStart"/>
      <w:r w:rsidR="001A4FDA">
        <w:t>категорийные</w:t>
      </w:r>
      <w:proofErr w:type="spellEnd"/>
      <w:r w:rsidR="001A4FDA">
        <w:t xml:space="preserve"> столы.</w:t>
      </w:r>
    </w:p>
    <w:p w14:paraId="0D96C365" w14:textId="4F4C2648" w:rsidR="001A4FDA" w:rsidRDefault="001A4FDA" w:rsidP="001A4FDA">
      <w:r>
        <w:t xml:space="preserve">Однако необходимо иметь в виду, что входная зона и острова – первое, на что посетители магазина обращают внимание, поэтому в зависимости от их оформления, характеристик товаров и цен, посетитель сформирует свое первое впечатление о магазине и примет решение – оставаться в нем дальше или нет. По этой причине во входной зоне необходимо размещать не просто </w:t>
      </w:r>
      <w:r w:rsidR="00624257">
        <w:t>избранные модели выделенного ассортимента</w:t>
      </w:r>
      <w:r>
        <w:t xml:space="preserve">, которые компания стремится реализовать с наилучшими результатами, а те из них, которые покажутся </w:t>
      </w:r>
      <w:r w:rsidRPr="00197328">
        <w:rPr>
          <w:b/>
          <w:bCs/>
          <w:i/>
          <w:iCs/>
        </w:rPr>
        <w:t>привлекательными целевому потребителю</w:t>
      </w:r>
      <w:r>
        <w:t xml:space="preserve"> (представителю основного сегмента, на который рассчитано позиционирование магазина). Это нужно, чтобы товар, в первую очередь зацепивший внимание, </w:t>
      </w:r>
      <w:r w:rsidRPr="00197328">
        <w:t>мотивировал</w:t>
      </w:r>
      <w:r w:rsidRPr="00197328">
        <w:rPr>
          <w:b/>
          <w:bCs/>
          <w:i/>
          <w:iCs/>
        </w:rPr>
        <w:t xml:space="preserve"> остаться в магазине подольше и изучить остальной ассортимент магазина.</w:t>
      </w:r>
    </w:p>
    <w:p w14:paraId="6BD2C18C" w14:textId="1A88F87F" w:rsidR="001A4FDA" w:rsidRPr="005D3E32" w:rsidRDefault="001A4FDA" w:rsidP="00197328">
      <w:r>
        <w:t xml:space="preserve">Из этого следует, что товары, которые компания хочет разместить в горячих зонах с целью решения текущих бизнес-задач, должны быть в то же время максимально привлекательны для большинства посетителей магазина. </w:t>
      </w:r>
      <w:r w:rsidRPr="00197328">
        <w:rPr>
          <w:b/>
          <w:bCs/>
          <w:i/>
          <w:iCs/>
        </w:rPr>
        <w:t xml:space="preserve">Повышению конкурентоспособности </w:t>
      </w:r>
      <w:r w:rsidR="0018501F" w:rsidRPr="00197328">
        <w:rPr>
          <w:b/>
          <w:bCs/>
          <w:i/>
          <w:iCs/>
        </w:rPr>
        <w:t xml:space="preserve">этих </w:t>
      </w:r>
      <w:r w:rsidRPr="00197328">
        <w:rPr>
          <w:b/>
          <w:bCs/>
          <w:i/>
          <w:iCs/>
        </w:rPr>
        <w:t xml:space="preserve">товаров могут способствовать грамотно выбранные </w:t>
      </w:r>
      <w:r w:rsidRPr="00197328">
        <w:rPr>
          <w:b/>
          <w:bCs/>
          <w:i/>
          <w:iCs/>
          <w:lang w:val="en-US"/>
        </w:rPr>
        <w:t>POS</w:t>
      </w:r>
      <w:r w:rsidRPr="00197328">
        <w:rPr>
          <w:b/>
          <w:bCs/>
          <w:i/>
          <w:iCs/>
        </w:rPr>
        <w:t>-материалы.</w:t>
      </w:r>
      <w:r>
        <w:t xml:space="preserve"> </w:t>
      </w:r>
      <w:r w:rsidR="0018501F">
        <w:t xml:space="preserve">Посетители хорошо реагируют на выделяющиеся из общей среды магазина объекты, поэтому использование </w:t>
      </w:r>
      <w:r w:rsidR="0018501F">
        <w:rPr>
          <w:lang w:val="en-US"/>
        </w:rPr>
        <w:t>POS</w:t>
      </w:r>
      <w:r w:rsidR="0018501F" w:rsidRPr="00D76075">
        <w:t>-</w:t>
      </w:r>
      <w:r w:rsidR="0018501F">
        <w:t>материалов – ярких по цветам и</w:t>
      </w:r>
      <w:r w:rsidR="0018501F" w:rsidRPr="0018501F">
        <w:t>/</w:t>
      </w:r>
      <w:r w:rsidR="0018501F">
        <w:t>или несущих полезную информацию создает синергический эффект по привлечению внимания.</w:t>
      </w:r>
      <w:r w:rsidR="00197328">
        <w:t xml:space="preserve"> При том, что продавцы в розничных магазинах </w:t>
      </w:r>
      <w:r w:rsidR="005D3E32">
        <w:t>р</w:t>
      </w:r>
      <w:r w:rsidR="00197328">
        <w:t>ассказыва</w:t>
      </w:r>
      <w:r w:rsidR="005D3E32">
        <w:t>ют</w:t>
      </w:r>
      <w:r w:rsidR="00197328">
        <w:t xml:space="preserve"> потребителям про текущие предложения и ценные функциональные характеристики товаров, баннеры будут подкреплять усвоение </w:t>
      </w:r>
      <w:r w:rsidR="005D3E32">
        <w:t xml:space="preserve">этой </w:t>
      </w:r>
      <w:r w:rsidR="00197328">
        <w:t xml:space="preserve">информации, получаемой на слух. Более того, </w:t>
      </w:r>
      <w:r w:rsidR="0018501F">
        <w:t>м</w:t>
      </w:r>
      <w:r>
        <w:t xml:space="preserve">ногие люди лучше воспринимают информацию через визуальные каналы, поэтому </w:t>
      </w:r>
      <w:r w:rsidR="005D3E32">
        <w:rPr>
          <w:lang w:val="en-US"/>
        </w:rPr>
        <w:t>POS</w:t>
      </w:r>
      <w:r w:rsidR="005D3E32" w:rsidRPr="005D3E32">
        <w:t>-</w:t>
      </w:r>
      <w:r w:rsidR="005D3E32">
        <w:t>материалы являются эффективным методом донесения маркетингового сообщения.</w:t>
      </w:r>
    </w:p>
    <w:p w14:paraId="0F57F91F" w14:textId="035FE9E9" w:rsidR="001A4FDA" w:rsidRPr="00CE4309" w:rsidRDefault="001A4FDA" w:rsidP="001A4FDA">
      <w:r>
        <w:t xml:space="preserve">Далее я приведу </w:t>
      </w:r>
      <w:r w:rsidRPr="005D3E32">
        <w:rPr>
          <w:b/>
          <w:bCs/>
          <w:i/>
          <w:iCs/>
        </w:rPr>
        <w:t>рекомендации по использованию баннеров</w:t>
      </w:r>
      <w:r>
        <w:t xml:space="preserve"> на коктейльных и </w:t>
      </w:r>
      <w:proofErr w:type="spellStart"/>
      <w:r>
        <w:t>категорийных</w:t>
      </w:r>
      <w:proofErr w:type="spellEnd"/>
      <w:r>
        <w:t xml:space="preserve"> столах, которые позволят сделать разные категории товаров более выигрышными в сознании потребителя</w:t>
      </w:r>
      <w:r w:rsidR="005D3E32">
        <w:t xml:space="preserve"> и </w:t>
      </w:r>
      <w:r w:rsidR="005D3E32" w:rsidRPr="005D3E32">
        <w:rPr>
          <w:b/>
          <w:bCs/>
          <w:i/>
          <w:iCs/>
        </w:rPr>
        <w:t>повысят их воспринимаемую ценность</w:t>
      </w:r>
      <w:r>
        <w:t xml:space="preserve">. </w:t>
      </w:r>
    </w:p>
    <w:p w14:paraId="3CFCC50C" w14:textId="15A536F8" w:rsidR="001A4FDA" w:rsidRDefault="00375B9A" w:rsidP="001A4FDA">
      <w:pPr>
        <w:pStyle w:val="Heading3"/>
      </w:pPr>
      <w:bookmarkStart w:id="121" w:name="_Toc69058273"/>
      <w:bookmarkStart w:id="122" w:name="_Toc73567851"/>
      <w:r>
        <w:t>3.</w:t>
      </w:r>
      <w:r w:rsidR="00662A53">
        <w:t>2.</w:t>
      </w:r>
      <w:r>
        <w:t xml:space="preserve">1. </w:t>
      </w:r>
      <w:r w:rsidR="0070320C">
        <w:t>Ситуация</w:t>
      </w:r>
      <w:r w:rsidR="001A4FDA">
        <w:t xml:space="preserve"> 1: Реализация моделей новой коллекции по полной цене </w:t>
      </w:r>
      <w:r w:rsidR="003B49E6">
        <w:t xml:space="preserve">с максимальной </w:t>
      </w:r>
      <w:proofErr w:type="spellStart"/>
      <w:r w:rsidR="003B49E6">
        <w:t>маржинальностью</w:t>
      </w:r>
      <w:proofErr w:type="spellEnd"/>
      <w:r w:rsidR="003B49E6">
        <w:t xml:space="preserve"> </w:t>
      </w:r>
      <w:r w:rsidR="001A4FDA">
        <w:t>(маркетинговых моделей)</w:t>
      </w:r>
      <w:bookmarkEnd w:id="121"/>
      <w:bookmarkEnd w:id="122"/>
    </w:p>
    <w:p w14:paraId="48202C55" w14:textId="6AD3A8C2" w:rsidR="001A4FDA" w:rsidRDefault="001A4FDA" w:rsidP="001A4FDA">
      <w:r>
        <w:t>В начале сезона (сезон весна-лето: март-август</w:t>
      </w:r>
      <w:r w:rsidRPr="008D0424">
        <w:t>;</w:t>
      </w:r>
      <w:r>
        <w:t xml:space="preserve"> сезон осень-зима: сентябрь-февраль) компания </w:t>
      </w:r>
      <w:r>
        <w:rPr>
          <w:lang w:val="en-US"/>
        </w:rPr>
        <w:t>ECCO</w:t>
      </w:r>
      <w:r>
        <w:t xml:space="preserve"> обычно размещает в горячих зонах наиболее привлекательные модели из новой коллекции</w:t>
      </w:r>
      <w:r w:rsidR="005D3E32">
        <w:t xml:space="preserve"> (маркетинговые модели)</w:t>
      </w:r>
      <w:r>
        <w:t xml:space="preserve">. Это стимулирует спрос по товарам с высокой </w:t>
      </w:r>
      <w:proofErr w:type="spellStart"/>
      <w:r>
        <w:t>маржинальностью</w:t>
      </w:r>
      <w:proofErr w:type="spellEnd"/>
      <w:r>
        <w:t xml:space="preserve">, которые способны приносить компании наибольшую прибыль. На текущем этапе основная цель компании – </w:t>
      </w:r>
      <w:r w:rsidRPr="003042D5">
        <w:t>прода</w:t>
      </w:r>
      <w:r>
        <w:t xml:space="preserve">ть </w:t>
      </w:r>
      <w:r w:rsidRPr="005D3E32">
        <w:rPr>
          <w:b/>
          <w:bCs/>
          <w:i/>
          <w:iCs/>
        </w:rPr>
        <w:t>максимальное количество товара</w:t>
      </w:r>
      <w:r>
        <w:t xml:space="preserve"> </w:t>
      </w:r>
      <w:r w:rsidRPr="005D3E32">
        <w:rPr>
          <w:b/>
          <w:bCs/>
          <w:i/>
          <w:iCs/>
        </w:rPr>
        <w:t xml:space="preserve">по </w:t>
      </w:r>
      <w:r w:rsidRPr="005D3E32">
        <w:rPr>
          <w:b/>
          <w:bCs/>
          <w:i/>
          <w:iCs/>
        </w:rPr>
        <w:lastRenderedPageBreak/>
        <w:t>полной цене</w:t>
      </w:r>
      <w:r w:rsidR="007327CF">
        <w:rPr>
          <w:b/>
          <w:bCs/>
          <w:i/>
          <w:iCs/>
        </w:rPr>
        <w:t xml:space="preserve"> (с максимальной </w:t>
      </w:r>
      <w:proofErr w:type="spellStart"/>
      <w:r w:rsidR="007327CF">
        <w:rPr>
          <w:b/>
          <w:bCs/>
          <w:i/>
          <w:iCs/>
        </w:rPr>
        <w:t>маржой</w:t>
      </w:r>
      <w:proofErr w:type="spellEnd"/>
      <w:r w:rsidR="007327CF">
        <w:rPr>
          <w:b/>
          <w:bCs/>
          <w:i/>
          <w:iCs/>
        </w:rPr>
        <w:t>)</w:t>
      </w:r>
      <w:r>
        <w:t xml:space="preserve"> и </w:t>
      </w:r>
      <w:r w:rsidRPr="005D3E32">
        <w:rPr>
          <w:b/>
          <w:bCs/>
          <w:i/>
          <w:iCs/>
        </w:rPr>
        <w:t>минимизировать остатки</w:t>
      </w:r>
      <w:r>
        <w:t xml:space="preserve"> к концу сезона, которые придется продавать с</w:t>
      </w:r>
      <w:r w:rsidR="007327CF">
        <w:t xml:space="preserve">о снижением </w:t>
      </w:r>
      <w:proofErr w:type="spellStart"/>
      <w:r w:rsidR="007327CF">
        <w:t>маржинальности</w:t>
      </w:r>
      <w:proofErr w:type="spellEnd"/>
      <w:r>
        <w:t>.</w:t>
      </w:r>
    </w:p>
    <w:p w14:paraId="586B7005" w14:textId="354FC570" w:rsidR="005D3E32" w:rsidRPr="005D3E32" w:rsidRDefault="001A4FDA" w:rsidP="001A4FDA">
      <w:r>
        <w:t xml:space="preserve">В данной ситуации компании необходимо </w:t>
      </w:r>
      <w:r w:rsidRPr="005D3E32">
        <w:rPr>
          <w:b/>
          <w:bCs/>
          <w:i/>
          <w:iCs/>
        </w:rPr>
        <w:t>укреплять воспринимаемые выгоды от товаров новой коллекции</w:t>
      </w:r>
      <w:r>
        <w:t xml:space="preserve"> в сознании потребителя</w:t>
      </w:r>
      <w:r w:rsidR="004E1274">
        <w:t xml:space="preserve">, чтобы </w:t>
      </w:r>
      <w:r w:rsidR="005D3E32">
        <w:t>потребители воспринима</w:t>
      </w:r>
      <w:r w:rsidR="004E1274">
        <w:t>ли</w:t>
      </w:r>
      <w:r w:rsidR="005D3E32">
        <w:t xml:space="preserve"> </w:t>
      </w:r>
      <w:r w:rsidR="004E1274">
        <w:t>их</w:t>
      </w:r>
      <w:r w:rsidR="005D3E32">
        <w:t xml:space="preserve"> как наиболее актуальны</w:t>
      </w:r>
      <w:r w:rsidR="004E1274">
        <w:t>е</w:t>
      </w:r>
      <w:r w:rsidR="005D3E32">
        <w:t>, модны</w:t>
      </w:r>
      <w:r w:rsidR="004E1274">
        <w:t>е</w:t>
      </w:r>
      <w:r w:rsidR="005D3E32">
        <w:t xml:space="preserve"> и инновационны</w:t>
      </w:r>
      <w:r w:rsidR="004E1274">
        <w:t>е</w:t>
      </w:r>
      <w:r w:rsidR="005D3E32">
        <w:t>.</w:t>
      </w:r>
    </w:p>
    <w:p w14:paraId="1551A3F4" w14:textId="2DB03714" w:rsidR="001A4FDA" w:rsidRDefault="00C10DD4" w:rsidP="00C10DD4">
      <w:r>
        <w:t xml:space="preserve">Повысить их ценность маркетинговых моделей и </w:t>
      </w:r>
      <w:r w:rsidRPr="004E1274">
        <w:rPr>
          <w:b/>
          <w:bCs/>
          <w:i/>
          <w:iCs/>
        </w:rPr>
        <w:t>обосновать их высокую цену</w:t>
      </w:r>
      <w:r>
        <w:t xml:space="preserve"> для потребителя может и</w:t>
      </w:r>
      <w:r w:rsidR="001A4FDA">
        <w:t xml:space="preserve">спользование </w:t>
      </w:r>
      <w:r w:rsidR="001A4FDA">
        <w:rPr>
          <w:lang w:val="en-US"/>
        </w:rPr>
        <w:t>POS</w:t>
      </w:r>
      <w:r w:rsidR="001A4FDA" w:rsidRPr="005D2BA8">
        <w:t>-</w:t>
      </w:r>
      <w:r w:rsidR="001A4FDA">
        <w:t xml:space="preserve">материалов </w:t>
      </w:r>
      <w:r w:rsidR="00470E22">
        <w:t>на оборудовании, где</w:t>
      </w:r>
      <w:r>
        <w:t xml:space="preserve"> они</w:t>
      </w:r>
      <w:r w:rsidR="00470E22">
        <w:t xml:space="preserve"> выставлены</w:t>
      </w:r>
      <w:r>
        <w:t>.</w:t>
      </w:r>
      <w:r w:rsidR="00470E22">
        <w:t xml:space="preserve"> </w:t>
      </w:r>
      <w:r>
        <w:t xml:space="preserve">Внутренние рекламные материалы – баннеры, </w:t>
      </w:r>
      <w:proofErr w:type="spellStart"/>
      <w:r>
        <w:t>флаеры</w:t>
      </w:r>
      <w:proofErr w:type="spellEnd"/>
      <w:r>
        <w:t xml:space="preserve"> – должны содержать </w:t>
      </w:r>
      <w:r w:rsidR="001A4FDA" w:rsidRPr="00C10DD4">
        <w:rPr>
          <w:b/>
          <w:bCs/>
          <w:i/>
          <w:iCs/>
        </w:rPr>
        <w:t>описание функциональных характеристик</w:t>
      </w:r>
      <w:r w:rsidR="001A4FDA">
        <w:t xml:space="preserve"> новых моделей и </w:t>
      </w:r>
      <w:r w:rsidR="004E1274">
        <w:t>акцентирова</w:t>
      </w:r>
      <w:r>
        <w:t>ть</w:t>
      </w:r>
      <w:r w:rsidR="001A4FDA">
        <w:t xml:space="preserve"> </w:t>
      </w:r>
      <w:r w:rsidR="00470E22">
        <w:t>вни</w:t>
      </w:r>
      <w:r>
        <w:t xml:space="preserve">мание </w:t>
      </w:r>
      <w:r w:rsidR="00470E22">
        <w:t xml:space="preserve">на </w:t>
      </w:r>
      <w:r w:rsidRPr="00C10DD4">
        <w:rPr>
          <w:b/>
          <w:bCs/>
          <w:i/>
          <w:iCs/>
        </w:rPr>
        <w:t xml:space="preserve">актуальности и </w:t>
      </w:r>
      <w:r w:rsidR="001A4FDA" w:rsidRPr="00C10DD4">
        <w:rPr>
          <w:b/>
          <w:bCs/>
          <w:i/>
          <w:iCs/>
        </w:rPr>
        <w:t>эксклюзивност</w:t>
      </w:r>
      <w:r w:rsidRPr="00C10DD4">
        <w:rPr>
          <w:b/>
          <w:bCs/>
          <w:i/>
          <w:iCs/>
        </w:rPr>
        <w:t>и</w:t>
      </w:r>
      <w:r w:rsidR="001A4FDA" w:rsidRPr="00C10DD4">
        <w:rPr>
          <w:b/>
          <w:bCs/>
          <w:i/>
          <w:iCs/>
        </w:rPr>
        <w:t xml:space="preserve"> </w:t>
      </w:r>
      <w:r w:rsidR="004E1274" w:rsidRPr="00C10DD4">
        <w:rPr>
          <w:b/>
          <w:bCs/>
          <w:i/>
          <w:iCs/>
        </w:rPr>
        <w:t xml:space="preserve">их </w:t>
      </w:r>
      <w:r w:rsidR="001A4FDA" w:rsidRPr="00C10DD4">
        <w:rPr>
          <w:b/>
          <w:bCs/>
          <w:i/>
          <w:iCs/>
        </w:rPr>
        <w:t>дизайна</w:t>
      </w:r>
      <w:r>
        <w:t xml:space="preserve">. </w:t>
      </w:r>
      <w:r w:rsidR="001A4FDA">
        <w:t xml:space="preserve">Многие клиенты ценят обувь </w:t>
      </w:r>
      <w:r w:rsidR="001A4FDA">
        <w:rPr>
          <w:lang w:val="en-US"/>
        </w:rPr>
        <w:t>ECCO</w:t>
      </w:r>
      <w:r w:rsidR="001A4FDA">
        <w:t xml:space="preserve"> именно за высокое качество материалов, долговечность и использование известных и новых технологий в производстве (</w:t>
      </w:r>
      <w:r w:rsidR="001A4FDA">
        <w:rPr>
          <w:lang w:val="en-US"/>
        </w:rPr>
        <w:t>Gore</w:t>
      </w:r>
      <w:r w:rsidR="001A4FDA" w:rsidRPr="00296A13">
        <w:t>-</w:t>
      </w:r>
      <w:proofErr w:type="spellStart"/>
      <w:r w:rsidR="001A4FDA">
        <w:rPr>
          <w:lang w:val="en-US"/>
        </w:rPr>
        <w:t>Tex</w:t>
      </w:r>
      <w:proofErr w:type="spellEnd"/>
      <w:r w:rsidR="001A4FDA" w:rsidRPr="00296A13">
        <w:t xml:space="preserve">, </w:t>
      </w:r>
      <w:proofErr w:type="spellStart"/>
      <w:r w:rsidR="001A4FDA">
        <w:rPr>
          <w:lang w:val="en-US"/>
        </w:rPr>
        <w:t>Biom</w:t>
      </w:r>
      <w:proofErr w:type="spellEnd"/>
      <w:r w:rsidR="001A4FDA" w:rsidRPr="00296A13">
        <w:t xml:space="preserve">, </w:t>
      </w:r>
      <w:proofErr w:type="spellStart"/>
      <w:r w:rsidR="001A4FDA">
        <w:rPr>
          <w:lang w:val="en-US"/>
        </w:rPr>
        <w:t>Fluidform</w:t>
      </w:r>
      <w:proofErr w:type="spellEnd"/>
      <w:r w:rsidR="001A4FDA">
        <w:t xml:space="preserve"> и множество других). </w:t>
      </w:r>
      <w:r w:rsidR="00470E22">
        <w:t xml:space="preserve">Также </w:t>
      </w:r>
      <w:r>
        <w:t xml:space="preserve">поскольку </w:t>
      </w:r>
      <w:r w:rsidR="00470E22">
        <w:t xml:space="preserve">модели новых коллекций соответствуют модным тенденциям сезона, </w:t>
      </w:r>
      <w:r>
        <w:t>они дают возможность</w:t>
      </w:r>
      <w:r w:rsidR="00470E22">
        <w:t xml:space="preserve"> реализовать потребность выглядеть наиболее стильно</w:t>
      </w:r>
      <w:r>
        <w:t xml:space="preserve">, </w:t>
      </w:r>
      <w:r w:rsidR="00470E22">
        <w:t>современно</w:t>
      </w:r>
      <w:r>
        <w:t xml:space="preserve"> и привлекательно</w:t>
      </w:r>
      <w:r w:rsidR="00470E22">
        <w:t xml:space="preserve">. </w:t>
      </w:r>
      <w:r w:rsidR="001A4FDA">
        <w:t xml:space="preserve">Активная трансляция этих особенностей через </w:t>
      </w:r>
      <w:r w:rsidR="001A4FDA">
        <w:rPr>
          <w:lang w:val="en-US"/>
        </w:rPr>
        <w:t>POS</w:t>
      </w:r>
      <w:r w:rsidR="001A4FDA" w:rsidRPr="00FF7B73">
        <w:t>-</w:t>
      </w:r>
      <w:r w:rsidR="001A4FDA">
        <w:t>материалы</w:t>
      </w:r>
      <w:r>
        <w:t>, дополненная консультацией продавцов-консультантов,</w:t>
      </w:r>
      <w:r w:rsidR="001A4FDA">
        <w:t xml:space="preserve"> позволит повысить ценность выставленных </w:t>
      </w:r>
      <w:r>
        <w:t xml:space="preserve">на островном оборудовании маркетинговых моделей </w:t>
      </w:r>
      <w:r w:rsidR="001A4FDA">
        <w:t>и будет способствовать принятию решения покупателя о совершении покупки.</w:t>
      </w:r>
      <w:r w:rsidR="00470E22">
        <w:t xml:space="preserve"> </w:t>
      </w:r>
    </w:p>
    <w:p w14:paraId="4E580FDB" w14:textId="28FBC1DF" w:rsidR="004E1274" w:rsidRPr="00296A13" w:rsidRDefault="004E1274" w:rsidP="001A4FDA">
      <w:r>
        <w:t xml:space="preserve">В результате, </w:t>
      </w:r>
      <w:r w:rsidR="00706771">
        <w:t xml:space="preserve">если расположенные при входе в магазин </w:t>
      </w:r>
      <w:r>
        <w:t xml:space="preserve">модели из новой коллекции </w:t>
      </w:r>
      <w:r w:rsidR="00706771">
        <w:t>будут восприниматься как достойные своей цены, то клиенты смогут воспринимать их ценность на одном уровне с более дешевыми товарами. Это позволит избежать ситуации, в которой потребители, игнорируя функциональную ценность, видят дешевые товары как более выгодные для покупки и в принципе не рассматривают модели из новой коллекции.</w:t>
      </w:r>
    </w:p>
    <w:p w14:paraId="780B90C4" w14:textId="74BD9974" w:rsidR="001A4FDA" w:rsidRDefault="00375B9A" w:rsidP="001A4FDA">
      <w:pPr>
        <w:pStyle w:val="Heading3"/>
      </w:pPr>
      <w:bookmarkStart w:id="123" w:name="_Toc69058274"/>
      <w:bookmarkStart w:id="124" w:name="_Toc73567852"/>
      <w:r>
        <w:t>3.2.</w:t>
      </w:r>
      <w:r w:rsidR="00662A53">
        <w:t>2.</w:t>
      </w:r>
      <w:r w:rsidR="00033B85">
        <w:t xml:space="preserve"> </w:t>
      </w:r>
      <w:r w:rsidR="0070320C">
        <w:t>Ситуация</w:t>
      </w:r>
      <w:r w:rsidR="001A4FDA">
        <w:t xml:space="preserve"> 2: Реализация </w:t>
      </w:r>
      <w:r w:rsidR="007327CF">
        <w:t>низко</w:t>
      </w:r>
      <w:r w:rsidR="001A4FDA">
        <w:t>-оборачиваемых моделей из новой коллекции по полной цене</w:t>
      </w:r>
      <w:bookmarkEnd w:id="123"/>
      <w:bookmarkEnd w:id="124"/>
    </w:p>
    <w:p w14:paraId="1BA93F7F" w14:textId="75C76888" w:rsidR="0013414B" w:rsidRPr="00755076" w:rsidRDefault="0013414B" w:rsidP="006E58BE">
      <w:bookmarkStart w:id="125" w:name="_Toc69058275"/>
      <w:r>
        <w:t xml:space="preserve">Может произойти ситуация, когда темпы реализации наиболее популярных моделей из новой коллекции удовлетворительны, но продажи по менее востребованным артикулам остаются на низком уровне. </w:t>
      </w:r>
      <w:r w:rsidR="006E58BE">
        <w:t xml:space="preserve">Тогда появляется необходимость увеличить спрос на отстающие модели до уровня наиболее ходовых. </w:t>
      </w:r>
      <w:r>
        <w:t xml:space="preserve">В этом случае </w:t>
      </w:r>
      <w:r w:rsidRPr="00DB56CC">
        <w:rPr>
          <w:b/>
          <w:bCs/>
          <w:i/>
          <w:iCs/>
        </w:rPr>
        <w:t>нельзя выставлять исключительно менее популярные товары в горячей зоне на входе</w:t>
      </w:r>
      <w:r>
        <w:t xml:space="preserve">, так как – это будет первым, что увидит покупатель при посещении магазина, и если они не будут вызывать достаточный интерес, то он не сможет также заинтересоваться остальным ассортиментом магазина и не будет замотивирован изучить другие товары.  </w:t>
      </w:r>
    </w:p>
    <w:p w14:paraId="46F5BCBC" w14:textId="69DF3051" w:rsidR="0013414B" w:rsidRDefault="0013414B" w:rsidP="0013414B">
      <w:r>
        <w:t xml:space="preserve"> Поэтому </w:t>
      </w:r>
      <w:r w:rsidR="007327CF">
        <w:rPr>
          <w:b/>
          <w:bCs/>
          <w:i/>
          <w:iCs/>
        </w:rPr>
        <w:t>низко</w:t>
      </w:r>
      <w:r w:rsidRPr="00DB56CC">
        <w:rPr>
          <w:b/>
          <w:bCs/>
          <w:i/>
          <w:iCs/>
        </w:rPr>
        <w:t xml:space="preserve">-оборачиваемые модели следует размещать на горячем </w:t>
      </w:r>
      <w:r w:rsidRPr="00DB56CC">
        <w:rPr>
          <w:b/>
          <w:bCs/>
          <w:i/>
          <w:iCs/>
        </w:rPr>
        <w:lastRenderedPageBreak/>
        <w:t>оборудовании вместе с товарами-лидерами из новой коллекции</w:t>
      </w:r>
      <w:r>
        <w:t xml:space="preserve">. Менее популярные модели будут </w:t>
      </w:r>
      <w:r w:rsidRPr="00DB56CC">
        <w:rPr>
          <w:b/>
          <w:bCs/>
          <w:i/>
          <w:iCs/>
        </w:rPr>
        <w:t>заимствовать популярность</w:t>
      </w:r>
      <w:r>
        <w:t xml:space="preserve"> и перетягивать на себя спрос. </w:t>
      </w:r>
      <w:r w:rsidR="007739DD">
        <w:t xml:space="preserve">Этот подход также актуален для товаров-комплементов. Так, рядом с маркетинговыми моделями обуви стоит размещать сочетающиеся с ними </w:t>
      </w:r>
      <w:r w:rsidR="007327CF">
        <w:t>низко</w:t>
      </w:r>
      <w:r w:rsidR="007739DD">
        <w:t>-оборачиваемые сумки и аксессуары. Размещенные рядом, товары-комплементы будут вызывать интерес к обоим товарам.  Также р</w:t>
      </w:r>
      <w:r>
        <w:t>ядом</w:t>
      </w:r>
      <w:r w:rsidR="007739DD">
        <w:t xml:space="preserve"> следует располагать</w:t>
      </w:r>
      <w:r>
        <w:t xml:space="preserve"> </w:t>
      </w:r>
      <w:r>
        <w:rPr>
          <w:lang w:val="en-US"/>
        </w:rPr>
        <w:t>POS</w:t>
      </w:r>
      <w:r w:rsidRPr="00641AD3">
        <w:t>-</w:t>
      </w:r>
      <w:r>
        <w:t>материалы</w:t>
      </w:r>
      <w:r w:rsidR="007739DD">
        <w:t>, которые будут</w:t>
      </w:r>
      <w:r>
        <w:t xml:space="preserve"> указывать на то, что все модели, расположенные на оборудовании, являются наиболее актуальными новин</w:t>
      </w:r>
      <w:r w:rsidR="007C2452">
        <w:t>к</w:t>
      </w:r>
      <w:r>
        <w:t>ами из последней коллекции и обладают выдающимся набором характеристик.</w:t>
      </w:r>
    </w:p>
    <w:p w14:paraId="4245111C" w14:textId="329B7369" w:rsidR="00F227B9" w:rsidRDefault="00375B9A" w:rsidP="00F227B9">
      <w:pPr>
        <w:pStyle w:val="Heading3"/>
      </w:pPr>
      <w:bookmarkStart w:id="126" w:name="_Toc73567853"/>
      <w:r>
        <w:t>3.</w:t>
      </w:r>
      <w:r w:rsidR="00662A53">
        <w:t>2</w:t>
      </w:r>
      <w:r>
        <w:t xml:space="preserve">.3. </w:t>
      </w:r>
      <w:r w:rsidR="0070320C">
        <w:t>Ситуация</w:t>
      </w:r>
      <w:r w:rsidR="001A4FDA">
        <w:t xml:space="preserve"> 3: Реализация </w:t>
      </w:r>
      <w:r w:rsidR="00C26DEE">
        <w:t>товаров во время распродажи</w:t>
      </w:r>
      <w:bookmarkEnd w:id="125"/>
      <w:bookmarkEnd w:id="126"/>
    </w:p>
    <w:p w14:paraId="4E763717" w14:textId="77777777" w:rsidR="000F4A05" w:rsidRDefault="000F4A05" w:rsidP="000F4A05">
      <w:bookmarkStart w:id="127" w:name="_Toc69058277"/>
      <w:r>
        <w:t xml:space="preserve">Что касается использования внутренних рекламных материалов, то во время распродаж компании рекомендуется придерживаться определенных правил касательно их оформления. Поскольку </w:t>
      </w:r>
      <w:r>
        <w:rPr>
          <w:lang w:val="en-US"/>
        </w:rPr>
        <w:t>ECCO</w:t>
      </w:r>
      <w:r w:rsidRPr="00557680">
        <w:t xml:space="preserve"> </w:t>
      </w:r>
      <w:r>
        <w:t xml:space="preserve">относится к среднему+ ценовому сегменту (не премиум), позволительно открытое и активное информирование о текущей распродаже с помощью </w:t>
      </w:r>
      <w:r>
        <w:rPr>
          <w:lang w:val="en-US"/>
        </w:rPr>
        <w:t>POS</w:t>
      </w:r>
      <w:r w:rsidRPr="00963A59">
        <w:t>-</w:t>
      </w:r>
      <w:r>
        <w:t>материалов. Однако компании нужно избегать чрезмерно агрессивные методы воздействия, так как «кричащие» о скидках элементы скорее ассоциируются с масс-</w:t>
      </w:r>
      <w:proofErr w:type="spellStart"/>
      <w:r>
        <w:t>маркетом</w:t>
      </w:r>
      <w:proofErr w:type="spellEnd"/>
      <w:r>
        <w:t>, а это будет не соответствовать реальной, не низкой цене товаров. Допустимо для привлечения внимания к информации использовать яркий контрастный цвет баннеров (традиционно красный).</w:t>
      </w:r>
    </w:p>
    <w:p w14:paraId="282C3E0E" w14:textId="77777777" w:rsidR="000F4A05" w:rsidRDefault="000F4A05" w:rsidP="000F4A05">
      <w:r>
        <w:t xml:space="preserve">Информируя о распродаже, компании нужно четко формулировать текущее предложение распродажи крупным шрифтом. Стоит указывать только основную информацию, – например, процент скидки или от какой цены начинаются предложения – чтобы не отвлекать покупателя излишней информацией, которая сможет его дезориентировать. Может быть эффективным также использование «перечеркнутых цен» на ценниках, которые формируют </w:t>
      </w:r>
      <w:proofErr w:type="spellStart"/>
      <w:r>
        <w:t>референтную</w:t>
      </w:r>
      <w:proofErr w:type="spellEnd"/>
      <w:r>
        <w:t xml:space="preserve"> цену и усиливают воспринимаемую выгоду предложения.</w:t>
      </w:r>
    </w:p>
    <w:p w14:paraId="44556A9D" w14:textId="77777777" w:rsidR="000F4A05" w:rsidRDefault="000F4A05" w:rsidP="000F4A05">
      <w:r>
        <w:t xml:space="preserve">Что качается периодов распродаж, то традиционно в </w:t>
      </w:r>
      <w:r>
        <w:rPr>
          <w:lang w:val="en-US"/>
        </w:rPr>
        <w:t>ECCO</w:t>
      </w:r>
      <w:r w:rsidRPr="00C26DEE">
        <w:t xml:space="preserve"> </w:t>
      </w:r>
      <w:r>
        <w:t>распродажа на модели текущей коллекции (осень-зима</w:t>
      </w:r>
      <w:r w:rsidRPr="00624257">
        <w:t xml:space="preserve"> / </w:t>
      </w:r>
      <w:r>
        <w:rPr>
          <w:lang w:val="en-US"/>
        </w:rPr>
        <w:t>FW</w:t>
      </w:r>
      <w:r w:rsidRPr="00624257">
        <w:t xml:space="preserve">; </w:t>
      </w:r>
      <w:r>
        <w:t xml:space="preserve">весна-лето </w:t>
      </w:r>
      <w:r w:rsidRPr="00624257">
        <w:t xml:space="preserve">/ </w:t>
      </w:r>
      <w:r>
        <w:rPr>
          <w:lang w:val="en-US"/>
        </w:rPr>
        <w:t>SS</w:t>
      </w:r>
      <w:r w:rsidRPr="00624257">
        <w:t xml:space="preserve">) </w:t>
      </w:r>
      <w:r>
        <w:t>проводится в следующие периоды:</w:t>
      </w:r>
    </w:p>
    <w:p w14:paraId="1BE7E679" w14:textId="77777777" w:rsidR="000F4A05" w:rsidRDefault="000F4A05" w:rsidP="00621FC2">
      <w:pPr>
        <w:pStyle w:val="ListParagraph"/>
        <w:numPr>
          <w:ilvl w:val="0"/>
          <w:numId w:val="22"/>
        </w:numPr>
      </w:pPr>
      <w:r w:rsidRPr="00963A59">
        <w:rPr>
          <w:lang w:val="en-US"/>
        </w:rPr>
        <w:t>Season</w:t>
      </w:r>
      <w:r w:rsidRPr="00C26DEE">
        <w:t xml:space="preserve"> </w:t>
      </w:r>
      <w:r w:rsidRPr="00963A59">
        <w:rPr>
          <w:lang w:val="en-US"/>
        </w:rPr>
        <w:t>Middle</w:t>
      </w:r>
      <w:r w:rsidRPr="00C26DEE">
        <w:t xml:space="preserve"> </w:t>
      </w:r>
      <w:r w:rsidRPr="00963A59">
        <w:rPr>
          <w:lang w:val="en-US"/>
        </w:rPr>
        <w:t>Sale</w:t>
      </w:r>
      <w:r>
        <w:t xml:space="preserve"> – две недели в течение апреля</w:t>
      </w:r>
      <w:r w:rsidRPr="00C26DEE">
        <w:t xml:space="preserve"> /</w:t>
      </w:r>
      <w:r>
        <w:t xml:space="preserve"> октября</w:t>
      </w:r>
      <w:r w:rsidRPr="00C26DEE">
        <w:t>;</w:t>
      </w:r>
    </w:p>
    <w:p w14:paraId="2A8176D7" w14:textId="77777777" w:rsidR="000F4A05" w:rsidRDefault="000F4A05" w:rsidP="00621FC2">
      <w:pPr>
        <w:pStyle w:val="ListParagraph"/>
        <w:numPr>
          <w:ilvl w:val="0"/>
          <w:numId w:val="22"/>
        </w:numPr>
      </w:pPr>
      <w:r>
        <w:t xml:space="preserve">Скидки до 30% – с середины июня </w:t>
      </w:r>
      <w:r w:rsidRPr="00C26DEE">
        <w:t>/</w:t>
      </w:r>
      <w:r>
        <w:t>декабря</w:t>
      </w:r>
      <w:r w:rsidRPr="00C26DEE">
        <w:t>;</w:t>
      </w:r>
    </w:p>
    <w:p w14:paraId="43B8E980" w14:textId="77777777" w:rsidR="000F4A05" w:rsidRDefault="000F4A05" w:rsidP="00621FC2">
      <w:pPr>
        <w:pStyle w:val="ListParagraph"/>
        <w:numPr>
          <w:ilvl w:val="0"/>
          <w:numId w:val="22"/>
        </w:numPr>
      </w:pPr>
      <w:r>
        <w:t xml:space="preserve">Скидки до 50% – с июля </w:t>
      </w:r>
      <w:r w:rsidRPr="00C26DEE">
        <w:t>/</w:t>
      </w:r>
      <w:r>
        <w:t xml:space="preserve"> января</w:t>
      </w:r>
      <w:r w:rsidRPr="00C26DEE">
        <w:t>;</w:t>
      </w:r>
    </w:p>
    <w:p w14:paraId="27E2B3B6" w14:textId="77777777" w:rsidR="000F4A05" w:rsidRDefault="000F4A05" w:rsidP="00621FC2">
      <w:pPr>
        <w:pStyle w:val="ListParagraph"/>
        <w:numPr>
          <w:ilvl w:val="0"/>
          <w:numId w:val="22"/>
        </w:numPr>
      </w:pPr>
      <w:r>
        <w:t xml:space="preserve">Финальные скидки – с августа </w:t>
      </w:r>
      <w:r w:rsidRPr="00C26DEE">
        <w:t xml:space="preserve">/ </w:t>
      </w:r>
      <w:r>
        <w:t>сентября.</w:t>
      </w:r>
    </w:p>
    <w:p w14:paraId="3F150949" w14:textId="77777777" w:rsidR="000F4A05" w:rsidRDefault="000F4A05" w:rsidP="000F4A05">
      <w:r>
        <w:t xml:space="preserve">В эти периоды компания стремится ускорить темпы реализации текущей коллекции, чтобы минимизировать остатки товара к концу сезона, когда придется существенно снижать наценку на товары. Это не относится к группе товаров </w:t>
      </w:r>
      <w:r>
        <w:rPr>
          <w:lang w:val="en-US"/>
        </w:rPr>
        <w:t>Basic</w:t>
      </w:r>
      <w:r w:rsidRPr="00963A59">
        <w:t xml:space="preserve"> </w:t>
      </w:r>
      <w:r>
        <w:rPr>
          <w:lang w:val="en-US"/>
        </w:rPr>
        <w:t>Line</w:t>
      </w:r>
      <w:r>
        <w:t xml:space="preserve"> (около 50 </w:t>
      </w:r>
      <w:r>
        <w:rPr>
          <w:lang w:val="en-US"/>
        </w:rPr>
        <w:t>SKU</w:t>
      </w:r>
      <w:r>
        <w:t xml:space="preserve"> </w:t>
      </w:r>
      <w:r>
        <w:lastRenderedPageBreak/>
        <w:t>во всех гендерах), которые являются хитами последних двух сезонов и никогда не реализуются со скидкой – представлены в магазинах на протяжении всесезонно.</w:t>
      </w:r>
    </w:p>
    <w:p w14:paraId="251209E4" w14:textId="77777777" w:rsidR="000F4A05" w:rsidRDefault="000F4A05" w:rsidP="000F4A05">
      <w:r>
        <w:t xml:space="preserve">В зависимости от периода и темпов реализации определенных товаров компания может регулировать спрос на товары, адаптируя их расположение в торговом зале и оформление </w:t>
      </w:r>
      <w:r>
        <w:rPr>
          <w:lang w:val="en-US"/>
        </w:rPr>
        <w:t>POS</w:t>
      </w:r>
      <w:r w:rsidRPr="00495A26">
        <w:t>-</w:t>
      </w:r>
      <w:r>
        <w:t>материалами. Очевидно, что наиболее выгодно реализовывать товары по полной стоимости в начале сезона, а при наступлении распродажи – как можно раньше, в период, когда предоставляются наименьшее скидки.</w:t>
      </w:r>
    </w:p>
    <w:p w14:paraId="40123789" w14:textId="77777777" w:rsidR="000F4A05" w:rsidRDefault="000F4A05" w:rsidP="000F4A05">
      <w:r>
        <w:t xml:space="preserve">Так, компании необходимо </w:t>
      </w:r>
      <w:r w:rsidRPr="0070317D">
        <w:rPr>
          <w:b/>
          <w:bCs/>
          <w:i/>
          <w:iCs/>
        </w:rPr>
        <w:t>отслеживать отставание темпов реализации выбранного ассортимента от планового графика.</w:t>
      </w:r>
      <w:r>
        <w:t xml:space="preserve"> Далее, ранжируя модели в зависимости от величины отклонения, определять доли тех, по которым темпы реализации необходимо стимулировать наиболее агрессивно и тех, которые требуют незначительного увеличения по продажам. </w:t>
      </w:r>
    </w:p>
    <w:p w14:paraId="15E95618" w14:textId="0407A760" w:rsidR="000F4A05" w:rsidRDefault="000F4A05" w:rsidP="00621FC2">
      <w:pPr>
        <w:pStyle w:val="ListParagraph"/>
        <w:numPr>
          <w:ilvl w:val="0"/>
          <w:numId w:val="27"/>
        </w:numPr>
      </w:pPr>
      <w:r>
        <w:t xml:space="preserve">Модели, имеющие </w:t>
      </w:r>
      <w:r w:rsidRPr="000A2557">
        <w:rPr>
          <w:b/>
          <w:bCs/>
          <w:i/>
          <w:iCs/>
        </w:rPr>
        <w:t>наиболее сильное отставание от плана</w:t>
      </w:r>
      <w:r>
        <w:t xml:space="preserve">, рекомендуется размещать на </w:t>
      </w:r>
      <w:r w:rsidRPr="000A2557">
        <w:rPr>
          <w:b/>
          <w:bCs/>
          <w:i/>
          <w:iCs/>
        </w:rPr>
        <w:t>островном оборудовании</w:t>
      </w:r>
      <w:r>
        <w:t xml:space="preserve"> при входе, использовать </w:t>
      </w:r>
      <w:r w:rsidRPr="000A2557">
        <w:rPr>
          <w:b/>
          <w:bCs/>
          <w:i/>
          <w:iCs/>
        </w:rPr>
        <w:t>красные ценники</w:t>
      </w:r>
      <w:r>
        <w:rPr>
          <w:b/>
          <w:bCs/>
          <w:i/>
          <w:iCs/>
        </w:rPr>
        <w:t xml:space="preserve"> </w:t>
      </w:r>
      <w:r w:rsidRPr="00240BDC">
        <w:t>с перечеркнутой ценой</w:t>
      </w:r>
      <w:r w:rsidRPr="000A2557">
        <w:rPr>
          <w:b/>
          <w:bCs/>
          <w:i/>
          <w:iCs/>
        </w:rPr>
        <w:t xml:space="preserve"> </w:t>
      </w:r>
      <w:r>
        <w:t xml:space="preserve">и оповещать покупателей предоставляемой скидке </w:t>
      </w:r>
      <w:r w:rsidRPr="000A2557">
        <w:rPr>
          <w:b/>
          <w:bCs/>
          <w:i/>
          <w:iCs/>
        </w:rPr>
        <w:t>красными POS-материалами</w:t>
      </w:r>
      <w:r w:rsidR="00EC133C">
        <w:t xml:space="preserve"> также прямо на входе в магазин</w:t>
      </w:r>
      <w:r>
        <w:t>.</w:t>
      </w:r>
    </w:p>
    <w:p w14:paraId="33988999" w14:textId="77777777" w:rsidR="000F4A05" w:rsidRDefault="000F4A05" w:rsidP="00621FC2">
      <w:pPr>
        <w:pStyle w:val="ListParagraph"/>
        <w:numPr>
          <w:ilvl w:val="0"/>
          <w:numId w:val="27"/>
        </w:numPr>
      </w:pPr>
      <w:r>
        <w:t xml:space="preserve">При </w:t>
      </w:r>
      <w:r w:rsidRPr="000A2557">
        <w:rPr>
          <w:b/>
          <w:bCs/>
          <w:i/>
          <w:iCs/>
        </w:rPr>
        <w:t>умеренном отставании</w:t>
      </w:r>
      <w:r>
        <w:t xml:space="preserve"> – достаточно вынести модели в </w:t>
      </w:r>
      <w:r w:rsidRPr="00240BDC">
        <w:rPr>
          <w:b/>
          <w:bCs/>
          <w:i/>
          <w:iCs/>
        </w:rPr>
        <w:t>традиционную зону скидок в конце зала</w:t>
      </w:r>
      <w:r>
        <w:t xml:space="preserve">, использовать </w:t>
      </w:r>
      <w:r w:rsidRPr="00240BDC">
        <w:rPr>
          <w:b/>
          <w:bCs/>
          <w:i/>
          <w:iCs/>
        </w:rPr>
        <w:t>красные ценники</w:t>
      </w:r>
      <w:r>
        <w:t xml:space="preserve"> с перечеркнутой ценой, исключительно </w:t>
      </w:r>
      <w:r w:rsidRPr="00240BDC">
        <w:rPr>
          <w:b/>
          <w:bCs/>
          <w:i/>
          <w:iCs/>
        </w:rPr>
        <w:t>в рассматриваемой</w:t>
      </w:r>
      <w:r>
        <w:t xml:space="preserve"> </w:t>
      </w:r>
      <w:proofErr w:type="spellStart"/>
      <w:r w:rsidRPr="00240BDC">
        <w:rPr>
          <w:b/>
          <w:bCs/>
          <w:i/>
          <w:iCs/>
        </w:rPr>
        <w:t>скидочной</w:t>
      </w:r>
      <w:proofErr w:type="spellEnd"/>
      <w:r w:rsidRPr="00240BDC">
        <w:rPr>
          <w:b/>
          <w:bCs/>
          <w:i/>
          <w:iCs/>
        </w:rPr>
        <w:t xml:space="preserve"> зоне</w:t>
      </w:r>
      <w:r>
        <w:t xml:space="preserve"> разместить </w:t>
      </w:r>
      <w:r w:rsidRPr="00240BDC">
        <w:rPr>
          <w:b/>
          <w:bCs/>
          <w:i/>
          <w:iCs/>
          <w:lang w:val="en-US"/>
        </w:rPr>
        <w:t>POS</w:t>
      </w:r>
      <w:r w:rsidRPr="00240BDC">
        <w:rPr>
          <w:b/>
          <w:bCs/>
          <w:i/>
          <w:iCs/>
        </w:rPr>
        <w:t>-материалы</w:t>
      </w:r>
      <w:r>
        <w:t>, информирующие о выгодном предложении (без точного процента скидки, если она незначительна).</w:t>
      </w:r>
    </w:p>
    <w:p w14:paraId="4848BDC7" w14:textId="1BB80316" w:rsidR="007327CF" w:rsidRDefault="000F4A05" w:rsidP="00621FC2">
      <w:pPr>
        <w:pStyle w:val="ListParagraph"/>
        <w:numPr>
          <w:ilvl w:val="0"/>
          <w:numId w:val="27"/>
        </w:numPr>
      </w:pPr>
      <w:r>
        <w:t xml:space="preserve">При </w:t>
      </w:r>
      <w:r>
        <w:rPr>
          <w:b/>
          <w:bCs/>
          <w:i/>
          <w:iCs/>
        </w:rPr>
        <w:t>н</w:t>
      </w:r>
      <w:r w:rsidRPr="000A2557">
        <w:rPr>
          <w:b/>
          <w:bCs/>
          <w:i/>
          <w:iCs/>
        </w:rPr>
        <w:t>езначительно</w:t>
      </w:r>
      <w:r>
        <w:rPr>
          <w:b/>
          <w:bCs/>
          <w:i/>
          <w:iCs/>
        </w:rPr>
        <w:t>м</w:t>
      </w:r>
      <w:r w:rsidRPr="000A2557">
        <w:rPr>
          <w:b/>
          <w:bCs/>
          <w:i/>
          <w:iCs/>
        </w:rPr>
        <w:t xml:space="preserve"> отставани</w:t>
      </w:r>
      <w:r>
        <w:rPr>
          <w:b/>
          <w:bCs/>
          <w:i/>
          <w:iCs/>
        </w:rPr>
        <w:t>и</w:t>
      </w:r>
      <w:r>
        <w:t xml:space="preserve"> – можно </w:t>
      </w:r>
      <w:r w:rsidRPr="00240BDC">
        <w:rPr>
          <w:b/>
          <w:bCs/>
          <w:i/>
          <w:iCs/>
        </w:rPr>
        <w:t>оставлять</w:t>
      </w:r>
      <w:r>
        <w:t xml:space="preserve"> </w:t>
      </w:r>
      <w:proofErr w:type="spellStart"/>
      <w:r>
        <w:t>скидочные</w:t>
      </w:r>
      <w:proofErr w:type="spellEnd"/>
      <w:r>
        <w:t xml:space="preserve"> модели на стеллажах в типичной для них зоне, но </w:t>
      </w:r>
      <w:r w:rsidRPr="00240BDC">
        <w:rPr>
          <w:b/>
          <w:bCs/>
          <w:i/>
          <w:iCs/>
        </w:rPr>
        <w:t>использовать красные ценники</w:t>
      </w:r>
      <w:r>
        <w:t xml:space="preserve"> с указанием старой и новой цены.</w:t>
      </w:r>
    </w:p>
    <w:p w14:paraId="7E5E3E3A" w14:textId="14638096" w:rsidR="003837C8" w:rsidRPr="00240BDC" w:rsidRDefault="003837C8" w:rsidP="00D871AC">
      <w:r>
        <w:t>Описанные выше ситуации и цели, которые они ставят перед компанией, являются типовыми</w:t>
      </w:r>
      <w:r w:rsidR="00B03F2E">
        <w:t xml:space="preserve">, так как </w:t>
      </w:r>
      <w:r>
        <w:t xml:space="preserve">повторяются </w:t>
      </w:r>
      <w:r w:rsidR="00B03F2E">
        <w:t xml:space="preserve">каждый сезон. </w:t>
      </w:r>
      <w:r w:rsidR="00D871AC">
        <w:t xml:space="preserve">По причине того, что </w:t>
      </w:r>
      <w:r w:rsidR="00B03F2E">
        <w:t xml:space="preserve">Базовые Принципы Мерчандайзинга компании </w:t>
      </w:r>
      <w:r w:rsidR="00B03F2E">
        <w:rPr>
          <w:lang w:val="en-US"/>
        </w:rPr>
        <w:t>ECCO</w:t>
      </w:r>
      <w:r w:rsidR="00B03F2E" w:rsidRPr="00B03F2E">
        <w:t xml:space="preserve"> </w:t>
      </w:r>
      <w:r w:rsidR="00B03F2E">
        <w:t>включают в себя только общие указания по организации мерчандайзинга в местах продаж</w:t>
      </w:r>
      <w:r w:rsidR="00D871AC">
        <w:t>, п</w:t>
      </w:r>
      <w:r>
        <w:t xml:space="preserve">редложенные </w:t>
      </w:r>
      <w:r w:rsidR="00B03F2E">
        <w:t xml:space="preserve">в этой главе </w:t>
      </w:r>
      <w:r>
        <w:t xml:space="preserve">рекомендации можно использовать для </w:t>
      </w:r>
      <w:r w:rsidR="00B03F2E">
        <w:t>допол</w:t>
      </w:r>
      <w:r w:rsidR="00D871AC">
        <w:t>нения и совершенствования этих стандартов</w:t>
      </w:r>
      <w:r w:rsidR="00B03F2E">
        <w:t>.</w:t>
      </w:r>
      <w:r w:rsidR="00D871AC">
        <w:t xml:space="preserve"> Основываясь на теоретических аспектах мерчандайзинга и эмпирическом исследовании, они</w:t>
      </w:r>
      <w:r>
        <w:t xml:space="preserve"> </w:t>
      </w:r>
      <w:r w:rsidR="00D871AC">
        <w:t>определяют</w:t>
      </w:r>
      <w:r>
        <w:t xml:space="preserve"> конкретны</w:t>
      </w:r>
      <w:r w:rsidR="00D871AC">
        <w:t>е</w:t>
      </w:r>
      <w:r>
        <w:t xml:space="preserve"> </w:t>
      </w:r>
      <w:r w:rsidR="00D871AC">
        <w:t>действия</w:t>
      </w:r>
      <w:r>
        <w:t xml:space="preserve"> для решения </w:t>
      </w:r>
      <w:r w:rsidR="00D871AC">
        <w:t xml:space="preserve">разных </w:t>
      </w:r>
      <w:r>
        <w:t>краткосрочных задач по стимулированию сбыта.</w:t>
      </w:r>
    </w:p>
    <w:p w14:paraId="35F47489" w14:textId="73124EF8" w:rsidR="00433B74" w:rsidRDefault="00433B74" w:rsidP="00433B74">
      <w:pPr>
        <w:pStyle w:val="Heading1"/>
      </w:pPr>
      <w:bookmarkStart w:id="128" w:name="_Toc73567854"/>
      <w:r>
        <w:lastRenderedPageBreak/>
        <w:t>заключение</w:t>
      </w:r>
      <w:bookmarkEnd w:id="99"/>
      <w:bookmarkEnd w:id="100"/>
      <w:bookmarkEnd w:id="101"/>
      <w:bookmarkEnd w:id="127"/>
      <w:bookmarkEnd w:id="128"/>
    </w:p>
    <w:p w14:paraId="06EB184A" w14:textId="4CB09A2F" w:rsidR="00E45E8C" w:rsidRDefault="004A3501" w:rsidP="0012679C">
      <w:r>
        <w:t xml:space="preserve">Целью </w:t>
      </w:r>
      <w:r w:rsidR="0012679C">
        <w:t>данной выпускной квалификационной работы являл</w:t>
      </w:r>
      <w:r w:rsidR="0038157A">
        <w:t>а</w:t>
      </w:r>
      <w:r w:rsidR="0012679C">
        <w:t xml:space="preserve">сь оценка используемых инструментов мерчандайзинга </w:t>
      </w:r>
      <w:r w:rsidR="0038157A">
        <w:t>для решения актуальной проблемы</w:t>
      </w:r>
      <w:r w:rsidR="0012679C">
        <w:t xml:space="preserve"> компании </w:t>
      </w:r>
      <w:r w:rsidR="0012679C">
        <w:rPr>
          <w:lang w:val="en-US"/>
        </w:rPr>
        <w:t>ECCO</w:t>
      </w:r>
      <w:r w:rsidR="0012679C" w:rsidRPr="0012679C">
        <w:t xml:space="preserve"> </w:t>
      </w:r>
      <w:r w:rsidR="0012679C">
        <w:t xml:space="preserve">и </w:t>
      </w:r>
      <w:r w:rsidR="0038157A">
        <w:t>разработка</w:t>
      </w:r>
      <w:r w:rsidR="0012679C">
        <w:t xml:space="preserve"> рекомендаций по совершенствованию</w:t>
      </w:r>
      <w:r w:rsidR="0038157A">
        <w:t xml:space="preserve"> Базовых Принципов Мерчандайзинга</w:t>
      </w:r>
      <w:r w:rsidR="0012679C">
        <w:t>. И</w:t>
      </w:r>
      <w:r w:rsidR="004C2E1A">
        <w:t>сследовани</w:t>
      </w:r>
      <w:r w:rsidR="0091362C">
        <w:t>е</w:t>
      </w:r>
      <w:r w:rsidR="004C2E1A">
        <w:t>, проведенно</w:t>
      </w:r>
      <w:r w:rsidR="0012679C">
        <w:t>е</w:t>
      </w:r>
      <w:r w:rsidR="004C2E1A">
        <w:t xml:space="preserve"> в </w:t>
      </w:r>
      <w:r w:rsidR="0012679C">
        <w:t xml:space="preserve">рамках </w:t>
      </w:r>
      <w:r>
        <w:t>работ</w:t>
      </w:r>
      <w:r w:rsidR="0012679C">
        <w:t>ы</w:t>
      </w:r>
      <w:r w:rsidR="004C2E1A">
        <w:t>,</w:t>
      </w:r>
      <w:r w:rsidR="0012679C">
        <w:t xml:space="preserve"> включало в себя</w:t>
      </w:r>
      <w:r>
        <w:t xml:space="preserve"> </w:t>
      </w:r>
      <w:r w:rsidR="003837C8">
        <w:t>оценк</w:t>
      </w:r>
      <w:r w:rsidR="0012679C">
        <w:t>у</w:t>
      </w:r>
      <w:r>
        <w:t xml:space="preserve"> влияни</w:t>
      </w:r>
      <w:r w:rsidR="003837C8">
        <w:t>я</w:t>
      </w:r>
      <w:r>
        <w:t xml:space="preserve"> инструментов мерчандайзинга на краткосрочное стимулирование сбыта конкретн</w:t>
      </w:r>
      <w:r w:rsidR="000F4812">
        <w:t>ых</w:t>
      </w:r>
      <w:r>
        <w:t xml:space="preserve"> групп товаров в компании </w:t>
      </w:r>
      <w:r>
        <w:rPr>
          <w:lang w:val="en-US"/>
        </w:rPr>
        <w:t>ECCO</w:t>
      </w:r>
      <w:r w:rsidR="000F4812">
        <w:t>.</w:t>
      </w:r>
      <w:r w:rsidR="00A0713E">
        <w:t xml:space="preserve"> </w:t>
      </w:r>
      <w:r w:rsidR="004C2E1A">
        <w:t>Выводы, полученные из исследования,</w:t>
      </w:r>
      <w:r w:rsidR="000F4812">
        <w:t xml:space="preserve"> позволил</w:t>
      </w:r>
      <w:r w:rsidR="004C2E1A">
        <w:t xml:space="preserve">и </w:t>
      </w:r>
      <w:r w:rsidR="00F90AED">
        <w:t>разработать</w:t>
      </w:r>
      <w:r w:rsidR="004C2E1A">
        <w:t xml:space="preserve"> рекомендации по использованию инструментов мерчандайзинга при решении бизнес-задач компании</w:t>
      </w:r>
      <w:r w:rsidR="00B63202">
        <w:t>, с которыми она сталкивается регулярно, каждый сезон</w:t>
      </w:r>
      <w:r w:rsidR="004C2E1A">
        <w:t>. Предложенные рекомендации можно использовать для</w:t>
      </w:r>
      <w:r w:rsidR="000F4812">
        <w:t xml:space="preserve"> </w:t>
      </w:r>
      <w:r>
        <w:t>совершенствова</w:t>
      </w:r>
      <w:r w:rsidR="004C2E1A">
        <w:t>ния</w:t>
      </w:r>
      <w:r>
        <w:t xml:space="preserve"> </w:t>
      </w:r>
      <w:r w:rsidR="000F4812">
        <w:t>Б</w:t>
      </w:r>
      <w:r>
        <w:t>азовы</w:t>
      </w:r>
      <w:r w:rsidR="004C2E1A">
        <w:t>х</w:t>
      </w:r>
      <w:r>
        <w:t xml:space="preserve"> </w:t>
      </w:r>
      <w:r w:rsidR="000F4812">
        <w:t>П</w:t>
      </w:r>
      <w:r>
        <w:t>ринцип</w:t>
      </w:r>
      <w:r w:rsidR="004C2E1A">
        <w:t>ов</w:t>
      </w:r>
      <w:r>
        <w:t xml:space="preserve"> </w:t>
      </w:r>
      <w:r w:rsidR="000F4812">
        <w:t>М</w:t>
      </w:r>
      <w:r>
        <w:t>ерчандайзинга</w:t>
      </w:r>
      <w:r w:rsidR="006970D8">
        <w:t xml:space="preserve"> компании</w:t>
      </w:r>
      <w:r w:rsidR="004C2E1A">
        <w:t xml:space="preserve">, которые </w:t>
      </w:r>
      <w:r w:rsidR="00B63202">
        <w:t xml:space="preserve">на данный момент </w:t>
      </w:r>
      <w:r w:rsidR="004C2E1A">
        <w:t xml:space="preserve">не </w:t>
      </w:r>
      <w:r w:rsidR="00B63202">
        <w:t>включают в себя</w:t>
      </w:r>
      <w:r w:rsidR="003837C8">
        <w:t xml:space="preserve"> конкретны</w:t>
      </w:r>
      <w:r w:rsidR="00B63202">
        <w:t>е</w:t>
      </w:r>
      <w:r w:rsidR="003837C8">
        <w:t xml:space="preserve"> указани</w:t>
      </w:r>
      <w:r w:rsidR="00B63202">
        <w:t>я</w:t>
      </w:r>
      <w:r w:rsidR="003837C8">
        <w:t xml:space="preserve"> для решения краткосрочных задач по стимулированию сбыта.</w:t>
      </w:r>
    </w:p>
    <w:p w14:paraId="13B56100" w14:textId="1778EB0A" w:rsidR="000F4812" w:rsidRPr="000F4812" w:rsidRDefault="000F4812" w:rsidP="006970D8">
      <w:r>
        <w:t xml:space="preserve">Исследование показало, что мерчандайзинг действительно может способствовать достижению краткосрочных целей компании по стимулированию спроса на определенные группы товаров. В ходе исследования была произведена оценка влияния следующих инструментов: выкладка на </w:t>
      </w:r>
      <w:r w:rsidRPr="000F4812">
        <w:rPr>
          <w:b/>
          <w:bCs/>
          <w:i/>
          <w:iCs/>
        </w:rPr>
        <w:t>центральное островное оборудование</w:t>
      </w:r>
      <w:r>
        <w:t xml:space="preserve">, выкладка в традиционной </w:t>
      </w:r>
      <w:r w:rsidRPr="000F4812">
        <w:rPr>
          <w:b/>
          <w:bCs/>
          <w:i/>
          <w:iCs/>
        </w:rPr>
        <w:t>зоне скидок в конце зала</w:t>
      </w:r>
      <w:r>
        <w:t xml:space="preserve"> и использование привлекающих внимание </w:t>
      </w:r>
      <w:r w:rsidRPr="000F4812">
        <w:rPr>
          <w:b/>
          <w:bCs/>
          <w:i/>
          <w:iCs/>
          <w:lang w:val="en-US"/>
        </w:rPr>
        <w:t>POS</w:t>
      </w:r>
      <w:r w:rsidRPr="000F4812">
        <w:rPr>
          <w:b/>
          <w:bCs/>
          <w:i/>
          <w:iCs/>
        </w:rPr>
        <w:t>-материалов</w:t>
      </w:r>
      <w:r>
        <w:t xml:space="preserve"> (баннеров, информирующих о выгодном предложении, и красных ценников).</w:t>
      </w:r>
    </w:p>
    <w:p w14:paraId="7419C71F" w14:textId="272AE71D" w:rsidR="00CF12AC" w:rsidRDefault="000F4812" w:rsidP="00130591">
      <w:r>
        <w:t xml:space="preserve">В результате было выявлено, что </w:t>
      </w:r>
      <w:r w:rsidRPr="000F4812">
        <w:rPr>
          <w:b/>
          <w:bCs/>
          <w:i/>
          <w:iCs/>
        </w:rPr>
        <w:t>размещение товаров на центральном островном оборудовании</w:t>
      </w:r>
      <w:r>
        <w:t xml:space="preserve"> способствует значительному повышению к ним внимания и </w:t>
      </w:r>
      <w:r w:rsidRPr="000F4812">
        <w:rPr>
          <w:b/>
          <w:bCs/>
          <w:i/>
          <w:iCs/>
        </w:rPr>
        <w:t>приводит к увеличению продаж.</w:t>
      </w:r>
      <w:r>
        <w:rPr>
          <w:b/>
          <w:bCs/>
          <w:i/>
          <w:iCs/>
        </w:rPr>
        <w:t xml:space="preserve"> </w:t>
      </w:r>
      <w:r>
        <w:t xml:space="preserve">В то же время, </w:t>
      </w:r>
      <w:r w:rsidRPr="00D57F58">
        <w:rPr>
          <w:b/>
          <w:bCs/>
          <w:i/>
          <w:iCs/>
        </w:rPr>
        <w:t xml:space="preserve">размещение товаров в зоне скидок в конце зала не привело к </w:t>
      </w:r>
      <w:r w:rsidR="00D57F58" w:rsidRPr="00D57F58">
        <w:rPr>
          <w:b/>
          <w:bCs/>
          <w:i/>
          <w:iCs/>
        </w:rPr>
        <w:t xml:space="preserve">увеличению </w:t>
      </w:r>
      <w:r w:rsidR="00D57F58">
        <w:rPr>
          <w:b/>
          <w:bCs/>
          <w:i/>
          <w:iCs/>
        </w:rPr>
        <w:t xml:space="preserve">их </w:t>
      </w:r>
      <w:r w:rsidR="00D57F58" w:rsidRPr="00D57F58">
        <w:rPr>
          <w:b/>
          <w:bCs/>
          <w:i/>
          <w:iCs/>
        </w:rPr>
        <w:t>продаж</w:t>
      </w:r>
      <w:r w:rsidR="00D57F58">
        <w:t xml:space="preserve">, но при этом общие продажи в магазине сохранились на прежнем уровне – то есть </w:t>
      </w:r>
      <w:r w:rsidR="00D57F58" w:rsidRPr="00D57F58">
        <w:rPr>
          <w:b/>
          <w:bCs/>
          <w:i/>
          <w:iCs/>
        </w:rPr>
        <w:t xml:space="preserve">потребители отдавали предпочтение товарам не из </w:t>
      </w:r>
      <w:r w:rsidR="00274F6B" w:rsidRPr="00274F6B">
        <w:rPr>
          <w:b/>
          <w:bCs/>
          <w:i/>
          <w:iCs/>
        </w:rPr>
        <w:t xml:space="preserve">экспериментальной </w:t>
      </w:r>
      <w:r w:rsidR="00D57F58" w:rsidRPr="00D57F58">
        <w:rPr>
          <w:b/>
          <w:bCs/>
          <w:i/>
          <w:iCs/>
        </w:rPr>
        <w:t>группы.</w:t>
      </w:r>
      <w:r w:rsidR="00D57F58">
        <w:t xml:space="preserve"> Это объясняется тем, чт</w:t>
      </w:r>
      <w:r w:rsidR="00D57F58" w:rsidRPr="00D57F58">
        <w:t>о опыт проводился в дисконтных магазинах компании</w:t>
      </w:r>
      <w:r w:rsidR="00D57F58">
        <w:t xml:space="preserve">, в которых весь ассортимент реализуется со скидкой. Получалось, что несмотря на то, что наиболее выгодные предложения были размещены в традиционно </w:t>
      </w:r>
      <w:proofErr w:type="spellStart"/>
      <w:r w:rsidR="00D57F58">
        <w:t>скидочной</w:t>
      </w:r>
      <w:proofErr w:type="spellEnd"/>
      <w:r w:rsidR="00D57F58">
        <w:t xml:space="preserve"> зоне, покупатели останавливали свой выбор на товарах из зон, расположенных </w:t>
      </w:r>
      <w:r w:rsidR="00130591">
        <w:t>при входе</w:t>
      </w:r>
      <w:r w:rsidR="00D57F58">
        <w:t xml:space="preserve">. Это </w:t>
      </w:r>
      <w:r w:rsidR="00130591">
        <w:t xml:space="preserve">происходило, потому что клиенты </w:t>
      </w:r>
      <w:r w:rsidR="00130591" w:rsidRPr="00EF2BF6">
        <w:t>в начале торгового пути видели товары, цены на которые казалась им достаточно обоснованными.</w:t>
      </w:r>
      <w:r w:rsidR="00130591">
        <w:rPr>
          <w:b/>
          <w:bCs/>
          <w:i/>
          <w:iCs/>
        </w:rPr>
        <w:t xml:space="preserve"> </w:t>
      </w:r>
      <w:r w:rsidR="00130591">
        <w:t xml:space="preserve">Поэтому они не пытались найти более </w:t>
      </w:r>
      <w:r w:rsidR="00457BEB">
        <w:t>дешевые</w:t>
      </w:r>
      <w:r w:rsidR="00130591">
        <w:t xml:space="preserve"> предложения в </w:t>
      </w:r>
      <w:r w:rsidR="00600C5E">
        <w:t>отдаленных</w:t>
      </w:r>
      <w:r w:rsidR="00130591">
        <w:t xml:space="preserve"> зонах</w:t>
      </w:r>
      <w:r w:rsidR="00600C5E">
        <w:t xml:space="preserve">, которые обычно считаются </w:t>
      </w:r>
      <w:proofErr w:type="spellStart"/>
      <w:r w:rsidR="00600C5E">
        <w:t>скидочными</w:t>
      </w:r>
      <w:proofErr w:type="spellEnd"/>
      <w:r w:rsidR="00130591">
        <w:t xml:space="preserve">. </w:t>
      </w:r>
      <w:r w:rsidR="00600C5E">
        <w:t xml:space="preserve">Так, </w:t>
      </w:r>
      <w:r w:rsidR="009F6F3D">
        <w:t>данный вывод</w:t>
      </w:r>
      <w:r w:rsidR="00D57F58">
        <w:t xml:space="preserve"> позволил прийти к заключению о том, что</w:t>
      </w:r>
      <w:r w:rsidR="00EF2BF6">
        <w:t xml:space="preserve">, </w:t>
      </w:r>
      <w:r w:rsidR="00D57F58">
        <w:t xml:space="preserve">если </w:t>
      </w:r>
      <w:r w:rsidR="00130591" w:rsidRPr="00EF2BF6">
        <w:rPr>
          <w:b/>
          <w:bCs/>
          <w:i/>
          <w:iCs/>
        </w:rPr>
        <w:t>цена на более дорогой товар</w:t>
      </w:r>
      <w:r w:rsidR="00600C5E" w:rsidRPr="00EF2BF6">
        <w:rPr>
          <w:b/>
          <w:bCs/>
          <w:i/>
          <w:iCs/>
        </w:rPr>
        <w:t>, расположенный в горячей зоне,</w:t>
      </w:r>
      <w:r w:rsidR="00130591" w:rsidRPr="00EF2BF6">
        <w:rPr>
          <w:b/>
          <w:bCs/>
          <w:i/>
          <w:iCs/>
        </w:rPr>
        <w:t xml:space="preserve"> </w:t>
      </w:r>
      <w:r w:rsidR="00457BEB">
        <w:rPr>
          <w:b/>
          <w:bCs/>
          <w:i/>
          <w:iCs/>
        </w:rPr>
        <w:t>достаточно</w:t>
      </w:r>
      <w:r w:rsidR="00130591" w:rsidRPr="00EF2BF6">
        <w:rPr>
          <w:b/>
          <w:bCs/>
          <w:i/>
          <w:iCs/>
        </w:rPr>
        <w:t xml:space="preserve"> обоснована</w:t>
      </w:r>
      <w:r w:rsidR="00600C5E" w:rsidRPr="00EF2BF6">
        <w:rPr>
          <w:b/>
          <w:bCs/>
          <w:i/>
          <w:iCs/>
        </w:rPr>
        <w:t>,</w:t>
      </w:r>
      <w:r w:rsidR="00130591" w:rsidRPr="00EF2BF6">
        <w:rPr>
          <w:b/>
          <w:bCs/>
          <w:i/>
          <w:iCs/>
        </w:rPr>
        <w:t xml:space="preserve"> потребитель</w:t>
      </w:r>
      <w:r w:rsidR="00600C5E" w:rsidRPr="00EF2BF6">
        <w:rPr>
          <w:b/>
          <w:bCs/>
          <w:i/>
          <w:iCs/>
        </w:rPr>
        <w:t xml:space="preserve"> </w:t>
      </w:r>
      <w:r w:rsidR="00EF2BF6" w:rsidRPr="00EF2BF6">
        <w:rPr>
          <w:b/>
          <w:bCs/>
          <w:i/>
          <w:iCs/>
        </w:rPr>
        <w:t>восприним</w:t>
      </w:r>
      <w:r w:rsidR="00EF2BF6">
        <w:rPr>
          <w:b/>
          <w:bCs/>
          <w:i/>
          <w:iCs/>
        </w:rPr>
        <w:t>ает</w:t>
      </w:r>
      <w:r w:rsidR="00EF2BF6" w:rsidRPr="00EF2BF6">
        <w:rPr>
          <w:b/>
          <w:bCs/>
          <w:i/>
          <w:iCs/>
        </w:rPr>
        <w:t xml:space="preserve"> его ценность на одном уровне с более дешевым.</w:t>
      </w:r>
      <w:r w:rsidR="00EF2BF6">
        <w:t xml:space="preserve"> </w:t>
      </w:r>
    </w:p>
    <w:p w14:paraId="2798A1FD" w14:textId="6521F8D0" w:rsidR="00074452" w:rsidRDefault="00CF12AC" w:rsidP="00130591">
      <w:r>
        <w:t xml:space="preserve">На основании полученных выводов были </w:t>
      </w:r>
      <w:r w:rsidR="004353D2">
        <w:t>разработаны</w:t>
      </w:r>
      <w:r>
        <w:t xml:space="preserve"> рекомендации для компании </w:t>
      </w:r>
      <w:r>
        <w:rPr>
          <w:lang w:val="en-US"/>
        </w:rPr>
        <w:lastRenderedPageBreak/>
        <w:t>ECCO</w:t>
      </w:r>
      <w:r>
        <w:t xml:space="preserve"> по использованию инструментов мерчандайзинга для ситуаций, требующих стимулирования сбыта </w:t>
      </w:r>
      <w:r w:rsidR="00074452">
        <w:t>определенного</w:t>
      </w:r>
      <w:r>
        <w:t xml:space="preserve"> ассортимента товаров.</w:t>
      </w:r>
      <w:r w:rsidR="00074452">
        <w:t xml:space="preserve"> </w:t>
      </w:r>
      <w:r w:rsidR="00363A4E">
        <w:t xml:space="preserve">Всего </w:t>
      </w:r>
      <w:r w:rsidR="00074452">
        <w:t>был</w:t>
      </w:r>
      <w:r w:rsidR="00363A4E">
        <w:t>о</w:t>
      </w:r>
      <w:r w:rsidR="00074452">
        <w:t xml:space="preserve"> рассмотрен</w:t>
      </w:r>
      <w:r w:rsidR="00363A4E">
        <w:t>о</w:t>
      </w:r>
      <w:r w:rsidR="00074452">
        <w:t xml:space="preserve"> три </w:t>
      </w:r>
      <w:r w:rsidR="00261794">
        <w:t xml:space="preserve">регулярно возникающих </w:t>
      </w:r>
      <w:r w:rsidR="00074452">
        <w:t>ситуации</w:t>
      </w:r>
      <w:r w:rsidR="00363A4E">
        <w:t xml:space="preserve">, которые </w:t>
      </w:r>
      <w:r w:rsidR="00261794">
        <w:t>определяют соответствующие им цели.</w:t>
      </w:r>
      <w:r w:rsidR="00363A4E">
        <w:t xml:space="preserve"> </w:t>
      </w:r>
      <w:r w:rsidR="00261794">
        <w:t>Ситуации, цели и рекомендации приведены ниже в сокращенной форме:</w:t>
      </w:r>
    </w:p>
    <w:p w14:paraId="5E8D13FA" w14:textId="77777777" w:rsidR="009F6F3D" w:rsidRDefault="009F6F3D" w:rsidP="009F6F3D">
      <w:r w:rsidRPr="009F6F3D">
        <w:rPr>
          <w:b/>
          <w:bCs/>
        </w:rPr>
        <w:t>Типовая ситуация</w:t>
      </w:r>
      <w:r>
        <w:rPr>
          <w:b/>
          <w:bCs/>
        </w:rPr>
        <w:t xml:space="preserve"> 1</w:t>
      </w:r>
      <w:r w:rsidRPr="009F6F3D">
        <w:rPr>
          <w:b/>
          <w:bCs/>
        </w:rPr>
        <w:t>:</w:t>
      </w:r>
      <w:r>
        <w:rPr>
          <w:b/>
          <w:bCs/>
        </w:rPr>
        <w:t xml:space="preserve"> </w:t>
      </w:r>
      <w:r>
        <w:t>Реализация популярных моделей новой коллекции по полной цене (маркетинговых моделей).</w:t>
      </w:r>
      <w:r>
        <w:tab/>
      </w:r>
    </w:p>
    <w:p w14:paraId="7B7222B1" w14:textId="68818C74" w:rsidR="009F6F3D" w:rsidRDefault="009F6F3D" w:rsidP="009F6F3D">
      <w:pPr>
        <w:pStyle w:val="ListParagraph"/>
        <w:numPr>
          <w:ilvl w:val="0"/>
          <w:numId w:val="33"/>
        </w:numPr>
      </w:pPr>
      <w:r w:rsidRPr="009F6F3D">
        <w:rPr>
          <w:b/>
          <w:bCs/>
        </w:rPr>
        <w:t xml:space="preserve">Цель: </w:t>
      </w:r>
      <w:r>
        <w:t>продать максимальное количество товара по полной цене и минимизировать остатки к концу сезона, когда придется снижать маржу.</w:t>
      </w:r>
    </w:p>
    <w:p w14:paraId="471A5BF0" w14:textId="2280E896" w:rsidR="009F6F3D" w:rsidRPr="009F6F3D" w:rsidRDefault="009F6F3D" w:rsidP="009F6F3D">
      <w:pPr>
        <w:pStyle w:val="ListParagraph"/>
        <w:numPr>
          <w:ilvl w:val="0"/>
          <w:numId w:val="33"/>
        </w:numPr>
        <w:rPr>
          <w:b/>
          <w:bCs/>
        </w:rPr>
      </w:pPr>
      <w:r w:rsidRPr="009F6F3D">
        <w:rPr>
          <w:b/>
          <w:bCs/>
        </w:rPr>
        <w:t xml:space="preserve">Рекомендации: </w:t>
      </w:r>
      <w:r>
        <w:t>расположить модели на островном оборудовании при входе в магазин</w:t>
      </w:r>
      <w:r w:rsidRPr="009F6F3D">
        <w:t>;</w:t>
      </w:r>
      <w:r w:rsidRPr="009F6F3D">
        <w:rPr>
          <w:b/>
          <w:bCs/>
        </w:rPr>
        <w:t xml:space="preserve"> </w:t>
      </w:r>
      <w:r>
        <w:t>обосновать высокие цены на модели новой коллекции с помощью POS-материалов, акцентирующих внимание потребителя на функциональных характеристиках и актуальности / эксклюзивности дизайна.</w:t>
      </w:r>
    </w:p>
    <w:p w14:paraId="47FB73A8" w14:textId="01294930" w:rsidR="009F6F3D" w:rsidRPr="009F6F3D" w:rsidRDefault="009F6F3D" w:rsidP="009F6F3D">
      <w:pPr>
        <w:rPr>
          <w:b/>
          <w:bCs/>
        </w:rPr>
      </w:pPr>
      <w:r w:rsidRPr="009F6F3D">
        <w:rPr>
          <w:b/>
          <w:bCs/>
        </w:rPr>
        <w:t>Типовая ситуация</w:t>
      </w:r>
      <w:r>
        <w:rPr>
          <w:b/>
          <w:bCs/>
        </w:rPr>
        <w:t xml:space="preserve"> 2: </w:t>
      </w:r>
      <w:r>
        <w:t>Реализация низко-оборачиваемых моделей из новой коллекции по полной цене.</w:t>
      </w:r>
      <w:r>
        <w:tab/>
      </w:r>
    </w:p>
    <w:p w14:paraId="786C723B" w14:textId="1F6E0A5D" w:rsidR="009F6F3D" w:rsidRPr="009F6F3D" w:rsidRDefault="009F6F3D" w:rsidP="009F6F3D">
      <w:pPr>
        <w:pStyle w:val="ListParagraph"/>
        <w:numPr>
          <w:ilvl w:val="0"/>
          <w:numId w:val="34"/>
        </w:numPr>
        <w:rPr>
          <w:b/>
          <w:bCs/>
        </w:rPr>
      </w:pPr>
      <w:r w:rsidRPr="009F6F3D">
        <w:rPr>
          <w:b/>
          <w:bCs/>
        </w:rPr>
        <w:t xml:space="preserve">Цель: </w:t>
      </w:r>
      <w:r>
        <w:t>увеличить продажи менее популярных товаров из новой коллекции до уровня наиболее ходовых.</w:t>
      </w:r>
      <w:r>
        <w:tab/>
      </w:r>
    </w:p>
    <w:p w14:paraId="27E3D683" w14:textId="4667781A" w:rsidR="009F6F3D" w:rsidRPr="009F6F3D" w:rsidRDefault="009F6F3D" w:rsidP="009F6F3D">
      <w:pPr>
        <w:pStyle w:val="ListParagraph"/>
        <w:numPr>
          <w:ilvl w:val="0"/>
          <w:numId w:val="34"/>
        </w:numPr>
        <w:rPr>
          <w:b/>
          <w:bCs/>
        </w:rPr>
      </w:pPr>
      <w:r w:rsidRPr="009F6F3D">
        <w:rPr>
          <w:b/>
          <w:bCs/>
        </w:rPr>
        <w:t xml:space="preserve">Рекомендации: </w:t>
      </w:r>
      <w:r>
        <w:t xml:space="preserve">низко-оборачиваемые модели из новой коллекции размещать на оборудовании в горячих зонах вместе с товарами-лидерами: менее популярные будут заимствовать популярность. Следует использовать POS-материалы, информирующие о том, что все представленные модели – являются наиболее востребованными новинками. </w:t>
      </w:r>
    </w:p>
    <w:p w14:paraId="3BA44691" w14:textId="74E7930E" w:rsidR="009F6F3D" w:rsidRPr="009F6F3D" w:rsidRDefault="009F6F3D" w:rsidP="009F6F3D">
      <w:pPr>
        <w:rPr>
          <w:b/>
          <w:bCs/>
        </w:rPr>
      </w:pPr>
      <w:r w:rsidRPr="009F6F3D">
        <w:rPr>
          <w:b/>
          <w:bCs/>
        </w:rPr>
        <w:t>Типовая ситуаци</w:t>
      </w:r>
      <w:r>
        <w:rPr>
          <w:b/>
          <w:bCs/>
        </w:rPr>
        <w:t>я 3</w:t>
      </w:r>
      <w:r w:rsidRPr="009F6F3D">
        <w:rPr>
          <w:b/>
          <w:bCs/>
        </w:rPr>
        <w:t>:</w:t>
      </w:r>
      <w:r>
        <w:rPr>
          <w:b/>
          <w:bCs/>
        </w:rPr>
        <w:t xml:space="preserve"> </w:t>
      </w:r>
      <w:r>
        <w:t>Реализация товаров во время распродажи.</w:t>
      </w:r>
      <w:r>
        <w:tab/>
      </w:r>
    </w:p>
    <w:p w14:paraId="6AA9384D" w14:textId="6AC5B515" w:rsidR="009F6F3D" w:rsidRPr="009F6F3D" w:rsidRDefault="009F6F3D" w:rsidP="009F6F3D">
      <w:pPr>
        <w:pStyle w:val="ListParagraph"/>
        <w:numPr>
          <w:ilvl w:val="0"/>
          <w:numId w:val="35"/>
        </w:numPr>
        <w:rPr>
          <w:b/>
          <w:bCs/>
        </w:rPr>
      </w:pPr>
      <w:r w:rsidRPr="009F6F3D">
        <w:rPr>
          <w:b/>
          <w:bCs/>
        </w:rPr>
        <w:t xml:space="preserve">Цель: </w:t>
      </w:r>
      <w:r>
        <w:t>реализовать товары с предоставлением наименьшей скидки – как можно раньше до окончания сезона</w:t>
      </w:r>
      <w:r w:rsidR="00261794" w:rsidRPr="00261794">
        <w:t xml:space="preserve">; </w:t>
      </w:r>
      <w:r w:rsidR="00261794">
        <w:t>минимизировать количество остатков, которые придется реализовывать в дисконтных магазинах, с существенно сниженной наценкой</w:t>
      </w:r>
      <w:r w:rsidR="00261794" w:rsidRPr="00261794">
        <w:t>.</w:t>
      </w:r>
    </w:p>
    <w:p w14:paraId="78E1E492" w14:textId="3ADA23B9" w:rsidR="009F6F3D" w:rsidRPr="009F6F3D" w:rsidRDefault="009F6F3D" w:rsidP="009F6F3D">
      <w:pPr>
        <w:pStyle w:val="ListParagraph"/>
        <w:numPr>
          <w:ilvl w:val="0"/>
          <w:numId w:val="35"/>
        </w:numPr>
        <w:rPr>
          <w:b/>
          <w:bCs/>
        </w:rPr>
      </w:pPr>
      <w:r w:rsidRPr="009F6F3D">
        <w:rPr>
          <w:b/>
          <w:bCs/>
        </w:rPr>
        <w:t>Рекомендации:</w:t>
      </w:r>
      <w:r w:rsidR="00261794">
        <w:t xml:space="preserve"> а</w:t>
      </w:r>
      <w:r>
        <w:t>даптировать размещение моделей в торговом пространстве в зависимости от соответствия плановым темпам реализации (определение доли моделей относительно общего количества):</w:t>
      </w:r>
    </w:p>
    <w:p w14:paraId="0D0AA5E2" w14:textId="5C39403F" w:rsidR="009F6F3D" w:rsidRDefault="009F6F3D" w:rsidP="009F6F3D">
      <w:pPr>
        <w:pStyle w:val="ListParagraph"/>
        <w:numPr>
          <w:ilvl w:val="1"/>
          <w:numId w:val="35"/>
        </w:numPr>
      </w:pPr>
      <w:r>
        <w:t>Сильное отставание – разме</w:t>
      </w:r>
      <w:r w:rsidR="00261794">
        <w:t>стить</w:t>
      </w:r>
      <w:r>
        <w:t xml:space="preserve"> на островном оборудовании на входе</w:t>
      </w:r>
      <w:r w:rsidR="00261794">
        <w:t xml:space="preserve"> в магазин</w:t>
      </w:r>
      <w:r>
        <w:t xml:space="preserve">, </w:t>
      </w:r>
      <w:r w:rsidR="00261794">
        <w:t>использовать</w:t>
      </w:r>
      <w:r>
        <w:t xml:space="preserve"> ярки</w:t>
      </w:r>
      <w:r w:rsidR="00261794">
        <w:t>е</w:t>
      </w:r>
      <w:r>
        <w:t xml:space="preserve"> POS-материал</w:t>
      </w:r>
      <w:r w:rsidR="00261794">
        <w:t>ы для информирования</w:t>
      </w:r>
      <w:r>
        <w:t xml:space="preserve"> о предоставляемой скидк</w:t>
      </w:r>
      <w:r w:rsidR="00261794">
        <w:t>е</w:t>
      </w:r>
      <w:r>
        <w:t>.</w:t>
      </w:r>
    </w:p>
    <w:p w14:paraId="6C8A97DB" w14:textId="1B900A08" w:rsidR="009F6F3D" w:rsidRDefault="009F6F3D" w:rsidP="009F6F3D">
      <w:pPr>
        <w:pStyle w:val="ListParagraph"/>
        <w:numPr>
          <w:ilvl w:val="1"/>
          <w:numId w:val="35"/>
        </w:numPr>
      </w:pPr>
      <w:r>
        <w:t>Умеренное отставание – вынес</w:t>
      </w:r>
      <w:r w:rsidR="00261794">
        <w:t>ти модели</w:t>
      </w:r>
      <w:r>
        <w:t xml:space="preserve"> в традиционную зону скидок в конце зала, использова</w:t>
      </w:r>
      <w:r w:rsidR="00261794">
        <w:t>ть</w:t>
      </w:r>
      <w:r>
        <w:t xml:space="preserve"> красны</w:t>
      </w:r>
      <w:r w:rsidR="00261794">
        <w:t>е</w:t>
      </w:r>
      <w:r>
        <w:t xml:space="preserve"> ценники, разме</w:t>
      </w:r>
      <w:r w:rsidR="00261794">
        <w:t>стить</w:t>
      </w:r>
      <w:r>
        <w:t xml:space="preserve"> POS-материал</w:t>
      </w:r>
      <w:r w:rsidR="00261794">
        <w:t>ы</w:t>
      </w:r>
      <w:r>
        <w:t>, информирующи</w:t>
      </w:r>
      <w:r w:rsidR="00261794">
        <w:t>е</w:t>
      </w:r>
      <w:r>
        <w:t xml:space="preserve"> о выгодном предложении только в зоне скидок</w:t>
      </w:r>
    </w:p>
    <w:p w14:paraId="799DE945" w14:textId="6084371C" w:rsidR="00130591" w:rsidRDefault="009F6F3D" w:rsidP="009F6F3D">
      <w:pPr>
        <w:pStyle w:val="ListParagraph"/>
        <w:numPr>
          <w:ilvl w:val="1"/>
          <w:numId w:val="35"/>
        </w:numPr>
      </w:pPr>
      <w:r>
        <w:t xml:space="preserve">Незначительное отставание – не перемещать модели, использовать красные </w:t>
      </w:r>
      <w:r>
        <w:lastRenderedPageBreak/>
        <w:t>ценники с указанием старой и новой цены.</w:t>
      </w:r>
    </w:p>
    <w:p w14:paraId="5D43ADB1" w14:textId="7D316867" w:rsidR="00D871AC" w:rsidRPr="00BB477A" w:rsidRDefault="00D871AC" w:rsidP="00D871AC">
      <w:r>
        <w:t>Таким образом, основным результатом данной работы является разработка рекомендаций по использованию инструментов мерчандайзинга для стимулирования сбыта выделенного ассортимента товаров. Рекомендации основаны на изученной теоретической литературе по</w:t>
      </w:r>
      <w:r w:rsidR="00C7345E">
        <w:t xml:space="preserve"> использованию инструментов мерчандайзинга и выводах из эмпирического исследования, а также привязаны к специфике мерчандайзинга в компании </w:t>
      </w:r>
      <w:r w:rsidR="00C7345E">
        <w:rPr>
          <w:lang w:val="en-US"/>
        </w:rPr>
        <w:t>ECCO</w:t>
      </w:r>
      <w:r w:rsidR="00C7345E" w:rsidRPr="00C7345E">
        <w:t>.</w:t>
      </w:r>
      <w:r w:rsidR="00C7345E">
        <w:t xml:space="preserve"> Они не являются четким руководством к действию, потому что эффективный мерчандайзинг должен быть адаптирован под особенности каждой специфичной ситуации. Однако рекомендации дают общее представление о направлении, в котором следует разрабатывать план действий по применению инструментов мерчандайзинга для решения актуальной бизнес-задачи</w:t>
      </w:r>
      <w:r w:rsidR="00BB477A">
        <w:t xml:space="preserve">, поэтому они будут полезны мерчандайзерам компании </w:t>
      </w:r>
      <w:r w:rsidR="00BB477A">
        <w:rPr>
          <w:lang w:val="en-US"/>
        </w:rPr>
        <w:t>ECCO</w:t>
      </w:r>
      <w:r w:rsidR="00BB477A">
        <w:t>.</w:t>
      </w:r>
    </w:p>
    <w:p w14:paraId="47C5C6FD" w14:textId="4343A2F5" w:rsidR="00433B74" w:rsidRDefault="00433B74" w:rsidP="00433B74">
      <w:pPr>
        <w:pStyle w:val="Heading1"/>
      </w:pPr>
      <w:bookmarkStart w:id="129" w:name="_Toc63396281"/>
      <w:bookmarkStart w:id="130" w:name="_Toc63396769"/>
      <w:bookmarkStart w:id="131" w:name="_Toc63397170"/>
      <w:bookmarkStart w:id="132" w:name="_Toc69058278"/>
      <w:bookmarkStart w:id="133" w:name="_Toc73567855"/>
      <w:r>
        <w:lastRenderedPageBreak/>
        <w:t>Список использованных литературных источников и информационных материалов</w:t>
      </w:r>
      <w:bookmarkEnd w:id="129"/>
      <w:bookmarkEnd w:id="130"/>
      <w:bookmarkEnd w:id="131"/>
      <w:bookmarkEnd w:id="132"/>
      <w:bookmarkEnd w:id="133"/>
    </w:p>
    <w:p w14:paraId="5A98D7F1" w14:textId="3D424498" w:rsidR="0034523D" w:rsidRPr="0034523D" w:rsidRDefault="0034523D" w:rsidP="0034523D">
      <w:pPr>
        <w:pStyle w:val="ListParagraph"/>
        <w:numPr>
          <w:ilvl w:val="0"/>
          <w:numId w:val="26"/>
        </w:numPr>
        <w:tabs>
          <w:tab w:val="left" w:pos="2926"/>
        </w:tabs>
        <w:rPr>
          <w:color w:val="000000" w:themeColor="text1"/>
        </w:rPr>
      </w:pPr>
      <w:r w:rsidRPr="0034523D">
        <w:rPr>
          <w:color w:val="000000" w:themeColor="text1"/>
        </w:rPr>
        <w:t>Баркан Д. И. Управление продажами: Учебник / Высшая школа менеджмента СПбГУ. — СПб.: Издательский дом СПбГУ, 2007.</w:t>
      </w:r>
    </w:p>
    <w:p w14:paraId="5E19BE09" w14:textId="6DBBD9A1" w:rsidR="003040AA" w:rsidRDefault="003040AA" w:rsidP="003040AA">
      <w:pPr>
        <w:pStyle w:val="ListParagraph"/>
        <w:numPr>
          <w:ilvl w:val="0"/>
          <w:numId w:val="26"/>
        </w:numPr>
        <w:rPr>
          <w:color w:val="000000" w:themeColor="text1"/>
          <w:lang w:val="en-RU"/>
        </w:rPr>
      </w:pPr>
      <w:r w:rsidRPr="003040AA">
        <w:rPr>
          <w:color w:val="000000" w:themeColor="text1"/>
          <w:lang w:val="en-RU"/>
        </w:rPr>
        <w:t>Берман Б., Эванс Д. Р. Маркетинг //</w:t>
      </w:r>
      <w:r>
        <w:rPr>
          <w:color w:val="000000" w:themeColor="text1"/>
        </w:rPr>
        <w:t xml:space="preserve"> </w:t>
      </w:r>
      <w:r w:rsidRPr="003040AA">
        <w:rPr>
          <w:color w:val="000000" w:themeColor="text1"/>
          <w:lang w:val="en-RU"/>
        </w:rPr>
        <w:t>М.: Экономика. – 1993.</w:t>
      </w:r>
    </w:p>
    <w:p w14:paraId="6C8774D7" w14:textId="0104DF94" w:rsidR="00377C01" w:rsidRPr="00377C01" w:rsidRDefault="00377C01" w:rsidP="00377C01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377C01">
        <w:rPr>
          <w:color w:val="000000" w:themeColor="text1"/>
        </w:rPr>
        <w:t xml:space="preserve">Варлей Р. Управление розничными продажами. </w:t>
      </w:r>
      <w:r w:rsidRPr="00377C01">
        <w:rPr>
          <w:color w:val="000000" w:themeColor="text1"/>
          <w:lang w:val="en-US"/>
        </w:rPr>
        <w:t>Мерчандайзинг /</w:t>
      </w:r>
      <w:r w:rsidR="00C34200">
        <w:rPr>
          <w:color w:val="000000" w:themeColor="text1"/>
        </w:rPr>
        <w:t xml:space="preserve"> </w:t>
      </w:r>
      <w:r w:rsidRPr="00377C01">
        <w:rPr>
          <w:color w:val="000000" w:themeColor="text1"/>
          <w:lang w:val="en-US"/>
        </w:rPr>
        <w:t xml:space="preserve">М.: </w:t>
      </w:r>
      <w:proofErr w:type="spellStart"/>
      <w:r w:rsidRPr="00377C01">
        <w:rPr>
          <w:color w:val="000000" w:themeColor="text1"/>
          <w:lang w:val="en-US"/>
        </w:rPr>
        <w:t>Проспект</w:t>
      </w:r>
      <w:proofErr w:type="spellEnd"/>
      <w:r w:rsidRPr="00377C01">
        <w:rPr>
          <w:color w:val="000000" w:themeColor="text1"/>
          <w:lang w:val="en-US"/>
        </w:rPr>
        <w:t>. – 2004.</w:t>
      </w:r>
    </w:p>
    <w:p w14:paraId="51DC8844" w14:textId="00EB4DF1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D65C51">
        <w:rPr>
          <w:color w:val="000000" w:themeColor="text1"/>
        </w:rPr>
        <w:t>Вертегов</w:t>
      </w:r>
      <w:proofErr w:type="spellEnd"/>
      <w:r w:rsidRPr="00D65C51">
        <w:rPr>
          <w:color w:val="000000" w:themeColor="text1"/>
        </w:rPr>
        <w:t>, В. 4</w:t>
      </w:r>
      <w:r w:rsidRPr="00D65C51">
        <w:rPr>
          <w:color w:val="000000" w:themeColor="text1"/>
          <w:lang w:val="en-US"/>
        </w:rPr>
        <w:t>P</w:t>
      </w:r>
      <w:r w:rsidRPr="00D65C51">
        <w:rPr>
          <w:color w:val="000000" w:themeColor="text1"/>
        </w:rPr>
        <w:t xml:space="preserve">-мерчандайзинг – эффективный и </w:t>
      </w:r>
      <w:proofErr w:type="spellStart"/>
      <w:r w:rsidRPr="00D65C51">
        <w:rPr>
          <w:color w:val="000000" w:themeColor="text1"/>
        </w:rPr>
        <w:t>малозатратный</w:t>
      </w:r>
      <w:proofErr w:type="spellEnd"/>
      <w:r w:rsidRPr="00D65C51">
        <w:rPr>
          <w:color w:val="000000" w:themeColor="text1"/>
        </w:rPr>
        <w:t xml:space="preserve"> инструмент </w:t>
      </w:r>
      <w:proofErr w:type="spellStart"/>
      <w:r w:rsidRPr="00D65C51">
        <w:rPr>
          <w:color w:val="000000" w:themeColor="text1"/>
        </w:rPr>
        <w:t>брендинга</w:t>
      </w:r>
      <w:proofErr w:type="spellEnd"/>
      <w:r w:rsidRPr="00D65C51">
        <w:rPr>
          <w:color w:val="000000" w:themeColor="text1"/>
        </w:rPr>
        <w:t xml:space="preserve"> / </w:t>
      </w:r>
      <w:proofErr w:type="spellStart"/>
      <w:r w:rsidRPr="00D65C51">
        <w:rPr>
          <w:color w:val="000000" w:themeColor="text1"/>
        </w:rPr>
        <w:t>Вертегов</w:t>
      </w:r>
      <w:proofErr w:type="spellEnd"/>
      <w:r w:rsidRPr="00D65C51">
        <w:rPr>
          <w:color w:val="000000" w:themeColor="text1"/>
        </w:rPr>
        <w:t xml:space="preserve">, В. / Бренд-менеджмент. – 2009. – </w:t>
      </w:r>
      <w:r w:rsidRPr="00D65C51">
        <w:rPr>
          <w:color w:val="000000" w:themeColor="text1"/>
          <w:lang w:val="en-US"/>
        </w:rPr>
        <w:t>No</w:t>
      </w:r>
      <w:r w:rsidRPr="00D65C51">
        <w:rPr>
          <w:color w:val="000000" w:themeColor="text1"/>
        </w:rPr>
        <w:t xml:space="preserve"> 6. – С. 374–387. Режим доступа: </w:t>
      </w:r>
      <w:hyperlink r:id="rId34" w:history="1">
        <w:r w:rsidRPr="00D65C51">
          <w:rPr>
            <w:rStyle w:val="Hyperlink"/>
            <w:color w:val="000000" w:themeColor="text1"/>
            <w:lang w:val="en-US"/>
          </w:rPr>
          <w:t>https</w:t>
        </w:r>
        <w:r w:rsidRPr="00D65C51">
          <w:rPr>
            <w:rStyle w:val="Hyperlink"/>
            <w:color w:val="000000" w:themeColor="text1"/>
          </w:rPr>
          <w:t>://</w:t>
        </w:r>
        <w:r w:rsidRPr="00D65C51">
          <w:rPr>
            <w:rStyle w:val="Hyperlink"/>
            <w:color w:val="000000" w:themeColor="text1"/>
            <w:lang w:val="en-US"/>
          </w:rPr>
          <w:t>proxy</w:t>
        </w:r>
        <w:r w:rsidRPr="00D65C51">
          <w:rPr>
            <w:rStyle w:val="Hyperlink"/>
            <w:color w:val="000000" w:themeColor="text1"/>
          </w:rPr>
          <w:t>.</w:t>
        </w:r>
        <w:r w:rsidRPr="00D65C51">
          <w:rPr>
            <w:rStyle w:val="Hyperlink"/>
            <w:color w:val="000000" w:themeColor="text1"/>
            <w:lang w:val="en-US"/>
          </w:rPr>
          <w:t>library</w:t>
        </w:r>
        <w:r w:rsidRPr="00D65C51">
          <w:rPr>
            <w:rStyle w:val="Hyperlink"/>
            <w:color w:val="000000" w:themeColor="text1"/>
          </w:rPr>
          <w:t>.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spbu</w:t>
        </w:r>
        <w:proofErr w:type="spellEnd"/>
        <w:r w:rsidRPr="00D65C51">
          <w:rPr>
            <w:rStyle w:val="Hyperlink"/>
            <w:color w:val="000000" w:themeColor="text1"/>
          </w:rPr>
          <w:t>.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ru</w:t>
        </w:r>
        <w:proofErr w:type="spellEnd"/>
        <w:r w:rsidRPr="00D65C51">
          <w:rPr>
            <w:rStyle w:val="Hyperlink"/>
            <w:color w:val="000000" w:themeColor="text1"/>
          </w:rPr>
          <w:t>:3014/</w:t>
        </w:r>
        <w:r w:rsidRPr="00D65C51">
          <w:rPr>
            <w:rStyle w:val="Hyperlink"/>
            <w:color w:val="000000" w:themeColor="text1"/>
            <w:lang w:val="en-US"/>
          </w:rPr>
          <w:t>article</w:t>
        </w:r>
        <w:r w:rsidRPr="00D65C51">
          <w:rPr>
            <w:rStyle w:val="Hyperlink"/>
            <w:color w:val="000000" w:themeColor="text1"/>
          </w:rPr>
          <w:t>-00</w:t>
        </w:r>
        <w:r w:rsidRPr="00D65C51">
          <w:rPr>
            <w:rStyle w:val="Hyperlink"/>
            <w:color w:val="000000" w:themeColor="text1"/>
            <w:lang w:val="en-US"/>
          </w:rPr>
          <w:t>to</w:t>
        </w:r>
        <w:r w:rsidRPr="00D65C51">
          <w:rPr>
            <w:rStyle w:val="Hyperlink"/>
            <w:color w:val="000000" w:themeColor="text1"/>
          </w:rPr>
          <w:t>.</w:t>
        </w:r>
        <w:r w:rsidRPr="00D65C51">
          <w:rPr>
            <w:rStyle w:val="Hyperlink"/>
            <w:color w:val="000000" w:themeColor="text1"/>
            <w:lang w:val="en-US"/>
          </w:rPr>
          <w:t>html</w:t>
        </w:r>
      </w:hyperlink>
    </w:p>
    <w:p w14:paraId="14647BD6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Волков, К. Комплекс коммуникаций внутри магазина / Маркетинговые коммуникации. — 2006. – </w:t>
      </w:r>
      <w:proofErr w:type="spellStart"/>
      <w:r w:rsidRPr="00D65C51">
        <w:rPr>
          <w:color w:val="000000" w:themeColor="text1"/>
        </w:rPr>
        <w:t>No</w:t>
      </w:r>
      <w:proofErr w:type="spellEnd"/>
      <w:r w:rsidRPr="00D65C51">
        <w:rPr>
          <w:color w:val="000000" w:themeColor="text1"/>
        </w:rPr>
        <w:t xml:space="preserve"> 6. – С.336–342. Режим доступа: </w:t>
      </w:r>
      <w:hyperlink r:id="rId35" w:history="1">
        <w:r w:rsidRPr="00D65C51">
          <w:rPr>
            <w:rStyle w:val="Hyperlink"/>
            <w:color w:val="000000" w:themeColor="text1"/>
          </w:rPr>
          <w:t>https://proxy.library.spbu.ru:3014/article-ayt9.html</w:t>
        </w:r>
      </w:hyperlink>
    </w:p>
    <w:p w14:paraId="77079D73" w14:textId="77777777" w:rsidR="004B095D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>Галун, Д. Визуальный мерчандайзинг. Не только бизнес. / Галун, Д. – СПб.: Питер, 2020</w:t>
      </w:r>
      <w:r w:rsidR="004B095D">
        <w:rPr>
          <w:color w:val="000000" w:themeColor="text1"/>
        </w:rPr>
        <w:t>.</w:t>
      </w:r>
    </w:p>
    <w:p w14:paraId="451D4006" w14:textId="642A1A07" w:rsidR="004B095D" w:rsidRPr="004B095D" w:rsidRDefault="004B095D" w:rsidP="004B095D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4B095D">
        <w:rPr>
          <w:color w:val="000000" w:themeColor="text1"/>
        </w:rPr>
        <w:t xml:space="preserve">Гурская С. и др. (ред.). Управление продажами. – </w:t>
      </w:r>
      <w:proofErr w:type="spellStart"/>
      <w:r>
        <w:rPr>
          <w:color w:val="000000" w:themeColor="text1"/>
        </w:rPr>
        <w:t>Литрес</w:t>
      </w:r>
      <w:proofErr w:type="spellEnd"/>
      <w:r w:rsidRPr="004B095D">
        <w:rPr>
          <w:color w:val="000000" w:themeColor="text1"/>
        </w:rPr>
        <w:t>, 2017.</w:t>
      </w:r>
    </w:p>
    <w:p w14:paraId="0DA74135" w14:textId="77777777" w:rsidR="000F4650" w:rsidRPr="000F4650" w:rsidRDefault="00D65C51" w:rsidP="00621FC2">
      <w:pPr>
        <w:pStyle w:val="ListParagraph"/>
        <w:numPr>
          <w:ilvl w:val="0"/>
          <w:numId w:val="26"/>
        </w:numPr>
        <w:rPr>
          <w:rStyle w:val="Hyperlink"/>
          <w:color w:val="000000" w:themeColor="text1"/>
          <w:u w:val="none"/>
        </w:rPr>
      </w:pPr>
      <w:r w:rsidRPr="00D65C51">
        <w:rPr>
          <w:color w:val="000000" w:themeColor="text1"/>
        </w:rPr>
        <w:t xml:space="preserve">Карточка организации ООО «ЭККО-РОС». / Синапс. – 2020. – Режим доступа:  </w:t>
      </w:r>
      <w:hyperlink r:id="rId36" w:history="1">
        <w:r w:rsidRPr="00D65C51">
          <w:rPr>
            <w:rStyle w:val="Hyperlink"/>
            <w:color w:val="000000" w:themeColor="text1"/>
          </w:rPr>
          <w:t>https://synapsenet.ru/searchorganization/organization/1025005330404-ooo-ekkoros</w:t>
        </w:r>
      </w:hyperlink>
      <w:r w:rsidR="000F4650">
        <w:rPr>
          <w:rStyle w:val="Hyperlink"/>
          <w:color w:val="000000" w:themeColor="text1"/>
        </w:rPr>
        <w:t xml:space="preserve"> </w:t>
      </w:r>
    </w:p>
    <w:p w14:paraId="18136575" w14:textId="0ABE6B82" w:rsidR="00D65C51" w:rsidRPr="000F4650" w:rsidRDefault="000F4650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0F4650">
        <w:rPr>
          <w:rStyle w:val="Hyperlink"/>
          <w:color w:val="000000" w:themeColor="text1"/>
          <w:u w:val="none"/>
        </w:rPr>
        <w:t>Кирюков</w:t>
      </w:r>
      <w:proofErr w:type="spellEnd"/>
      <w:r w:rsidRPr="000F4650">
        <w:rPr>
          <w:rStyle w:val="Hyperlink"/>
          <w:color w:val="000000" w:themeColor="text1"/>
          <w:u w:val="none"/>
        </w:rPr>
        <w:t>, С.</w:t>
      </w:r>
      <w:r>
        <w:rPr>
          <w:rStyle w:val="Hyperlink"/>
          <w:color w:val="000000" w:themeColor="text1"/>
          <w:u w:val="none"/>
        </w:rPr>
        <w:t xml:space="preserve"> </w:t>
      </w:r>
      <w:r w:rsidRPr="000F4650">
        <w:rPr>
          <w:rStyle w:val="Hyperlink"/>
          <w:color w:val="000000" w:themeColor="text1"/>
          <w:u w:val="none"/>
        </w:rPr>
        <w:t>Управление маркетинговыми каналами: учебник. / Издательство Санкт-Петербургского университета, 2010.</w:t>
      </w:r>
      <w:r>
        <w:rPr>
          <w:rStyle w:val="Hyperlink"/>
          <w:color w:val="000000" w:themeColor="text1"/>
          <w:u w:val="none"/>
        </w:rPr>
        <w:t xml:space="preserve"> </w:t>
      </w:r>
    </w:p>
    <w:p w14:paraId="7B2418EE" w14:textId="77777777" w:rsidR="000C3AEA" w:rsidRDefault="00D65C51" w:rsidP="000C3AEA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813413">
        <w:rPr>
          <w:color w:val="000000" w:themeColor="text1"/>
        </w:rPr>
        <w:t>Клочкова</w:t>
      </w:r>
      <w:proofErr w:type="spellEnd"/>
      <w:r w:rsidRPr="00813413">
        <w:rPr>
          <w:color w:val="000000" w:themeColor="text1"/>
        </w:rPr>
        <w:t xml:space="preserve"> М., Логинова Н., Якорева A. Мерчандайзинг: учебно-практическое пособие. / </w:t>
      </w:r>
      <w:proofErr w:type="spellStart"/>
      <w:r w:rsidRPr="00813413">
        <w:rPr>
          <w:color w:val="000000" w:themeColor="text1"/>
        </w:rPr>
        <w:t>Клочкова</w:t>
      </w:r>
      <w:proofErr w:type="spellEnd"/>
      <w:r w:rsidRPr="00813413">
        <w:rPr>
          <w:color w:val="000000" w:themeColor="text1"/>
        </w:rPr>
        <w:t xml:space="preserve"> М. – М.: Дашков и Ко., 2009.</w:t>
      </w:r>
      <w:r w:rsidR="000C3AEA">
        <w:rPr>
          <w:color w:val="000000" w:themeColor="text1"/>
        </w:rPr>
        <w:t xml:space="preserve"> </w:t>
      </w:r>
    </w:p>
    <w:p w14:paraId="0BA69A30" w14:textId="7BBE616B" w:rsidR="00813413" w:rsidRPr="000C3AEA" w:rsidRDefault="000C3AEA" w:rsidP="000C3AEA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0C3AEA">
        <w:rPr>
          <w:color w:val="000000" w:themeColor="text1"/>
        </w:rPr>
        <w:t>Князев С. В. Музыка в торговом зале / Маркетинг и маркетинговые</w:t>
      </w:r>
      <w:r>
        <w:rPr>
          <w:color w:val="000000" w:themeColor="text1"/>
        </w:rPr>
        <w:t xml:space="preserve"> </w:t>
      </w:r>
      <w:r w:rsidRPr="000C3AEA">
        <w:rPr>
          <w:color w:val="000000" w:themeColor="text1"/>
        </w:rPr>
        <w:t>исследования. – 2004.</w:t>
      </w:r>
    </w:p>
    <w:p w14:paraId="2654E63E" w14:textId="77777777" w:rsidR="00E81BC0" w:rsidRDefault="00813413" w:rsidP="00813413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813413">
        <w:rPr>
          <w:color w:val="000000" w:themeColor="text1"/>
        </w:rPr>
        <w:t>Ко</w:t>
      </w:r>
      <w:r>
        <w:rPr>
          <w:color w:val="000000" w:themeColor="text1"/>
        </w:rPr>
        <w:t>л</w:t>
      </w:r>
      <w:r w:rsidRPr="00813413">
        <w:rPr>
          <w:color w:val="000000" w:themeColor="text1"/>
        </w:rPr>
        <w:t>борн</w:t>
      </w:r>
      <w:proofErr w:type="spellEnd"/>
      <w:r w:rsidRPr="00813413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813413">
        <w:rPr>
          <w:color w:val="000000" w:themeColor="text1"/>
        </w:rPr>
        <w:t xml:space="preserve"> Идеальный магазин / </w:t>
      </w:r>
      <w:r w:rsidRPr="00D65C51">
        <w:rPr>
          <w:color w:val="000000" w:themeColor="text1"/>
        </w:rPr>
        <w:t xml:space="preserve">Пер. с англ. под </w:t>
      </w:r>
      <w:r w:rsidRPr="00813413">
        <w:rPr>
          <w:color w:val="000000" w:themeColor="text1"/>
        </w:rPr>
        <w:t xml:space="preserve">ред. И. О. Черкасовой. </w:t>
      </w:r>
      <w:r w:rsidRPr="00D65C51">
        <w:rPr>
          <w:color w:val="000000" w:themeColor="text1"/>
        </w:rPr>
        <w:t xml:space="preserve">– </w:t>
      </w:r>
      <w:r w:rsidRPr="00813413">
        <w:rPr>
          <w:color w:val="000000" w:themeColor="text1"/>
        </w:rPr>
        <w:t>СПб.: Издательский дом «Нева», 2003</w:t>
      </w:r>
      <w:r>
        <w:rPr>
          <w:color w:val="000000" w:themeColor="text1"/>
        </w:rPr>
        <w:t>.</w:t>
      </w:r>
    </w:p>
    <w:p w14:paraId="6D9B28E5" w14:textId="11D9C21B" w:rsidR="00813413" w:rsidRPr="00813413" w:rsidRDefault="00E81BC0" w:rsidP="00813413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E81BC0">
        <w:rPr>
          <w:color w:val="000000" w:themeColor="text1"/>
        </w:rPr>
        <w:t>Ко</w:t>
      </w:r>
      <w:r>
        <w:rPr>
          <w:color w:val="000000" w:themeColor="text1"/>
        </w:rPr>
        <w:t>л</w:t>
      </w:r>
      <w:r w:rsidRPr="00E81BC0">
        <w:rPr>
          <w:color w:val="000000" w:themeColor="text1"/>
        </w:rPr>
        <w:t>борн</w:t>
      </w:r>
      <w:proofErr w:type="spellEnd"/>
      <w:r w:rsidRPr="00E81BC0">
        <w:rPr>
          <w:color w:val="000000" w:themeColor="text1"/>
        </w:rPr>
        <w:t xml:space="preserve"> Р</w:t>
      </w:r>
      <w:r>
        <w:rPr>
          <w:color w:val="000000" w:themeColor="text1"/>
        </w:rPr>
        <w:t>.</w:t>
      </w:r>
      <w:r w:rsidRPr="00E81BC0">
        <w:rPr>
          <w:color w:val="000000" w:themeColor="text1"/>
        </w:rPr>
        <w:t xml:space="preserve"> Мерчандайзинг: Принципы успешной торговли</w:t>
      </w:r>
      <w:r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>/ Пер. с англ. под ред</w:t>
      </w:r>
      <w:r w:rsidRPr="00813413">
        <w:rPr>
          <w:color w:val="000000" w:themeColor="text1"/>
        </w:rPr>
        <w:t xml:space="preserve">. А. </w:t>
      </w:r>
      <w:r>
        <w:rPr>
          <w:color w:val="000000" w:themeColor="text1"/>
        </w:rPr>
        <w:t xml:space="preserve">А. </w:t>
      </w:r>
      <w:r w:rsidRPr="00813413">
        <w:rPr>
          <w:color w:val="000000" w:themeColor="text1"/>
        </w:rPr>
        <w:t>Романченко</w:t>
      </w:r>
      <w:r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 xml:space="preserve">– СПб.: </w:t>
      </w:r>
      <w:r w:rsidRPr="00813413">
        <w:rPr>
          <w:color w:val="000000" w:themeColor="text1"/>
        </w:rPr>
        <w:t>Издательский дом</w:t>
      </w:r>
      <w:r w:rsidRPr="00D65C51">
        <w:rPr>
          <w:color w:val="000000" w:themeColor="text1"/>
        </w:rPr>
        <w:t xml:space="preserve"> </w:t>
      </w:r>
      <w:r w:rsidRPr="00813413">
        <w:rPr>
          <w:color w:val="000000" w:themeColor="text1"/>
        </w:rPr>
        <w:t xml:space="preserve">Нева, </w:t>
      </w:r>
      <w:r w:rsidRPr="00E81BC0">
        <w:rPr>
          <w:color w:val="000000" w:themeColor="text1"/>
        </w:rPr>
        <w:t>2002</w:t>
      </w:r>
    </w:p>
    <w:p w14:paraId="5C7E7E3C" w14:textId="35D6773B" w:rsidR="00813413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D65C51">
        <w:rPr>
          <w:color w:val="000000" w:themeColor="text1"/>
        </w:rPr>
        <w:t>Колборн</w:t>
      </w:r>
      <w:proofErr w:type="spellEnd"/>
      <w:r w:rsidRPr="00D65C51">
        <w:rPr>
          <w:color w:val="000000" w:themeColor="text1"/>
        </w:rPr>
        <w:t xml:space="preserve">, Р. Мерчандайзинг / Пер. с англ. под ред. И. О. Черкасовой. – СПб.: </w:t>
      </w:r>
      <w:r w:rsidR="00813413" w:rsidRPr="00813413">
        <w:rPr>
          <w:color w:val="000000" w:themeColor="text1"/>
        </w:rPr>
        <w:t>Издательский дом</w:t>
      </w:r>
      <w:r w:rsidR="00813413" w:rsidRPr="00D65C51"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>«Нева», 2004.</w:t>
      </w:r>
      <w:r w:rsidR="00813413">
        <w:rPr>
          <w:color w:val="000000" w:themeColor="text1"/>
        </w:rPr>
        <w:t xml:space="preserve"> </w:t>
      </w:r>
    </w:p>
    <w:p w14:paraId="2D087C02" w14:textId="5BCBC3B1" w:rsidR="00AA5240" w:rsidRPr="00110F3F" w:rsidRDefault="00110F3F" w:rsidP="00110F3F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110F3F">
        <w:rPr>
          <w:color w:val="000000" w:themeColor="text1"/>
        </w:rPr>
        <w:t>Ko</w:t>
      </w:r>
      <w:r>
        <w:rPr>
          <w:color w:val="000000" w:themeColor="text1"/>
        </w:rPr>
        <w:t>т</w:t>
      </w:r>
      <w:r w:rsidRPr="00110F3F">
        <w:rPr>
          <w:color w:val="000000" w:themeColor="text1"/>
        </w:rPr>
        <w:t>лep</w:t>
      </w:r>
      <w:proofErr w:type="spellEnd"/>
      <w:r w:rsidRPr="00110F3F">
        <w:rPr>
          <w:color w:val="000000" w:themeColor="text1"/>
        </w:rPr>
        <w:t xml:space="preserve"> Ф., </w:t>
      </w:r>
      <w:proofErr w:type="spellStart"/>
      <w:r w:rsidRPr="00110F3F">
        <w:rPr>
          <w:color w:val="000000" w:themeColor="text1"/>
        </w:rPr>
        <w:t>Keллep</w:t>
      </w:r>
      <w:proofErr w:type="spellEnd"/>
      <w:r w:rsidRPr="00110F3F">
        <w:rPr>
          <w:color w:val="000000" w:themeColor="text1"/>
        </w:rPr>
        <w:t xml:space="preserve"> К. Маркетинг менеджмент. </w:t>
      </w:r>
      <w:r w:rsidRPr="00B15942">
        <w:rPr>
          <w:color w:val="000000" w:themeColor="text1"/>
        </w:rPr>
        <w:t xml:space="preserve">/ </w:t>
      </w:r>
      <w:r w:rsidRPr="00110F3F">
        <w:rPr>
          <w:color w:val="000000" w:themeColor="text1"/>
        </w:rPr>
        <w:t>12-е изд. СПб.: Питер, 2006.</w:t>
      </w:r>
    </w:p>
    <w:p w14:paraId="7FA8EB98" w14:textId="50A7137C" w:rsidR="00813413" w:rsidRPr="00AA5240" w:rsidRDefault="00AA5240" w:rsidP="00AA524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AA5240">
        <w:rPr>
          <w:color w:val="000000" w:themeColor="text1"/>
        </w:rPr>
        <w:t>Крылов А. В., Ефимов Р. А. Место продажи. Подсказки «немого продавца» / Управление каналами дистрибуции</w:t>
      </w:r>
      <w:r>
        <w:rPr>
          <w:color w:val="000000" w:themeColor="text1"/>
        </w:rPr>
        <w:t>, 2006.</w:t>
      </w:r>
    </w:p>
    <w:p w14:paraId="3C603E80" w14:textId="77777777" w:rsidR="00F11868" w:rsidRDefault="00813413" w:rsidP="00C3420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813413">
        <w:rPr>
          <w:color w:val="000000" w:themeColor="text1"/>
        </w:rPr>
        <w:t xml:space="preserve">Кузнецов Д. В. В мерчандайзинге нет мелочей. </w:t>
      </w:r>
      <w:r w:rsidRPr="00D65C51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813413">
        <w:rPr>
          <w:color w:val="000000" w:themeColor="text1"/>
        </w:rPr>
        <w:t>Журнал «Российская торговля»,</w:t>
      </w:r>
      <w:r>
        <w:rPr>
          <w:color w:val="000000" w:themeColor="text1"/>
        </w:rPr>
        <w:t xml:space="preserve"> 2006.</w:t>
      </w:r>
      <w:r w:rsidR="00F11868">
        <w:rPr>
          <w:color w:val="000000" w:themeColor="text1"/>
        </w:rPr>
        <w:t xml:space="preserve"> </w:t>
      </w:r>
    </w:p>
    <w:p w14:paraId="6112803E" w14:textId="77777777" w:rsidR="00A709C0" w:rsidRDefault="00F11868" w:rsidP="00C3420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F11868">
        <w:rPr>
          <w:color w:val="000000" w:themeColor="text1"/>
        </w:rPr>
        <w:t>Купер Р.</w:t>
      </w:r>
      <w:r>
        <w:rPr>
          <w:color w:val="000000" w:themeColor="text1"/>
        </w:rPr>
        <w:t>,</w:t>
      </w:r>
      <w:r w:rsidRPr="00F11868">
        <w:rPr>
          <w:color w:val="000000" w:themeColor="text1"/>
        </w:rPr>
        <w:t xml:space="preserve"> Пресс М. Власть дизайна: Ключ к сердцу потребителя / </w:t>
      </w:r>
      <w:r>
        <w:rPr>
          <w:color w:val="000000" w:themeColor="text1"/>
        </w:rPr>
        <w:t>П</w:t>
      </w:r>
      <w:r w:rsidRPr="00F11868">
        <w:rPr>
          <w:color w:val="000000" w:themeColor="text1"/>
        </w:rPr>
        <w:t>ер. Поплавской А.Н.</w:t>
      </w:r>
      <w:r>
        <w:rPr>
          <w:color w:val="000000" w:themeColor="text1"/>
        </w:rPr>
        <w:t xml:space="preserve"> </w:t>
      </w:r>
      <w:r w:rsidRPr="00F11868">
        <w:rPr>
          <w:color w:val="000000" w:themeColor="text1"/>
        </w:rPr>
        <w:t xml:space="preserve">/ </w:t>
      </w:r>
      <w:r>
        <w:rPr>
          <w:color w:val="000000" w:themeColor="text1"/>
        </w:rPr>
        <w:t>П</w:t>
      </w:r>
      <w:r w:rsidRPr="00F11868">
        <w:rPr>
          <w:color w:val="000000" w:themeColor="text1"/>
        </w:rPr>
        <w:t xml:space="preserve">од ред. </w:t>
      </w:r>
      <w:proofErr w:type="spellStart"/>
      <w:r w:rsidRPr="00F11868">
        <w:rPr>
          <w:color w:val="000000" w:themeColor="text1"/>
        </w:rPr>
        <w:t>Буландо</w:t>
      </w:r>
      <w:proofErr w:type="spellEnd"/>
      <w:r w:rsidRPr="00F11868">
        <w:rPr>
          <w:color w:val="000000" w:themeColor="text1"/>
        </w:rPr>
        <w:t xml:space="preserve"> Б.П.</w:t>
      </w:r>
      <w:r w:rsidRPr="002D42B8"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F11868">
        <w:rPr>
          <w:color w:val="000000" w:themeColor="text1"/>
        </w:rPr>
        <w:t xml:space="preserve">М.: </w:t>
      </w:r>
      <w:proofErr w:type="spellStart"/>
      <w:r w:rsidRPr="00F11868">
        <w:rPr>
          <w:color w:val="000000" w:themeColor="text1"/>
        </w:rPr>
        <w:t>Гревцов</w:t>
      </w:r>
      <w:proofErr w:type="spellEnd"/>
      <w:r w:rsidRPr="002D42B8">
        <w:rPr>
          <w:color w:val="000000" w:themeColor="text1"/>
        </w:rPr>
        <w:t xml:space="preserve"> </w:t>
      </w:r>
      <w:proofErr w:type="spellStart"/>
      <w:r w:rsidRPr="00F11868">
        <w:rPr>
          <w:color w:val="000000" w:themeColor="text1"/>
        </w:rPr>
        <w:t>Паблишер</w:t>
      </w:r>
      <w:proofErr w:type="spellEnd"/>
      <w:r w:rsidRPr="00F11868">
        <w:rPr>
          <w:color w:val="000000" w:themeColor="text1"/>
        </w:rPr>
        <w:t>, 2008.</w:t>
      </w:r>
      <w:r w:rsidR="00A709C0">
        <w:rPr>
          <w:color w:val="000000" w:themeColor="text1"/>
        </w:rPr>
        <w:t xml:space="preserve"> </w:t>
      </w:r>
    </w:p>
    <w:p w14:paraId="02336550" w14:textId="5F072BCE" w:rsidR="00C34200" w:rsidRPr="00C34200" w:rsidRDefault="00A709C0" w:rsidP="00C3420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A709C0">
        <w:rPr>
          <w:color w:val="000000" w:themeColor="text1"/>
        </w:rPr>
        <w:lastRenderedPageBreak/>
        <w:t xml:space="preserve">Леви М., </w:t>
      </w:r>
      <w:proofErr w:type="spellStart"/>
      <w:r w:rsidRPr="00A709C0">
        <w:rPr>
          <w:color w:val="000000" w:themeColor="text1"/>
        </w:rPr>
        <w:t>Вейтц</w:t>
      </w:r>
      <w:proofErr w:type="spellEnd"/>
      <w:r w:rsidRPr="00A709C0">
        <w:rPr>
          <w:color w:val="000000" w:themeColor="text1"/>
        </w:rPr>
        <w:t xml:space="preserve"> Б.</w:t>
      </w:r>
      <w:r>
        <w:rPr>
          <w:color w:val="000000" w:themeColor="text1"/>
        </w:rPr>
        <w:t xml:space="preserve"> </w:t>
      </w:r>
      <w:r w:rsidRPr="00A709C0">
        <w:rPr>
          <w:color w:val="000000" w:themeColor="text1"/>
        </w:rPr>
        <w:t>Основы розничной торговли</w:t>
      </w:r>
      <w:r>
        <w:rPr>
          <w:color w:val="000000" w:themeColor="text1"/>
        </w:rPr>
        <w:t xml:space="preserve"> </w:t>
      </w:r>
      <w:r w:rsidRPr="00A709C0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r w:rsidRPr="00A709C0">
        <w:rPr>
          <w:color w:val="000000" w:themeColor="text1"/>
        </w:rPr>
        <w:t xml:space="preserve">Пер. с англ. </w:t>
      </w:r>
      <w:r>
        <w:rPr>
          <w:color w:val="000000" w:themeColor="text1"/>
        </w:rPr>
        <w:t>п</w:t>
      </w:r>
      <w:r w:rsidRPr="00A709C0">
        <w:rPr>
          <w:color w:val="000000" w:themeColor="text1"/>
        </w:rPr>
        <w:t>од ред</w:t>
      </w:r>
      <w:r>
        <w:rPr>
          <w:color w:val="000000" w:themeColor="text1"/>
        </w:rPr>
        <w:t>.</w:t>
      </w:r>
      <w:r w:rsidRPr="00A709C0">
        <w:rPr>
          <w:color w:val="000000" w:themeColor="text1"/>
        </w:rPr>
        <w:t xml:space="preserve"> </w:t>
      </w:r>
      <w:proofErr w:type="spellStart"/>
      <w:r w:rsidRPr="00A709C0">
        <w:rPr>
          <w:color w:val="000000" w:themeColor="text1"/>
        </w:rPr>
        <w:t>Каптуревского</w:t>
      </w:r>
      <w:proofErr w:type="spellEnd"/>
      <w:r w:rsidRPr="00A709C0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Ю.Н. </w:t>
      </w:r>
      <w:r w:rsidRPr="00A709C0">
        <w:rPr>
          <w:color w:val="000000" w:themeColor="text1"/>
        </w:rPr>
        <w:t>/ СПб.: Издательство «Питер», – 1999.</w:t>
      </w:r>
    </w:p>
    <w:p w14:paraId="27C0E5FB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Магомедов Г., Мерчандайзинг как инструмент стимулирования продвижения товаров / Приволжский научный вестник, 2016. Режим доступа: </w:t>
      </w:r>
      <w:hyperlink r:id="rId37" w:history="1">
        <w:r w:rsidRPr="00D65C51">
          <w:rPr>
            <w:rStyle w:val="Hyperlink"/>
            <w:color w:val="000000" w:themeColor="text1"/>
            <w:lang w:val="en-US"/>
          </w:rPr>
          <w:t>https</w:t>
        </w:r>
        <w:r w:rsidRPr="00D65C51">
          <w:rPr>
            <w:rStyle w:val="Hyperlink"/>
            <w:color w:val="000000" w:themeColor="text1"/>
          </w:rPr>
          <w:t>://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cyberleninka</w:t>
        </w:r>
        <w:proofErr w:type="spellEnd"/>
        <w:r w:rsidRPr="00D65C51">
          <w:rPr>
            <w:rStyle w:val="Hyperlink"/>
            <w:color w:val="000000" w:themeColor="text1"/>
          </w:rPr>
          <w:t>.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ru</w:t>
        </w:r>
        <w:proofErr w:type="spellEnd"/>
        <w:r w:rsidRPr="00D65C51">
          <w:rPr>
            <w:rStyle w:val="Hyperlink"/>
            <w:color w:val="000000" w:themeColor="text1"/>
          </w:rPr>
          <w:t>/</w:t>
        </w:r>
        <w:r w:rsidRPr="00D65C51">
          <w:rPr>
            <w:rStyle w:val="Hyperlink"/>
            <w:color w:val="000000" w:themeColor="text1"/>
            <w:lang w:val="en-US"/>
          </w:rPr>
          <w:t>article</w:t>
        </w:r>
        <w:r w:rsidRPr="00D65C51">
          <w:rPr>
            <w:rStyle w:val="Hyperlink"/>
            <w:color w:val="000000" w:themeColor="text1"/>
          </w:rPr>
          <w:t>/</w:t>
        </w:r>
        <w:r w:rsidRPr="00D65C51">
          <w:rPr>
            <w:rStyle w:val="Hyperlink"/>
            <w:color w:val="000000" w:themeColor="text1"/>
            <w:lang w:val="en-US"/>
          </w:rPr>
          <w:t>n</w:t>
        </w:r>
        <w:r w:rsidRPr="00D65C51">
          <w:rPr>
            <w:rStyle w:val="Hyperlink"/>
            <w:color w:val="000000" w:themeColor="text1"/>
          </w:rPr>
          <w:t>/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merchandayzing</w:t>
        </w:r>
        <w:proofErr w:type="spellEnd"/>
        <w:r w:rsidRPr="00D65C51">
          <w:rPr>
            <w:rStyle w:val="Hyperlink"/>
            <w:color w:val="000000" w:themeColor="text1"/>
          </w:rPr>
          <w:t>-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kak</w:t>
        </w:r>
        <w:proofErr w:type="spellEnd"/>
        <w:r w:rsidRPr="00D65C51">
          <w:rPr>
            <w:rStyle w:val="Hyperlink"/>
            <w:color w:val="000000" w:themeColor="text1"/>
          </w:rPr>
          <w:t>-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instrumentstimulirovaniya</w:t>
        </w:r>
        <w:proofErr w:type="spellEnd"/>
        <w:r w:rsidRPr="00D65C51">
          <w:rPr>
            <w:rStyle w:val="Hyperlink"/>
            <w:color w:val="000000" w:themeColor="text1"/>
          </w:rPr>
          <w:t>-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prodvizheniya</w:t>
        </w:r>
        <w:proofErr w:type="spellEnd"/>
        <w:r w:rsidRPr="00D65C51">
          <w:rPr>
            <w:rStyle w:val="Hyperlink"/>
            <w:color w:val="000000" w:themeColor="text1"/>
          </w:rPr>
          <w:t>-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tovarov</w:t>
        </w:r>
        <w:proofErr w:type="spellEnd"/>
        <w:r w:rsidRPr="00D65C51">
          <w:rPr>
            <w:rStyle w:val="Hyperlink"/>
            <w:color w:val="000000" w:themeColor="text1"/>
          </w:rPr>
          <w:t>/</w:t>
        </w:r>
        <w:r w:rsidRPr="00D65C51">
          <w:rPr>
            <w:rStyle w:val="Hyperlink"/>
            <w:color w:val="000000" w:themeColor="text1"/>
            <w:lang w:val="en-US"/>
          </w:rPr>
          <w:t>viewer</w:t>
        </w:r>
      </w:hyperlink>
    </w:p>
    <w:p w14:paraId="2E438B2D" w14:textId="69D1C370" w:rsid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D65C51">
        <w:rPr>
          <w:color w:val="000000" w:themeColor="text1"/>
        </w:rPr>
        <w:t>Малхотра</w:t>
      </w:r>
      <w:proofErr w:type="spellEnd"/>
      <w:r w:rsidRPr="00D65C51">
        <w:rPr>
          <w:color w:val="000000" w:themeColor="text1"/>
        </w:rPr>
        <w:t xml:space="preserve">, </w:t>
      </w:r>
      <w:proofErr w:type="spellStart"/>
      <w:r w:rsidRPr="00D65C51">
        <w:rPr>
          <w:color w:val="000000" w:themeColor="text1"/>
        </w:rPr>
        <w:t>Нэреш</w:t>
      </w:r>
      <w:proofErr w:type="spellEnd"/>
      <w:r w:rsidRPr="00D65C51">
        <w:rPr>
          <w:color w:val="000000" w:themeColor="text1"/>
        </w:rPr>
        <w:t xml:space="preserve"> К. Маркетинговые исследования. Практическое руководство, 3-е издание.: Пер. с англ. — М.: Издательский дом "Вильяме", 2002.</w:t>
      </w:r>
    </w:p>
    <w:p w14:paraId="2F43A164" w14:textId="1B51DEFB" w:rsidR="00C34200" w:rsidRPr="00C34200" w:rsidRDefault="00C34200" w:rsidP="00C3420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C34200">
        <w:rPr>
          <w:color w:val="000000" w:themeColor="text1"/>
        </w:rPr>
        <w:t xml:space="preserve">Маслова Т. Маркетинг / </w:t>
      </w:r>
      <w:r>
        <w:rPr>
          <w:color w:val="000000" w:themeColor="text1"/>
        </w:rPr>
        <w:t xml:space="preserve">ред. </w:t>
      </w:r>
      <w:r w:rsidRPr="00832C7D">
        <w:rPr>
          <w:color w:val="000000" w:themeColor="text1"/>
        </w:rPr>
        <w:t>Маслова Т.</w:t>
      </w:r>
      <w:r>
        <w:rPr>
          <w:color w:val="000000" w:themeColor="text1"/>
        </w:rPr>
        <w:t>,</w:t>
      </w:r>
      <w:r w:rsidRPr="00832C7D">
        <w:rPr>
          <w:color w:val="000000" w:themeColor="text1"/>
        </w:rPr>
        <w:t xml:space="preserve"> </w:t>
      </w:r>
      <w:proofErr w:type="spellStart"/>
      <w:r w:rsidRPr="00832C7D">
        <w:rPr>
          <w:color w:val="000000" w:themeColor="text1"/>
        </w:rPr>
        <w:t>Божук</w:t>
      </w:r>
      <w:proofErr w:type="spellEnd"/>
      <w:r w:rsidRPr="00832C7D">
        <w:rPr>
          <w:color w:val="000000" w:themeColor="text1"/>
        </w:rPr>
        <w:t xml:space="preserve"> С., Ковалик Л. </w:t>
      </w:r>
      <w:r w:rsidRPr="00C34200">
        <w:rPr>
          <w:color w:val="000000" w:themeColor="text1"/>
        </w:rPr>
        <w:t>/ СПб.: Питер, 2008.</w:t>
      </w:r>
    </w:p>
    <w:p w14:paraId="703F11A4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D65C51">
        <w:rPr>
          <w:color w:val="000000" w:themeColor="text1"/>
        </w:rPr>
        <w:t>Пайн</w:t>
      </w:r>
      <w:proofErr w:type="spellEnd"/>
      <w:r w:rsidRPr="00D65C51">
        <w:rPr>
          <w:color w:val="000000" w:themeColor="text1"/>
        </w:rPr>
        <w:t xml:space="preserve"> Дж., </w:t>
      </w:r>
      <w:proofErr w:type="spellStart"/>
      <w:r w:rsidRPr="00D65C51">
        <w:rPr>
          <w:color w:val="000000" w:themeColor="text1"/>
        </w:rPr>
        <w:t>Гилмора</w:t>
      </w:r>
      <w:proofErr w:type="spellEnd"/>
      <w:r w:rsidRPr="00D65C51">
        <w:rPr>
          <w:color w:val="000000" w:themeColor="text1"/>
        </w:rPr>
        <w:t xml:space="preserve"> Дж. Экономика впечатлений. Работа – это театр, а каждый бизнес – сцена. / </w:t>
      </w:r>
      <w:r w:rsidRPr="00D65C51">
        <w:rPr>
          <w:color w:val="000000" w:themeColor="text1"/>
          <w:lang w:val="en-US"/>
        </w:rPr>
        <w:t>Harvard</w:t>
      </w:r>
      <w:r w:rsidRPr="00D65C51">
        <w:rPr>
          <w:color w:val="000000" w:themeColor="text1"/>
        </w:rPr>
        <w:t xml:space="preserve"> </w:t>
      </w:r>
      <w:r w:rsidRPr="00D65C51">
        <w:rPr>
          <w:color w:val="000000" w:themeColor="text1"/>
          <w:lang w:val="en-US"/>
        </w:rPr>
        <w:t>Business</w:t>
      </w:r>
      <w:r w:rsidRPr="00D65C51">
        <w:rPr>
          <w:color w:val="000000" w:themeColor="text1"/>
        </w:rPr>
        <w:t xml:space="preserve"> </w:t>
      </w:r>
      <w:r w:rsidRPr="00D65C51">
        <w:rPr>
          <w:color w:val="000000" w:themeColor="text1"/>
          <w:lang w:val="en-US"/>
        </w:rPr>
        <w:t>School</w:t>
      </w:r>
      <w:r w:rsidRPr="00D65C51">
        <w:rPr>
          <w:color w:val="000000" w:themeColor="text1"/>
        </w:rPr>
        <w:t xml:space="preserve"> </w:t>
      </w:r>
      <w:r w:rsidRPr="00D65C51">
        <w:rPr>
          <w:color w:val="000000" w:themeColor="text1"/>
          <w:lang w:val="en-US"/>
        </w:rPr>
        <w:t>Press</w:t>
      </w:r>
      <w:r w:rsidRPr="00D65C51">
        <w:rPr>
          <w:color w:val="000000" w:themeColor="text1"/>
        </w:rPr>
        <w:t xml:space="preserve"> – Москва: Вильямс, 2005.</w:t>
      </w:r>
    </w:p>
    <w:p w14:paraId="3E94A7AE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Попова Н., </w:t>
      </w:r>
      <w:proofErr w:type="spellStart"/>
      <w:r w:rsidRPr="00D65C51">
        <w:rPr>
          <w:color w:val="000000" w:themeColor="text1"/>
        </w:rPr>
        <w:t>Ecco</w:t>
      </w:r>
      <w:proofErr w:type="spellEnd"/>
      <w:r w:rsidRPr="00D65C51">
        <w:rPr>
          <w:color w:val="000000" w:themeColor="text1"/>
        </w:rPr>
        <w:t xml:space="preserve"> выкупит свой российский бизнес за 5 млрд рублей. [Электронный ресурс] // Попова Н. // </w:t>
      </w:r>
      <w:proofErr w:type="spellStart"/>
      <w:r w:rsidRPr="00D65C51">
        <w:rPr>
          <w:color w:val="000000" w:themeColor="text1"/>
        </w:rPr>
        <w:t>Fashion</w:t>
      </w:r>
      <w:proofErr w:type="spellEnd"/>
      <w:r w:rsidRPr="00D65C51">
        <w:rPr>
          <w:color w:val="000000" w:themeColor="text1"/>
        </w:rPr>
        <w:t xml:space="preserve"> </w:t>
      </w:r>
      <w:proofErr w:type="spellStart"/>
      <w:r w:rsidRPr="00D65C51">
        <w:rPr>
          <w:color w:val="000000" w:themeColor="text1"/>
        </w:rPr>
        <w:t>United</w:t>
      </w:r>
      <w:proofErr w:type="spellEnd"/>
      <w:r w:rsidRPr="00D65C51">
        <w:rPr>
          <w:color w:val="000000" w:themeColor="text1"/>
        </w:rPr>
        <w:t xml:space="preserve">. – 2019. – Режим доступа: </w:t>
      </w:r>
      <w:hyperlink r:id="rId38" w:history="1">
        <w:r w:rsidRPr="00D65C51">
          <w:rPr>
            <w:rStyle w:val="Hyperlink"/>
            <w:color w:val="000000" w:themeColor="text1"/>
          </w:rPr>
          <w:t>https://fashionunited.ru/novostee/beeznyes/ecco-vykupit-svoj-rossijskij-biznes-za-5-mlrd-rublej/2019111927382</w:t>
        </w:r>
      </w:hyperlink>
    </w:p>
    <w:p w14:paraId="111C6DAB" w14:textId="77777777" w:rsidR="00D13204" w:rsidRDefault="00D65C51" w:rsidP="00D13204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Портер, М. Международная конкуренция. </w:t>
      </w:r>
      <w:r w:rsidRPr="00D65C51">
        <w:rPr>
          <w:color w:val="000000" w:themeColor="text1"/>
          <w:lang w:val="en-RU"/>
        </w:rPr>
        <w:t>Конкурентные преимущества стран</w:t>
      </w:r>
      <w:r w:rsidRPr="00D65C51">
        <w:rPr>
          <w:color w:val="000000" w:themeColor="text1"/>
        </w:rPr>
        <w:t xml:space="preserve">: пер. с англ. / </w:t>
      </w:r>
      <w:proofErr w:type="spellStart"/>
      <w:r w:rsidRPr="00D65C51">
        <w:rPr>
          <w:color w:val="000000" w:themeColor="text1"/>
        </w:rPr>
        <w:t>Квасюка</w:t>
      </w:r>
      <w:proofErr w:type="spellEnd"/>
      <w:r w:rsidRPr="00D65C51">
        <w:rPr>
          <w:color w:val="000000" w:themeColor="text1"/>
          <w:lang w:val="en-US"/>
        </w:rPr>
        <w:t> </w:t>
      </w:r>
      <w:r w:rsidRPr="00D65C51">
        <w:rPr>
          <w:color w:val="000000" w:themeColor="text1"/>
        </w:rPr>
        <w:t>И.</w:t>
      </w:r>
      <w:r w:rsidRPr="00D65C51">
        <w:rPr>
          <w:color w:val="000000" w:themeColor="text1"/>
          <w:lang w:val="en-US"/>
        </w:rPr>
        <w:t> </w:t>
      </w:r>
      <w:r w:rsidRPr="00D65C51">
        <w:rPr>
          <w:color w:val="000000" w:themeColor="text1"/>
        </w:rPr>
        <w:t xml:space="preserve">В. и др. – Москва: </w:t>
      </w:r>
      <w:r w:rsidRPr="00D65C51">
        <w:rPr>
          <w:color w:val="000000" w:themeColor="text1"/>
          <w:lang w:val="en-RU"/>
        </w:rPr>
        <w:t>Альпина Паблишер</w:t>
      </w:r>
      <w:r w:rsidRPr="00D65C51">
        <w:rPr>
          <w:color w:val="000000" w:themeColor="text1"/>
        </w:rPr>
        <w:t>, 1990.</w:t>
      </w:r>
      <w:r w:rsidR="00D13204">
        <w:rPr>
          <w:color w:val="000000" w:themeColor="text1"/>
        </w:rPr>
        <w:t xml:space="preserve"> </w:t>
      </w:r>
    </w:p>
    <w:p w14:paraId="67F195A6" w14:textId="6B315C66" w:rsidR="00D65C51" w:rsidRPr="00D13204" w:rsidRDefault="00D13204" w:rsidP="00D13204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13204">
        <w:rPr>
          <w:color w:val="000000" w:themeColor="text1"/>
        </w:rPr>
        <w:t>Прокина М. Управление товарным ассортиментом компании / Прокина</w:t>
      </w:r>
      <w:r>
        <w:rPr>
          <w:color w:val="000000" w:themeColor="text1"/>
        </w:rPr>
        <w:t xml:space="preserve"> М.В.</w:t>
      </w:r>
      <w:r w:rsidRPr="00D13204">
        <w:rPr>
          <w:color w:val="000000" w:themeColor="text1"/>
        </w:rPr>
        <w:t>, Иванова К.А., Семенова М.В. – 2011.</w:t>
      </w:r>
    </w:p>
    <w:p w14:paraId="3A070089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  <w:lang w:val="en-RU"/>
        </w:rPr>
        <w:t xml:space="preserve">Статт, Д. Психология потребителя / Д. Статт. </w:t>
      </w:r>
      <w:r w:rsidRPr="00D65C51">
        <w:rPr>
          <w:color w:val="000000" w:themeColor="text1"/>
        </w:rPr>
        <w:t xml:space="preserve">– </w:t>
      </w:r>
      <w:r w:rsidRPr="00D65C51">
        <w:rPr>
          <w:color w:val="000000" w:themeColor="text1"/>
          <w:lang w:val="en-RU"/>
        </w:rPr>
        <w:t xml:space="preserve">СПб.: Питер, 2009. </w:t>
      </w:r>
      <w:r w:rsidRPr="00D65C51">
        <w:rPr>
          <w:color w:val="000000" w:themeColor="text1"/>
        </w:rPr>
        <w:t xml:space="preserve">– </w:t>
      </w:r>
      <w:r w:rsidRPr="00D65C51">
        <w:rPr>
          <w:color w:val="000000" w:themeColor="text1"/>
          <w:lang w:val="en-RU"/>
        </w:rPr>
        <w:t>231 с</w:t>
      </w:r>
    </w:p>
    <w:p w14:paraId="39AC4B95" w14:textId="77777777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Сысоева, С. Мерчандайзинг. Базовые принципы. / Сысоева, С.  – Издательские решения, 2018 </w:t>
      </w:r>
    </w:p>
    <w:p w14:paraId="42AEBDC9" w14:textId="77777777" w:rsidR="00C34200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 xml:space="preserve">Сысоева, С., </w:t>
      </w:r>
      <w:proofErr w:type="spellStart"/>
      <w:r w:rsidRPr="00D65C51">
        <w:rPr>
          <w:color w:val="000000" w:themeColor="text1"/>
        </w:rPr>
        <w:t>Бузукова</w:t>
      </w:r>
      <w:proofErr w:type="spellEnd"/>
      <w:r w:rsidRPr="00D65C51">
        <w:rPr>
          <w:color w:val="000000" w:themeColor="text1"/>
        </w:rPr>
        <w:t xml:space="preserve">, Е. Мерчандайзинг. Курс управления ассортиментом в рознице. / Кувакина О. / </w:t>
      </w:r>
      <w:r w:rsidRPr="00D65C51">
        <w:rPr>
          <w:color w:val="000000" w:themeColor="text1"/>
          <w:lang w:val="en-US"/>
        </w:rPr>
        <w:t>C</w:t>
      </w:r>
      <w:r w:rsidRPr="00D65C51">
        <w:rPr>
          <w:color w:val="000000" w:themeColor="text1"/>
        </w:rPr>
        <w:t>Пб.: Питер, 2008.</w:t>
      </w:r>
      <w:r w:rsidR="00C34200">
        <w:rPr>
          <w:color w:val="000000" w:themeColor="text1"/>
        </w:rPr>
        <w:t xml:space="preserve"> </w:t>
      </w:r>
    </w:p>
    <w:p w14:paraId="494E50D7" w14:textId="56B3D712" w:rsidR="00C34200" w:rsidRPr="00C34200" w:rsidRDefault="00C34200" w:rsidP="00C3420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C34200">
        <w:rPr>
          <w:color w:val="000000" w:themeColor="text1"/>
        </w:rPr>
        <w:t xml:space="preserve">Сысоева С. В., </w:t>
      </w:r>
      <w:proofErr w:type="spellStart"/>
      <w:r w:rsidRPr="00C34200">
        <w:rPr>
          <w:color w:val="000000" w:themeColor="text1"/>
        </w:rPr>
        <w:t>Крок</w:t>
      </w:r>
      <w:proofErr w:type="spellEnd"/>
      <w:r w:rsidRPr="00C34200">
        <w:rPr>
          <w:color w:val="000000" w:themeColor="text1"/>
        </w:rPr>
        <w:t xml:space="preserve"> Г. Г. Большая книга директора магазина. – 2009.</w:t>
      </w:r>
    </w:p>
    <w:p w14:paraId="0D342EF9" w14:textId="77777777" w:rsidR="00C34200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D65C51">
        <w:rPr>
          <w:color w:val="000000" w:themeColor="text1"/>
        </w:rPr>
        <w:t>Тейн</w:t>
      </w:r>
      <w:proofErr w:type="spellEnd"/>
      <w:r w:rsidRPr="00D65C51">
        <w:rPr>
          <w:color w:val="000000" w:themeColor="text1"/>
        </w:rPr>
        <w:t xml:space="preserve">, Е. Роль мерчандайзинга и рекламы в местах продаж / </w:t>
      </w:r>
      <w:proofErr w:type="spellStart"/>
      <w:r w:rsidRPr="00D65C51">
        <w:rPr>
          <w:color w:val="000000" w:themeColor="text1"/>
        </w:rPr>
        <w:t>Тейн</w:t>
      </w:r>
      <w:proofErr w:type="spellEnd"/>
      <w:r w:rsidRPr="00D65C51">
        <w:rPr>
          <w:color w:val="000000" w:themeColor="text1"/>
        </w:rPr>
        <w:t xml:space="preserve">, Е. / Бренд-менеджмент. –  2002. –  No1. — С.41–46. Режим доступа: </w:t>
      </w:r>
      <w:hyperlink r:id="rId39" w:history="1">
        <w:r w:rsidR="00377C01" w:rsidRPr="001D473E">
          <w:rPr>
            <w:rStyle w:val="Hyperlink"/>
          </w:rPr>
          <w:t>https://proxy.library.spbu.ru:3014/article-cz8A.html</w:t>
        </w:r>
      </w:hyperlink>
    </w:p>
    <w:p w14:paraId="4D9924E1" w14:textId="77777777" w:rsidR="00AA5240" w:rsidRDefault="00C34200" w:rsidP="00AA5240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C34200">
        <w:rPr>
          <w:color w:val="000000" w:themeColor="text1"/>
        </w:rPr>
        <w:t>Цветкова А. Роль запаха в атмосфере магазина /</w:t>
      </w:r>
      <w:r>
        <w:rPr>
          <w:color w:val="000000" w:themeColor="text1"/>
        </w:rPr>
        <w:t xml:space="preserve"> </w:t>
      </w:r>
      <w:r w:rsidRPr="00C34200">
        <w:rPr>
          <w:color w:val="000000" w:themeColor="text1"/>
        </w:rPr>
        <w:t>Маркетинг услуг. — 2010.</w:t>
      </w:r>
      <w:r w:rsidR="00AA5240">
        <w:rPr>
          <w:color w:val="000000" w:themeColor="text1"/>
        </w:rPr>
        <w:t xml:space="preserve"> </w:t>
      </w:r>
    </w:p>
    <w:p w14:paraId="491FCFF2" w14:textId="17A7989E" w:rsidR="00AA5240" w:rsidRPr="004B095D" w:rsidRDefault="00AA5240" w:rsidP="004B095D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AA5240">
        <w:rPr>
          <w:color w:val="000000" w:themeColor="text1"/>
        </w:rPr>
        <w:t>Цветкова А.</w:t>
      </w:r>
      <w:r>
        <w:rPr>
          <w:color w:val="000000" w:themeColor="text1"/>
        </w:rPr>
        <w:t xml:space="preserve"> </w:t>
      </w:r>
      <w:r w:rsidRPr="00AA5240">
        <w:rPr>
          <w:color w:val="000000" w:themeColor="text1"/>
        </w:rPr>
        <w:t>Атмосфера магазина как инструмент воздействия на</w:t>
      </w:r>
      <w:r>
        <w:rPr>
          <w:color w:val="000000" w:themeColor="text1"/>
        </w:rPr>
        <w:t xml:space="preserve"> </w:t>
      </w:r>
      <w:r w:rsidRPr="00AA5240">
        <w:rPr>
          <w:color w:val="000000" w:themeColor="text1"/>
        </w:rPr>
        <w:t>покупателя /</w:t>
      </w:r>
      <w:r>
        <w:rPr>
          <w:color w:val="000000" w:themeColor="text1"/>
        </w:rPr>
        <w:t xml:space="preserve"> </w:t>
      </w:r>
      <w:r w:rsidRPr="00AA5240">
        <w:rPr>
          <w:color w:val="000000" w:themeColor="text1"/>
        </w:rPr>
        <w:t>Маркетинг услуг</w:t>
      </w:r>
      <w:r>
        <w:rPr>
          <w:color w:val="000000" w:themeColor="text1"/>
        </w:rPr>
        <w:t>.</w:t>
      </w:r>
      <w:r w:rsidRPr="00AA5240">
        <w:rPr>
          <w:color w:val="000000" w:themeColor="text1"/>
        </w:rPr>
        <w:t xml:space="preserve"> – 2008. </w:t>
      </w:r>
    </w:p>
    <w:p w14:paraId="18137465" w14:textId="332423AF" w:rsidR="00FA7290" w:rsidRDefault="00FA7290" w:rsidP="00377C01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E85555">
        <w:rPr>
          <w:color w:val="000000" w:themeColor="text1"/>
        </w:rPr>
        <w:t>Черноносова</w:t>
      </w:r>
      <w:proofErr w:type="spellEnd"/>
      <w:r w:rsidRPr="00E85555">
        <w:rPr>
          <w:color w:val="000000" w:themeColor="text1"/>
        </w:rPr>
        <w:t xml:space="preserve"> Н. </w:t>
      </w:r>
      <w:r w:rsidRPr="006C1F49">
        <w:rPr>
          <w:color w:val="000000" w:themeColor="text1"/>
        </w:rPr>
        <w:t>Мерч</w:t>
      </w:r>
      <w:r>
        <w:rPr>
          <w:color w:val="000000" w:themeColor="text1"/>
        </w:rPr>
        <w:t>а</w:t>
      </w:r>
      <w:r w:rsidRPr="006C1F49">
        <w:rPr>
          <w:color w:val="000000" w:themeColor="text1"/>
        </w:rPr>
        <w:t>ндайзинг в системе приоритетных</w:t>
      </w:r>
      <w:r>
        <w:rPr>
          <w:color w:val="000000" w:themeColor="text1"/>
        </w:rPr>
        <w:t xml:space="preserve"> н</w:t>
      </w:r>
      <w:r w:rsidRPr="006C1F49">
        <w:rPr>
          <w:color w:val="000000" w:themeColor="text1"/>
        </w:rPr>
        <w:t>аправлений повышения эффективност</w:t>
      </w:r>
      <w:r>
        <w:rPr>
          <w:color w:val="000000" w:themeColor="text1"/>
        </w:rPr>
        <w:t>и д</w:t>
      </w:r>
      <w:r w:rsidRPr="006C1F49">
        <w:rPr>
          <w:color w:val="000000" w:themeColor="text1"/>
        </w:rPr>
        <w:t>еятельности предприятий розничной торговли</w:t>
      </w:r>
      <w:r>
        <w:rPr>
          <w:color w:val="000000" w:themeColor="text1"/>
        </w:rPr>
        <w:t xml:space="preserve"> </w:t>
      </w:r>
      <w:proofErr w:type="spellStart"/>
      <w:r w:rsidRPr="00FA7290">
        <w:rPr>
          <w:color w:val="000000" w:themeColor="text1"/>
        </w:rPr>
        <w:t>Черноносова</w:t>
      </w:r>
      <w:proofErr w:type="spellEnd"/>
      <w:r w:rsidRPr="00FA7290">
        <w:rPr>
          <w:color w:val="000000" w:themeColor="text1"/>
        </w:rPr>
        <w:t xml:space="preserve"> (на материалах Московского региона) /</w:t>
      </w:r>
      <w:r>
        <w:rPr>
          <w:color w:val="000000" w:themeColor="text1"/>
        </w:rPr>
        <w:t xml:space="preserve"> </w:t>
      </w:r>
      <w:r w:rsidRPr="00FA7290">
        <w:rPr>
          <w:color w:val="000000" w:themeColor="text1"/>
        </w:rPr>
        <w:t>учебно-практическое пособие</w:t>
      </w:r>
      <w:r>
        <w:rPr>
          <w:color w:val="000000" w:themeColor="text1"/>
        </w:rPr>
        <w:t xml:space="preserve"> </w:t>
      </w:r>
      <w:r w:rsidRPr="00FA7290">
        <w:rPr>
          <w:color w:val="000000" w:themeColor="text1"/>
        </w:rPr>
        <w:t>/</w:t>
      </w:r>
      <w:r>
        <w:rPr>
          <w:color w:val="000000" w:themeColor="text1"/>
        </w:rPr>
        <w:t xml:space="preserve"> </w:t>
      </w:r>
      <w:proofErr w:type="spellStart"/>
      <w:r w:rsidRPr="00FA7290">
        <w:rPr>
          <w:color w:val="000000" w:themeColor="text1"/>
        </w:rPr>
        <w:t>Черно</w:t>
      </w:r>
      <w:r w:rsidR="00AE46D4">
        <w:rPr>
          <w:color w:val="000000" w:themeColor="text1"/>
        </w:rPr>
        <w:t>но</w:t>
      </w:r>
      <w:r w:rsidRPr="00FA7290">
        <w:rPr>
          <w:color w:val="000000" w:themeColor="text1"/>
        </w:rPr>
        <w:t>сова</w:t>
      </w:r>
      <w:proofErr w:type="spellEnd"/>
      <w:r w:rsidRPr="00FA729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FA7290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FA7290">
        <w:rPr>
          <w:color w:val="000000" w:themeColor="text1"/>
        </w:rPr>
        <w:t xml:space="preserve">М.: </w:t>
      </w:r>
      <w:r w:rsidRPr="00FA7290">
        <w:rPr>
          <w:color w:val="000000" w:themeColor="text1"/>
        </w:rPr>
        <w:lastRenderedPageBreak/>
        <w:t>Учебное пособие,</w:t>
      </w:r>
      <w:r>
        <w:rPr>
          <w:color w:val="000000" w:themeColor="text1"/>
        </w:rPr>
        <w:t xml:space="preserve"> </w:t>
      </w:r>
      <w:r w:rsidRPr="00377C01">
        <w:rPr>
          <w:color w:val="000000" w:themeColor="text1"/>
          <w:lang w:val="en-RU"/>
        </w:rPr>
        <w:t xml:space="preserve">– </w:t>
      </w:r>
      <w:r>
        <w:rPr>
          <w:color w:val="000000" w:themeColor="text1"/>
        </w:rPr>
        <w:t>2011.</w:t>
      </w:r>
    </w:p>
    <w:p w14:paraId="0A8F5D3B" w14:textId="77777777" w:rsidR="00A709C0" w:rsidRDefault="00377C01" w:rsidP="00A709C0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377C01">
        <w:rPr>
          <w:color w:val="000000" w:themeColor="text1"/>
        </w:rPr>
        <w:t>Черноносова</w:t>
      </w:r>
      <w:proofErr w:type="spellEnd"/>
      <w:r w:rsidRPr="00377C01">
        <w:rPr>
          <w:color w:val="000000" w:themeColor="text1"/>
        </w:rPr>
        <w:t xml:space="preserve"> Н. Факторы, влияющие на применение </w:t>
      </w:r>
      <w:proofErr w:type="spellStart"/>
      <w:r w:rsidRPr="00377C01">
        <w:rPr>
          <w:color w:val="000000" w:themeColor="text1"/>
        </w:rPr>
        <w:t>мерчендайзинга</w:t>
      </w:r>
      <w:proofErr w:type="spellEnd"/>
      <w:r w:rsidRPr="00377C01">
        <w:rPr>
          <w:color w:val="000000" w:themeColor="text1"/>
        </w:rPr>
        <w:t xml:space="preserve"> в розничной торговле / Журнал «Российское предпринимательство» / выпуск 2, </w:t>
      </w:r>
      <w:r w:rsidRPr="00377C01">
        <w:rPr>
          <w:color w:val="000000" w:themeColor="text1"/>
          <w:lang w:val="en-RU"/>
        </w:rPr>
        <w:t xml:space="preserve">– </w:t>
      </w:r>
      <w:r w:rsidRPr="00377C01">
        <w:rPr>
          <w:color w:val="000000" w:themeColor="text1"/>
        </w:rPr>
        <w:t>2007.</w:t>
      </w:r>
      <w:r w:rsidR="00A709C0">
        <w:rPr>
          <w:color w:val="000000" w:themeColor="text1"/>
        </w:rPr>
        <w:t xml:space="preserve"> </w:t>
      </w:r>
    </w:p>
    <w:p w14:paraId="13B9EAC2" w14:textId="1776CA69" w:rsidR="00377C01" w:rsidRPr="00A709C0" w:rsidRDefault="00A709C0" w:rsidP="00A709C0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 w:rsidRPr="00A709C0">
        <w:rPr>
          <w:color w:val="000000" w:themeColor="text1"/>
        </w:rPr>
        <w:t>Чувакова</w:t>
      </w:r>
      <w:proofErr w:type="spellEnd"/>
      <w:r w:rsidRPr="00A709C0">
        <w:rPr>
          <w:color w:val="000000" w:themeColor="text1"/>
        </w:rPr>
        <w:t xml:space="preserve">, С. Г. Управление ассортиментом магазина: </w:t>
      </w:r>
      <w:proofErr w:type="spellStart"/>
      <w:r w:rsidRPr="00A709C0">
        <w:rPr>
          <w:color w:val="000000" w:themeColor="text1"/>
        </w:rPr>
        <w:t>практ</w:t>
      </w:r>
      <w:proofErr w:type="spellEnd"/>
      <w:r w:rsidRPr="00A709C0">
        <w:rPr>
          <w:color w:val="000000" w:themeColor="text1"/>
        </w:rPr>
        <w:t xml:space="preserve">. пособие / С. Г. </w:t>
      </w:r>
      <w:proofErr w:type="spellStart"/>
      <w:r w:rsidRPr="00A709C0">
        <w:rPr>
          <w:color w:val="000000" w:themeColor="text1"/>
        </w:rPr>
        <w:t>Чувакова</w:t>
      </w:r>
      <w:proofErr w:type="spellEnd"/>
      <w:r w:rsidRPr="00A709C0">
        <w:rPr>
          <w:color w:val="000000" w:themeColor="text1"/>
        </w:rPr>
        <w:t>. – М.:</w:t>
      </w:r>
      <w:r>
        <w:rPr>
          <w:color w:val="000000" w:themeColor="text1"/>
        </w:rPr>
        <w:t xml:space="preserve"> </w:t>
      </w:r>
      <w:r w:rsidRPr="00A709C0">
        <w:rPr>
          <w:color w:val="000000" w:themeColor="text1"/>
        </w:rPr>
        <w:t>Дашков и Ко</w:t>
      </w:r>
      <w:r>
        <w:rPr>
          <w:color w:val="000000" w:themeColor="text1"/>
        </w:rPr>
        <w:t>.</w:t>
      </w:r>
      <w:r w:rsidRPr="00A709C0">
        <w:rPr>
          <w:color w:val="000000" w:themeColor="text1"/>
        </w:rPr>
        <w:t>, 2014. – 260 с</w:t>
      </w:r>
    </w:p>
    <w:p w14:paraId="1CBCE809" w14:textId="454996A6" w:rsidR="00D65C51" w:rsidRP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</w:rPr>
        <w:t>Юшков, М. С начала пандемии число безработных в России достигло почти 5 млн человек</w:t>
      </w:r>
      <w:r w:rsidR="00A34969">
        <w:rPr>
          <w:color w:val="000000" w:themeColor="text1"/>
        </w:rPr>
        <w:t>,</w:t>
      </w:r>
      <w:r w:rsidR="00A34969" w:rsidRPr="00A34969">
        <w:rPr>
          <w:color w:val="000000" w:themeColor="text1"/>
        </w:rPr>
        <w:t xml:space="preserve"> </w:t>
      </w:r>
      <w:r w:rsidR="00A34969" w:rsidRPr="00D65C51">
        <w:rPr>
          <w:color w:val="000000" w:themeColor="text1"/>
        </w:rPr>
        <w:t>–</w:t>
      </w:r>
      <w:r w:rsidR="00A34969"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>2020</w:t>
      </w:r>
      <w:r w:rsidR="00A34969">
        <w:rPr>
          <w:color w:val="000000" w:themeColor="text1"/>
        </w:rPr>
        <w:t xml:space="preserve"> </w:t>
      </w:r>
      <w:r w:rsidR="00A34969" w:rsidRPr="00D65C51">
        <w:rPr>
          <w:color w:val="000000" w:themeColor="text1"/>
        </w:rPr>
        <w:t>–</w:t>
      </w:r>
      <w:r w:rsidRPr="00D65C51">
        <w:rPr>
          <w:color w:val="000000" w:themeColor="text1"/>
        </w:rPr>
        <w:t xml:space="preserve"> / РБК. </w:t>
      </w:r>
      <w:r w:rsidRPr="00D65C51">
        <w:rPr>
          <w:color w:val="000000" w:themeColor="text1"/>
          <w:lang w:val="en-US"/>
        </w:rPr>
        <w:t>URL</w:t>
      </w:r>
      <w:r w:rsidRPr="00D65C51">
        <w:rPr>
          <w:color w:val="000000" w:themeColor="text1"/>
        </w:rPr>
        <w:t xml:space="preserve">: </w:t>
      </w:r>
      <w:hyperlink r:id="rId40" w:history="1">
        <w:r w:rsidRPr="00D65C51">
          <w:rPr>
            <w:rStyle w:val="Hyperlink"/>
            <w:color w:val="000000" w:themeColor="text1"/>
            <w:lang w:val="en-US"/>
          </w:rPr>
          <w:t>https</w:t>
        </w:r>
        <w:r w:rsidRPr="00D65C51">
          <w:rPr>
            <w:rStyle w:val="Hyperlink"/>
            <w:color w:val="000000" w:themeColor="text1"/>
          </w:rPr>
          <w:t>://</w:t>
        </w:r>
        <w:r w:rsidRPr="00D65C51">
          <w:rPr>
            <w:rStyle w:val="Hyperlink"/>
            <w:color w:val="000000" w:themeColor="text1"/>
            <w:lang w:val="en-US"/>
          </w:rPr>
          <w:t>www</w:t>
        </w:r>
        <w:r w:rsidRPr="00D65C51">
          <w:rPr>
            <w:rStyle w:val="Hyperlink"/>
            <w:color w:val="000000" w:themeColor="text1"/>
          </w:rPr>
          <w:t>.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rbc</w:t>
        </w:r>
        <w:proofErr w:type="spellEnd"/>
        <w:r w:rsidRPr="00D65C51">
          <w:rPr>
            <w:rStyle w:val="Hyperlink"/>
            <w:color w:val="000000" w:themeColor="text1"/>
          </w:rPr>
          <w:t>.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ru</w:t>
        </w:r>
        <w:proofErr w:type="spellEnd"/>
        <w:r w:rsidRPr="00D65C51">
          <w:rPr>
            <w:rStyle w:val="Hyperlink"/>
            <w:color w:val="000000" w:themeColor="text1"/>
          </w:rPr>
          <w:t>/</w:t>
        </w:r>
        <w:r w:rsidRPr="00D65C51">
          <w:rPr>
            <w:rStyle w:val="Hyperlink"/>
            <w:color w:val="000000" w:themeColor="text1"/>
            <w:lang w:val="en-US"/>
          </w:rPr>
          <w:t>economics</w:t>
        </w:r>
        <w:r w:rsidRPr="00D65C51">
          <w:rPr>
            <w:rStyle w:val="Hyperlink"/>
            <w:color w:val="000000" w:themeColor="text1"/>
          </w:rPr>
          <w:t>/12/10/2020/5</w:t>
        </w:r>
        <w:r w:rsidRPr="00D65C51">
          <w:rPr>
            <w:rStyle w:val="Hyperlink"/>
            <w:color w:val="000000" w:themeColor="text1"/>
            <w:lang w:val="en-US"/>
          </w:rPr>
          <w:t>f</w:t>
        </w:r>
        <w:r w:rsidRPr="00D65C51">
          <w:rPr>
            <w:rStyle w:val="Hyperlink"/>
            <w:color w:val="000000" w:themeColor="text1"/>
          </w:rPr>
          <w:t>842</w:t>
        </w:r>
        <w:proofErr w:type="spellStart"/>
        <w:r w:rsidRPr="00D65C51">
          <w:rPr>
            <w:rStyle w:val="Hyperlink"/>
            <w:color w:val="000000" w:themeColor="text1"/>
            <w:lang w:val="en-US"/>
          </w:rPr>
          <w:t>fec</w:t>
        </w:r>
        <w:proofErr w:type="spellEnd"/>
        <w:r w:rsidRPr="00D65C51">
          <w:rPr>
            <w:rStyle w:val="Hyperlink"/>
            <w:color w:val="000000" w:themeColor="text1"/>
          </w:rPr>
          <w:t>9</w:t>
        </w:r>
        <w:r w:rsidRPr="00D65C51">
          <w:rPr>
            <w:rStyle w:val="Hyperlink"/>
            <w:color w:val="000000" w:themeColor="text1"/>
            <w:lang w:val="en-US"/>
          </w:rPr>
          <w:t>a</w:t>
        </w:r>
        <w:r w:rsidRPr="00D65C51">
          <w:rPr>
            <w:rStyle w:val="Hyperlink"/>
            <w:color w:val="000000" w:themeColor="text1"/>
          </w:rPr>
          <w:t>79477029</w:t>
        </w:r>
        <w:r w:rsidRPr="00D65C51">
          <w:rPr>
            <w:rStyle w:val="Hyperlink"/>
            <w:color w:val="000000" w:themeColor="text1"/>
            <w:lang w:val="en-US"/>
          </w:rPr>
          <w:t>a</w:t>
        </w:r>
        <w:r w:rsidRPr="00D65C51">
          <w:rPr>
            <w:rStyle w:val="Hyperlink"/>
            <w:color w:val="000000" w:themeColor="text1"/>
          </w:rPr>
          <w:t>4</w:t>
        </w:r>
        <w:r w:rsidRPr="00D65C51">
          <w:rPr>
            <w:rStyle w:val="Hyperlink"/>
            <w:color w:val="000000" w:themeColor="text1"/>
            <w:lang w:val="en-US"/>
          </w:rPr>
          <w:t>c</w:t>
        </w:r>
        <w:r w:rsidRPr="00D65C51">
          <w:rPr>
            <w:rStyle w:val="Hyperlink"/>
            <w:color w:val="000000" w:themeColor="text1"/>
          </w:rPr>
          <w:t>10</w:t>
        </w:r>
        <w:r w:rsidRPr="00D65C51">
          <w:rPr>
            <w:rStyle w:val="Hyperlink"/>
            <w:color w:val="000000" w:themeColor="text1"/>
            <w:lang w:val="en-US"/>
          </w:rPr>
          <w:t>d</w:t>
        </w:r>
      </w:hyperlink>
    </w:p>
    <w:p w14:paraId="44147E84" w14:textId="7D41615D" w:rsidR="004B095D" w:rsidRPr="004B095D" w:rsidRDefault="004B095D" w:rsidP="004B095D">
      <w:pPr>
        <w:pStyle w:val="ListParagraph"/>
        <w:numPr>
          <w:ilvl w:val="0"/>
          <w:numId w:val="26"/>
        </w:numPr>
        <w:rPr>
          <w:lang w:val="en-US" w:eastAsia="en-GB"/>
        </w:rPr>
      </w:pPr>
      <w:proofErr w:type="spellStart"/>
      <w:r>
        <w:rPr>
          <w:lang w:val="en-US" w:eastAsia="en-GB"/>
        </w:rPr>
        <w:t>Aviad</w:t>
      </w:r>
      <w:proofErr w:type="spellEnd"/>
      <w:r>
        <w:rPr>
          <w:lang w:val="en-US" w:eastAsia="en-GB"/>
        </w:rPr>
        <w:t xml:space="preserve"> A. </w:t>
      </w:r>
      <w:r w:rsidRPr="004B095D">
        <w:rPr>
          <w:lang w:val="en-US" w:eastAsia="en-GB"/>
        </w:rPr>
        <w:t xml:space="preserve">E-Commerce Won't Kill Brick and Mortar Shops, </w:t>
      </w:r>
      <w:proofErr w:type="gramStart"/>
      <w:r w:rsidRPr="004B095D">
        <w:rPr>
          <w:lang w:val="en-US" w:eastAsia="en-GB"/>
        </w:rPr>
        <w:t>But</w:t>
      </w:r>
      <w:proofErr w:type="gramEnd"/>
      <w:r w:rsidRPr="004B095D">
        <w:rPr>
          <w:lang w:val="en-US" w:eastAsia="en-GB"/>
        </w:rPr>
        <w:t xml:space="preserve"> it Will Revolutionize Them</w:t>
      </w:r>
      <w:r>
        <w:rPr>
          <w:lang w:val="en-US" w:eastAsia="en-GB"/>
        </w:rPr>
        <w:t xml:space="preserve">. </w:t>
      </w:r>
      <w:proofErr w:type="spellStart"/>
      <w:r>
        <w:rPr>
          <w:lang w:val="en-US" w:eastAsia="en-GB"/>
        </w:rPr>
        <w:t>CTech</w:t>
      </w:r>
      <w:proofErr w:type="spellEnd"/>
      <w:r>
        <w:rPr>
          <w:lang w:val="en-US" w:eastAsia="en-GB"/>
        </w:rPr>
        <w:t xml:space="preserve"> by </w:t>
      </w:r>
      <w:proofErr w:type="spellStart"/>
      <w:r>
        <w:rPr>
          <w:lang w:val="en-US" w:eastAsia="en-GB"/>
        </w:rPr>
        <w:t>Calcalist</w:t>
      </w:r>
      <w:proofErr w:type="spellEnd"/>
      <w:r>
        <w:rPr>
          <w:lang w:val="en-US" w:eastAsia="en-GB"/>
        </w:rPr>
        <w:t xml:space="preserve">, </w:t>
      </w:r>
      <w:r w:rsidRPr="00A3496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</w:t>
      </w:r>
      <w:r>
        <w:rPr>
          <w:lang w:val="en-US" w:eastAsia="en-GB"/>
        </w:rPr>
        <w:t xml:space="preserve">2018. </w:t>
      </w:r>
      <w:r w:rsidRPr="004B095D">
        <w:rPr>
          <w:color w:val="000000" w:themeColor="text1"/>
          <w:lang w:val="en-US"/>
        </w:rPr>
        <w:t xml:space="preserve">– </w:t>
      </w:r>
      <w:r w:rsidRPr="00D65C51">
        <w:rPr>
          <w:color w:val="000000" w:themeColor="text1"/>
        </w:rPr>
        <w:t>Режим</w:t>
      </w:r>
      <w:r w:rsidRPr="004B095D">
        <w:rPr>
          <w:color w:val="000000" w:themeColor="text1"/>
          <w:lang w:val="en-US"/>
        </w:rPr>
        <w:t xml:space="preserve"> </w:t>
      </w:r>
      <w:r w:rsidRPr="00D65C51">
        <w:rPr>
          <w:color w:val="000000" w:themeColor="text1"/>
        </w:rPr>
        <w:t>доступа</w:t>
      </w:r>
      <w:r w:rsidRPr="004B095D">
        <w:rPr>
          <w:color w:val="000000" w:themeColor="text1"/>
          <w:lang w:val="en-US"/>
        </w:rPr>
        <w:t>: https://www.calcalistech.com/ctech/articles/0,7340,L-3755348,00.html</w:t>
      </w:r>
    </w:p>
    <w:p w14:paraId="1DF1C80E" w14:textId="47CFF797" w:rsidR="00775DDA" w:rsidRPr="00775DDA" w:rsidRDefault="00A34969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A34969">
        <w:rPr>
          <w:lang w:val="en-RU" w:eastAsia="en-GB"/>
        </w:rPr>
        <w:t xml:space="preserve">Bell, J. </w:t>
      </w:r>
      <w:r w:rsidRPr="00A34969">
        <w:rPr>
          <w:color w:val="000000" w:themeColor="text1"/>
          <w:lang w:val="en-RU"/>
        </w:rPr>
        <w:t>&amp;</w:t>
      </w:r>
      <w:r w:rsidRPr="00A34969">
        <w:rPr>
          <w:color w:val="000000" w:themeColor="text1"/>
          <w:lang w:val="en-US"/>
        </w:rPr>
        <w:t xml:space="preserve"> </w:t>
      </w:r>
      <w:r w:rsidRPr="00A34969">
        <w:rPr>
          <w:lang w:val="en-RU" w:eastAsia="en-GB"/>
        </w:rPr>
        <w:t>Ternus, K. Silent Selling: Best Practice and Effective Strategies in Visual Merchandising, Fairchild Publications</w:t>
      </w:r>
      <w:r w:rsidR="00775DDA" w:rsidRPr="00775DDA">
        <w:rPr>
          <w:lang w:val="en-US" w:eastAsia="en-GB"/>
        </w:rPr>
        <w:t xml:space="preserve"> </w:t>
      </w:r>
      <w:r w:rsidRPr="00A34969">
        <w:rPr>
          <w:color w:val="000000" w:themeColor="text1"/>
          <w:lang w:val="en-US"/>
        </w:rPr>
        <w:t xml:space="preserve">– </w:t>
      </w:r>
      <w:r w:rsidRPr="00A34969">
        <w:rPr>
          <w:lang w:val="en-US" w:eastAsia="en-GB"/>
        </w:rPr>
        <w:t>2002</w:t>
      </w:r>
      <w:r w:rsidR="00775DDA" w:rsidRPr="00775DDA">
        <w:rPr>
          <w:lang w:val="en-US" w:eastAsia="en-GB"/>
        </w:rPr>
        <w:t>.</w:t>
      </w:r>
    </w:p>
    <w:p w14:paraId="603B5598" w14:textId="09CF17A1" w:rsidR="00A34969" w:rsidRPr="00A34969" w:rsidRDefault="00775DDA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proofErr w:type="spellStart"/>
      <w:r w:rsidRPr="00775DDA">
        <w:rPr>
          <w:lang w:val="en-US" w:eastAsia="en-GB"/>
        </w:rPr>
        <w:t>Bohl</w:t>
      </w:r>
      <w:proofErr w:type="spellEnd"/>
      <w:r w:rsidRPr="00775DDA">
        <w:rPr>
          <w:lang w:val="en-US" w:eastAsia="en-GB"/>
        </w:rPr>
        <w:t xml:space="preserve">, P., The effects of store atmosphere on shopping </w:t>
      </w:r>
      <w:proofErr w:type="spellStart"/>
      <w:r w:rsidRPr="00775DDA">
        <w:rPr>
          <w:lang w:val="en-US" w:eastAsia="en-GB"/>
        </w:rPr>
        <w:t>behaviour</w:t>
      </w:r>
      <w:proofErr w:type="spellEnd"/>
      <w:r w:rsidRPr="00775DDA">
        <w:rPr>
          <w:lang w:val="en-US" w:eastAsia="en-GB"/>
        </w:rPr>
        <w:t xml:space="preserve">. Corvinus Marketing </w:t>
      </w:r>
      <w:proofErr w:type="spellStart"/>
      <w:r w:rsidRPr="00775DDA">
        <w:rPr>
          <w:lang w:val="en-US" w:eastAsia="en-GB"/>
        </w:rPr>
        <w:t>Tanulm</w:t>
      </w:r>
      <w:proofErr w:type="spellEnd"/>
      <w:r>
        <w:rPr>
          <w:lang w:eastAsia="en-GB"/>
        </w:rPr>
        <w:t>а</w:t>
      </w:r>
      <w:proofErr w:type="spellStart"/>
      <w:r w:rsidRPr="00775DDA">
        <w:rPr>
          <w:lang w:val="en-US" w:eastAsia="en-GB"/>
        </w:rPr>
        <w:t>nok</w:t>
      </w:r>
      <w:proofErr w:type="spellEnd"/>
      <w:r w:rsidRPr="00775DDA">
        <w:rPr>
          <w:lang w:val="en-US" w:eastAsia="en-GB"/>
        </w:rPr>
        <w:t>, 2012.</w:t>
      </w:r>
    </w:p>
    <w:p w14:paraId="3A425EEE" w14:textId="77777777" w:rsidR="007A4F15" w:rsidRPr="007A4F15" w:rsidRDefault="00FA506A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proofErr w:type="spellStart"/>
      <w:r>
        <w:rPr>
          <w:lang w:val="en-US" w:eastAsia="en-GB"/>
        </w:rPr>
        <w:t>Brogie</w:t>
      </w:r>
      <w:proofErr w:type="spellEnd"/>
      <w:r>
        <w:rPr>
          <w:lang w:val="en-US" w:eastAsia="en-GB"/>
        </w:rPr>
        <w:t xml:space="preserve"> F. </w:t>
      </w:r>
      <w:r w:rsidRPr="00FA506A">
        <w:rPr>
          <w:lang w:val="en-US" w:eastAsia="en-GB"/>
        </w:rPr>
        <w:t>30 Powerful Point of Purchase Displays to Make Your Products Pop</w:t>
      </w:r>
      <w:r>
        <w:rPr>
          <w:lang w:val="en-US" w:eastAsia="en-GB"/>
        </w:rPr>
        <w:t xml:space="preserve">. </w:t>
      </w:r>
      <w:proofErr w:type="spellStart"/>
      <w:r>
        <w:rPr>
          <w:lang w:val="en-US" w:eastAsia="en-GB"/>
        </w:rPr>
        <w:t>Repsly</w:t>
      </w:r>
      <w:proofErr w:type="spellEnd"/>
      <w:r w:rsidRPr="002D42B8">
        <w:rPr>
          <w:lang w:eastAsia="en-GB"/>
        </w:rPr>
        <w:t xml:space="preserve"> </w:t>
      </w:r>
      <w:r w:rsidRPr="002D42B8">
        <w:rPr>
          <w:color w:val="000000" w:themeColor="text1"/>
        </w:rPr>
        <w:t xml:space="preserve">– </w:t>
      </w:r>
      <w:r w:rsidRPr="002D42B8">
        <w:rPr>
          <w:lang w:eastAsia="en-GB"/>
        </w:rPr>
        <w:t xml:space="preserve">2018. </w:t>
      </w:r>
      <w:r w:rsidRPr="002D42B8">
        <w:rPr>
          <w:color w:val="000000" w:themeColor="text1"/>
        </w:rPr>
        <w:t xml:space="preserve">– </w:t>
      </w:r>
      <w:r w:rsidRPr="00D65C51">
        <w:rPr>
          <w:color w:val="000000" w:themeColor="text1"/>
        </w:rPr>
        <w:t>Режим</w:t>
      </w:r>
      <w:r w:rsidRPr="002D42B8">
        <w:rPr>
          <w:color w:val="000000" w:themeColor="text1"/>
        </w:rPr>
        <w:t xml:space="preserve"> </w:t>
      </w:r>
      <w:r w:rsidRPr="00D65C51">
        <w:rPr>
          <w:color w:val="000000" w:themeColor="text1"/>
        </w:rPr>
        <w:t>доступа</w:t>
      </w:r>
      <w:r w:rsidRPr="002D42B8">
        <w:rPr>
          <w:color w:val="000000" w:themeColor="text1"/>
        </w:rPr>
        <w:t xml:space="preserve">: </w:t>
      </w:r>
      <w:hyperlink r:id="rId41" w:history="1">
        <w:r w:rsidR="007A4F15" w:rsidRPr="001D473E">
          <w:rPr>
            <w:rStyle w:val="Hyperlink"/>
            <w:lang w:val="en-US"/>
          </w:rPr>
          <w:t>https</w:t>
        </w:r>
        <w:r w:rsidR="007A4F15" w:rsidRPr="002D42B8">
          <w:rPr>
            <w:rStyle w:val="Hyperlink"/>
          </w:rPr>
          <w:t>://</w:t>
        </w:r>
        <w:r w:rsidR="007A4F15" w:rsidRPr="001D473E">
          <w:rPr>
            <w:rStyle w:val="Hyperlink"/>
            <w:lang w:val="en-US"/>
          </w:rPr>
          <w:t>www</w:t>
        </w:r>
        <w:r w:rsidR="007A4F15" w:rsidRPr="002D42B8">
          <w:rPr>
            <w:rStyle w:val="Hyperlink"/>
          </w:rPr>
          <w:t>.</w:t>
        </w:r>
        <w:proofErr w:type="spellStart"/>
        <w:r w:rsidR="007A4F15" w:rsidRPr="001D473E">
          <w:rPr>
            <w:rStyle w:val="Hyperlink"/>
            <w:lang w:val="en-US"/>
          </w:rPr>
          <w:t>repsly</w:t>
        </w:r>
        <w:proofErr w:type="spellEnd"/>
        <w:r w:rsidR="007A4F15" w:rsidRPr="002D42B8">
          <w:rPr>
            <w:rStyle w:val="Hyperlink"/>
          </w:rPr>
          <w:t>.</w:t>
        </w:r>
        <w:r w:rsidR="007A4F15" w:rsidRPr="001D473E">
          <w:rPr>
            <w:rStyle w:val="Hyperlink"/>
            <w:lang w:val="en-US"/>
          </w:rPr>
          <w:t>com</w:t>
        </w:r>
        <w:r w:rsidR="007A4F15" w:rsidRPr="002D42B8">
          <w:rPr>
            <w:rStyle w:val="Hyperlink"/>
          </w:rPr>
          <w:t>/</w:t>
        </w:r>
        <w:r w:rsidR="007A4F15" w:rsidRPr="001D473E">
          <w:rPr>
            <w:rStyle w:val="Hyperlink"/>
            <w:lang w:val="en-US"/>
          </w:rPr>
          <w:t>blog</w:t>
        </w:r>
        <w:r w:rsidR="007A4F15" w:rsidRPr="002D42B8">
          <w:rPr>
            <w:rStyle w:val="Hyperlink"/>
          </w:rPr>
          <w:t>/</w:t>
        </w:r>
        <w:r w:rsidR="007A4F15" w:rsidRPr="001D473E">
          <w:rPr>
            <w:rStyle w:val="Hyperlink"/>
            <w:lang w:val="en-US"/>
          </w:rPr>
          <w:t>consumer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goods</w:t>
        </w:r>
        <w:r w:rsidR="007A4F15" w:rsidRPr="002D42B8">
          <w:rPr>
            <w:rStyle w:val="Hyperlink"/>
          </w:rPr>
          <w:t>/30-</w:t>
        </w:r>
        <w:r w:rsidR="007A4F15" w:rsidRPr="001D473E">
          <w:rPr>
            <w:rStyle w:val="Hyperlink"/>
            <w:lang w:val="en-US"/>
          </w:rPr>
          <w:t>powerful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point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of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purchase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displays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to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make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your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products</w:t>
        </w:r>
        <w:r w:rsidR="007A4F15" w:rsidRPr="002D42B8">
          <w:rPr>
            <w:rStyle w:val="Hyperlink"/>
          </w:rPr>
          <w:t>-</w:t>
        </w:r>
        <w:r w:rsidR="007A4F15" w:rsidRPr="001D473E">
          <w:rPr>
            <w:rStyle w:val="Hyperlink"/>
            <w:lang w:val="en-US"/>
          </w:rPr>
          <w:t>pop</w:t>
        </w:r>
      </w:hyperlink>
      <w:r w:rsidR="007A4F15" w:rsidRPr="002D42B8">
        <w:rPr>
          <w:color w:val="000000" w:themeColor="text1"/>
        </w:rPr>
        <w:t xml:space="preserve"> </w:t>
      </w:r>
    </w:p>
    <w:p w14:paraId="157B8E15" w14:textId="79472AD0" w:rsidR="00FA506A" w:rsidRDefault="007A4F15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7A4F15">
        <w:rPr>
          <w:color w:val="000000" w:themeColor="text1"/>
          <w:lang w:val="en-US"/>
        </w:rPr>
        <w:t>Buttle F. Merchandising //European journal of marketing. – 1984.</w:t>
      </w:r>
    </w:p>
    <w:p w14:paraId="78BFCB97" w14:textId="0FC8629B" w:rsidR="00A34969" w:rsidRPr="00A34969" w:rsidRDefault="00A34969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A34969">
        <w:rPr>
          <w:lang w:val="en-RU" w:eastAsia="en-GB"/>
        </w:rPr>
        <w:t>Chain Store Age.</w:t>
      </w:r>
      <w:r w:rsidRPr="00A34969">
        <w:rPr>
          <w:lang w:val="en-US" w:eastAsia="en-GB"/>
        </w:rPr>
        <w:t xml:space="preserve"> </w:t>
      </w:r>
      <w:r w:rsidRPr="00A34969">
        <w:rPr>
          <w:lang w:val="en-RU" w:eastAsia="en-GB"/>
        </w:rPr>
        <w:t xml:space="preserve">Store Atmospherics: Those Who Invest See Results. </w:t>
      </w:r>
      <w:r w:rsidRPr="00A34969">
        <w:rPr>
          <w:color w:val="000000" w:themeColor="text1"/>
          <w:lang w:val="en-US"/>
        </w:rPr>
        <w:t xml:space="preserve">– 2004. – </w:t>
      </w:r>
      <w:r w:rsidRPr="00A34969">
        <w:rPr>
          <w:color w:val="000000" w:themeColor="text1"/>
        </w:rPr>
        <w:t>Режим</w:t>
      </w:r>
      <w:r w:rsidRPr="00A34969">
        <w:rPr>
          <w:color w:val="000000" w:themeColor="text1"/>
          <w:lang w:val="en-US"/>
        </w:rPr>
        <w:t xml:space="preserve"> </w:t>
      </w:r>
      <w:r w:rsidRPr="00A34969">
        <w:rPr>
          <w:color w:val="000000" w:themeColor="text1"/>
        </w:rPr>
        <w:t>доступа</w:t>
      </w:r>
      <w:r w:rsidRPr="00A34969">
        <w:rPr>
          <w:color w:val="000000" w:themeColor="text1"/>
          <w:lang w:val="en-US"/>
        </w:rPr>
        <w:t xml:space="preserve">: </w:t>
      </w:r>
      <w:r w:rsidRPr="00A34969">
        <w:rPr>
          <w:lang w:val="en-RU" w:eastAsia="en-GB"/>
        </w:rPr>
        <w:t xml:space="preserve">http://business.highbeam.com/410731/article-1G1-112796158/ </w:t>
      </w:r>
    </w:p>
    <w:p w14:paraId="4D0B1091" w14:textId="77777777" w:rsidR="00775DDA" w:rsidRPr="00775DDA" w:rsidRDefault="005D55D0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5D55D0">
        <w:rPr>
          <w:color w:val="000000" w:themeColor="text1"/>
          <w:lang w:val="en-US"/>
        </w:rPr>
        <w:t>Donavan, R.</w:t>
      </w:r>
      <w:r>
        <w:rPr>
          <w:color w:val="000000" w:themeColor="text1"/>
          <w:lang w:val="en-US"/>
        </w:rPr>
        <w:t>,</w:t>
      </w:r>
      <w:r w:rsidRPr="005D55D0">
        <w:rPr>
          <w:color w:val="000000" w:themeColor="text1"/>
          <w:lang w:val="en-US"/>
        </w:rPr>
        <w:t xml:space="preserve"> Rossiter, J.</w:t>
      </w:r>
      <w:r>
        <w:rPr>
          <w:color w:val="000000" w:themeColor="text1"/>
          <w:lang w:val="en-US"/>
        </w:rPr>
        <w:t>,</w:t>
      </w:r>
      <w:r w:rsidRPr="005D55D0">
        <w:rPr>
          <w:color w:val="000000" w:themeColor="text1"/>
          <w:lang w:val="en-US"/>
        </w:rPr>
        <w:t xml:space="preserve"> </w:t>
      </w:r>
      <w:proofErr w:type="spellStart"/>
      <w:r w:rsidRPr="005D55D0">
        <w:rPr>
          <w:color w:val="000000" w:themeColor="text1"/>
          <w:lang w:val="en-US"/>
        </w:rPr>
        <w:t>Marcoolyn</w:t>
      </w:r>
      <w:proofErr w:type="spellEnd"/>
      <w:r w:rsidRPr="005D55D0">
        <w:rPr>
          <w:color w:val="000000" w:themeColor="text1"/>
          <w:lang w:val="en-US"/>
        </w:rPr>
        <w:t>, G</w:t>
      </w:r>
      <w:r>
        <w:rPr>
          <w:color w:val="000000" w:themeColor="text1"/>
          <w:lang w:val="en-US"/>
        </w:rPr>
        <w:t>.</w:t>
      </w:r>
      <w:r w:rsidR="008A08C2">
        <w:rPr>
          <w:color w:val="000000" w:themeColor="text1"/>
          <w:lang w:val="en-US"/>
        </w:rPr>
        <w:t xml:space="preserve"> </w:t>
      </w:r>
      <w:r w:rsidR="008A08C2" w:rsidRPr="008A08C2">
        <w:rPr>
          <w:color w:val="000000" w:themeColor="text1"/>
          <w:lang w:val="en-RU"/>
        </w:rPr>
        <w:t>&amp;</w:t>
      </w:r>
      <w:r w:rsidRPr="005D55D0">
        <w:rPr>
          <w:color w:val="000000" w:themeColor="text1"/>
          <w:lang w:val="en-US"/>
        </w:rPr>
        <w:t xml:space="preserve"> </w:t>
      </w:r>
      <w:proofErr w:type="spellStart"/>
      <w:r w:rsidRPr="005D55D0">
        <w:rPr>
          <w:color w:val="000000" w:themeColor="text1"/>
          <w:lang w:val="en-US"/>
        </w:rPr>
        <w:t>Nesdale</w:t>
      </w:r>
      <w:proofErr w:type="spellEnd"/>
      <w:r w:rsidRPr="005D55D0">
        <w:rPr>
          <w:color w:val="000000" w:themeColor="text1"/>
          <w:lang w:val="en-US"/>
        </w:rPr>
        <w:t xml:space="preserve">, A. Store atmosphere and purchasing behavior. Journal of Retailing, </w:t>
      </w:r>
      <w:r w:rsidR="008A08C2" w:rsidRPr="00A34969">
        <w:rPr>
          <w:color w:val="000000" w:themeColor="text1"/>
          <w:lang w:val="en-US"/>
        </w:rPr>
        <w:t xml:space="preserve">– </w:t>
      </w:r>
      <w:r w:rsidRPr="005D55D0">
        <w:rPr>
          <w:color w:val="000000" w:themeColor="text1"/>
          <w:lang w:val="en-US"/>
        </w:rPr>
        <w:t>1994</w:t>
      </w:r>
      <w:r w:rsidR="008A08C2">
        <w:rPr>
          <w:color w:val="000000" w:themeColor="text1"/>
          <w:lang w:val="en-US"/>
        </w:rPr>
        <w:t>.</w:t>
      </w:r>
      <w:r w:rsidR="00775DDA" w:rsidRPr="00775DDA">
        <w:rPr>
          <w:color w:val="000000" w:themeColor="text1"/>
          <w:lang w:val="en-US"/>
        </w:rPr>
        <w:t xml:space="preserve"> </w:t>
      </w:r>
    </w:p>
    <w:p w14:paraId="0E83AB38" w14:textId="2AFB931C" w:rsidR="005D55D0" w:rsidRDefault="00775DDA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proofErr w:type="spellStart"/>
      <w:r w:rsidRPr="00775DDA">
        <w:rPr>
          <w:color w:val="000000" w:themeColor="text1"/>
          <w:lang w:val="en-US"/>
        </w:rPr>
        <w:t>Ebster</w:t>
      </w:r>
      <w:proofErr w:type="spellEnd"/>
      <w:r w:rsidRPr="00775DDA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&amp;</w:t>
      </w:r>
      <w:r w:rsidRPr="00775DDA">
        <w:rPr>
          <w:color w:val="000000" w:themeColor="text1"/>
          <w:lang w:val="en-US"/>
        </w:rPr>
        <w:t xml:space="preserve"> </w:t>
      </w:r>
      <w:proofErr w:type="spellStart"/>
      <w:r w:rsidRPr="00775DDA">
        <w:rPr>
          <w:color w:val="000000" w:themeColor="text1"/>
          <w:lang w:val="en-US"/>
        </w:rPr>
        <w:t>Garaus</w:t>
      </w:r>
      <w:proofErr w:type="spellEnd"/>
      <w:r w:rsidRPr="00775DDA">
        <w:rPr>
          <w:color w:val="000000" w:themeColor="text1"/>
          <w:lang w:val="en-US"/>
        </w:rPr>
        <w:t xml:space="preserve">, Store Design and Visual Merchandising: Creating Store Space That Encourages Buying </w:t>
      </w:r>
      <w:r>
        <w:rPr>
          <w:color w:val="000000" w:themeColor="text1"/>
          <w:lang w:val="en-US"/>
        </w:rPr>
        <w:t xml:space="preserve">/ </w:t>
      </w:r>
      <w:r w:rsidRPr="00775DDA">
        <w:rPr>
          <w:color w:val="000000" w:themeColor="text1"/>
          <w:lang w:val="en-US"/>
        </w:rPr>
        <w:t>New York: Business Expert Press, 2015.</w:t>
      </w:r>
    </w:p>
    <w:p w14:paraId="53BEB3DE" w14:textId="0011B199" w:rsidR="008A08C2" w:rsidRPr="008A08C2" w:rsidRDefault="008A08C2" w:rsidP="00621FC2">
      <w:pPr>
        <w:pStyle w:val="ListParagraph"/>
        <w:numPr>
          <w:ilvl w:val="0"/>
          <w:numId w:val="26"/>
        </w:numPr>
        <w:rPr>
          <w:color w:val="000000" w:themeColor="text1"/>
          <w:lang w:val="en-RU"/>
        </w:rPr>
      </w:pPr>
      <w:r w:rsidRPr="008A08C2">
        <w:rPr>
          <w:color w:val="000000" w:themeColor="text1"/>
          <w:lang w:val="en-RU"/>
        </w:rPr>
        <w:t>Edwards, S.</w:t>
      </w:r>
      <w:r w:rsidRPr="008A08C2">
        <w:rPr>
          <w:color w:val="000000" w:themeColor="text1"/>
          <w:lang w:val="en-US"/>
        </w:rPr>
        <w:t xml:space="preserve"> </w:t>
      </w:r>
      <w:r w:rsidRPr="008A08C2">
        <w:rPr>
          <w:color w:val="000000" w:themeColor="text1"/>
          <w:lang w:val="en-RU"/>
        </w:rPr>
        <w:t>&amp; Shackley, M. Measuring the effectiveness of retail window display as an</w:t>
      </w:r>
      <w:r>
        <w:rPr>
          <w:color w:val="000000" w:themeColor="text1"/>
          <w:lang w:val="en-US"/>
        </w:rPr>
        <w:t xml:space="preserve"> </w:t>
      </w:r>
      <w:r w:rsidRPr="008A08C2">
        <w:rPr>
          <w:color w:val="000000" w:themeColor="text1"/>
          <w:lang w:val="en-RU"/>
        </w:rPr>
        <w:t xml:space="preserve">element of the marketing mix. International Journal of Advertising, </w:t>
      </w:r>
      <w:r w:rsidRPr="00D65C51">
        <w:rPr>
          <w:color w:val="000000" w:themeColor="text1"/>
        </w:rPr>
        <w:t xml:space="preserve">– </w:t>
      </w:r>
      <w:r w:rsidRPr="008A08C2">
        <w:rPr>
          <w:color w:val="000000" w:themeColor="text1"/>
          <w:lang w:val="en-RU"/>
        </w:rPr>
        <w:t>1992</w:t>
      </w:r>
      <w:r w:rsidRPr="008A08C2">
        <w:rPr>
          <w:color w:val="000000" w:themeColor="text1"/>
          <w:lang w:val="en-US"/>
        </w:rPr>
        <w:t>.</w:t>
      </w:r>
    </w:p>
    <w:p w14:paraId="3A9C4A31" w14:textId="77777777" w:rsidR="00033B29" w:rsidRPr="002D42B8" w:rsidRDefault="00D65C51" w:rsidP="00621FC2">
      <w:pPr>
        <w:pStyle w:val="ListParagraph"/>
        <w:numPr>
          <w:ilvl w:val="0"/>
          <w:numId w:val="26"/>
        </w:numPr>
        <w:rPr>
          <w:rStyle w:val="Hyperlink"/>
          <w:color w:val="000000" w:themeColor="text1"/>
          <w:u w:val="none"/>
        </w:rPr>
      </w:pPr>
      <w:r w:rsidRPr="00D65C51">
        <w:rPr>
          <w:color w:val="000000" w:themeColor="text1"/>
        </w:rPr>
        <w:t xml:space="preserve">ECCO. О компании. / ECCO. – 2020. – Режим доступа:  </w:t>
      </w:r>
      <w:hyperlink r:id="rId42" w:history="1">
        <w:r w:rsidRPr="00D65C51">
          <w:rPr>
            <w:rStyle w:val="Hyperlink"/>
            <w:color w:val="000000" w:themeColor="text1"/>
          </w:rPr>
          <w:t>https://www.ecco-shoes.ru/about/</w:t>
        </w:r>
      </w:hyperlink>
      <w:r w:rsidR="00033B29">
        <w:rPr>
          <w:rStyle w:val="Hyperlink"/>
          <w:color w:val="000000" w:themeColor="text1"/>
        </w:rPr>
        <w:t xml:space="preserve"> </w:t>
      </w:r>
    </w:p>
    <w:p w14:paraId="161E6C93" w14:textId="3F841A93" w:rsidR="00D65C51" w:rsidRPr="00033B29" w:rsidRDefault="00033B29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033B29">
        <w:rPr>
          <w:rStyle w:val="Hyperlink"/>
          <w:color w:val="000000" w:themeColor="text1"/>
          <w:u w:val="none"/>
          <w:lang w:val="en-US"/>
        </w:rPr>
        <w:t>Farias et al., Store Atmospherics and Experiential Marketing: A Conceptual Framework and Research Propositions for An Extraordinary Customer Experience</w:t>
      </w:r>
      <w:r w:rsidR="00A61BE3" w:rsidRPr="00A61BE3">
        <w:rPr>
          <w:rStyle w:val="Hyperlink"/>
          <w:color w:val="000000" w:themeColor="text1"/>
          <w:u w:val="none"/>
          <w:lang w:val="en-US"/>
        </w:rPr>
        <w:t>.</w:t>
      </w:r>
      <w:r w:rsidRPr="00033B29">
        <w:rPr>
          <w:rStyle w:val="Hyperlink"/>
          <w:color w:val="000000" w:themeColor="text1"/>
          <w:u w:val="none"/>
          <w:lang w:val="en-US"/>
        </w:rPr>
        <w:t xml:space="preserve"> International Business Research, </w:t>
      </w:r>
      <w:r w:rsidR="00A61BE3">
        <w:rPr>
          <w:rStyle w:val="Hyperlink"/>
          <w:color w:val="000000" w:themeColor="text1"/>
          <w:u w:val="none"/>
          <w:lang w:val="en-US"/>
        </w:rPr>
        <w:t>2014.</w:t>
      </w:r>
    </w:p>
    <w:p w14:paraId="68E78AAF" w14:textId="77777777" w:rsidR="007A4F15" w:rsidRPr="007A4F15" w:rsidRDefault="00D65C51" w:rsidP="00621FC2">
      <w:pPr>
        <w:pStyle w:val="ListParagraph"/>
        <w:numPr>
          <w:ilvl w:val="0"/>
          <w:numId w:val="26"/>
        </w:numPr>
        <w:rPr>
          <w:rStyle w:val="Hyperlink"/>
          <w:color w:val="000000" w:themeColor="text1"/>
          <w:u w:val="none"/>
          <w:lang w:val="en-US"/>
        </w:rPr>
      </w:pPr>
      <w:r w:rsidRPr="00D65C51">
        <w:rPr>
          <w:color w:val="000000" w:themeColor="text1"/>
          <w:lang w:val="en-US"/>
        </w:rPr>
        <w:t xml:space="preserve">Feigenbaum, E. Communicating the Brand: The Vital Role of Visual Merchandising in Our Changing Times / Feigenbaum, E. – Visual Retailing, 2016 – </w:t>
      </w:r>
      <w:r w:rsidRPr="00D65C51">
        <w:rPr>
          <w:color w:val="000000" w:themeColor="text1"/>
        </w:rPr>
        <w:t>Режим</w:t>
      </w:r>
      <w:r w:rsidRPr="00D65C51">
        <w:rPr>
          <w:color w:val="000000" w:themeColor="text1"/>
          <w:lang w:val="en-US"/>
        </w:rPr>
        <w:t xml:space="preserve"> </w:t>
      </w:r>
      <w:r w:rsidRPr="00D65C51">
        <w:rPr>
          <w:color w:val="000000" w:themeColor="text1"/>
        </w:rPr>
        <w:t>доступа</w:t>
      </w:r>
      <w:r w:rsidRPr="00D65C51">
        <w:rPr>
          <w:color w:val="000000" w:themeColor="text1"/>
          <w:lang w:val="en-US"/>
        </w:rPr>
        <w:t xml:space="preserve">: </w:t>
      </w:r>
      <w:hyperlink r:id="rId43" w:history="1">
        <w:r w:rsidRPr="00D65C51">
          <w:rPr>
            <w:rStyle w:val="Hyperlink"/>
            <w:color w:val="000000" w:themeColor="text1"/>
            <w:lang w:val="en-US"/>
          </w:rPr>
          <w:t>https://visualretailing.com/blog/2016/10/the-communicator-of-the-brand</w:t>
        </w:r>
      </w:hyperlink>
      <w:r w:rsidR="007A4F15" w:rsidRPr="007A4F15">
        <w:rPr>
          <w:rStyle w:val="Hyperlink"/>
          <w:color w:val="000000" w:themeColor="text1"/>
          <w:lang w:val="en-US"/>
        </w:rPr>
        <w:t xml:space="preserve"> </w:t>
      </w:r>
    </w:p>
    <w:p w14:paraId="28380BEF" w14:textId="169839A1" w:rsidR="00D65C51" w:rsidRPr="007A4F15" w:rsidRDefault="007A4F15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7A4F15">
        <w:rPr>
          <w:rStyle w:val="Hyperlink"/>
          <w:color w:val="000000" w:themeColor="text1"/>
          <w:u w:val="none"/>
          <w:lang w:val="en-US"/>
        </w:rPr>
        <w:lastRenderedPageBreak/>
        <w:t>Fiore A. M. Understanding aesthetics for the merchandising and design professional. – A&amp;C Black, 2010.</w:t>
      </w:r>
    </w:p>
    <w:p w14:paraId="3EB3E26E" w14:textId="77777777" w:rsidR="00D13204" w:rsidRDefault="008A08C2" w:rsidP="00D13204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0F4650">
        <w:rPr>
          <w:color w:val="000000" w:themeColor="text1"/>
          <w:lang w:val="en-RU"/>
        </w:rPr>
        <w:t>Kerfoot, S., Davies, B., &amp; Ward, P. Visual merchandising and the creation of discernible</w:t>
      </w:r>
      <w:r w:rsidRPr="000F4650">
        <w:rPr>
          <w:color w:val="000000" w:themeColor="text1"/>
          <w:lang w:val="en-US"/>
        </w:rPr>
        <w:t xml:space="preserve"> </w:t>
      </w:r>
      <w:r w:rsidRPr="000F4650">
        <w:rPr>
          <w:color w:val="000000" w:themeColor="text1"/>
          <w:lang w:val="en-RU"/>
        </w:rPr>
        <w:t>retail brands. International Journal of Retail &amp; Distribution Management</w:t>
      </w:r>
      <w:r w:rsidRPr="000F4650">
        <w:rPr>
          <w:color w:val="000000" w:themeColor="text1"/>
          <w:lang w:val="en-US"/>
        </w:rPr>
        <w:t>, – 2003.</w:t>
      </w:r>
      <w:r w:rsidR="000F4650" w:rsidRPr="000F4650">
        <w:rPr>
          <w:color w:val="000000" w:themeColor="text1"/>
          <w:lang w:val="en-US"/>
        </w:rPr>
        <w:t xml:space="preserve"> </w:t>
      </w:r>
    </w:p>
    <w:p w14:paraId="097885D1" w14:textId="77777777" w:rsidR="003621BD" w:rsidRPr="003621BD" w:rsidRDefault="00D13204" w:rsidP="00D13204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D13204">
        <w:rPr>
          <w:color w:val="000000" w:themeColor="text1"/>
          <w:lang w:val="en-US"/>
        </w:rPr>
        <w:t>Kim, J. College students' apparel impulse buying behaviors in relation to visual merchandising. University of Georgia</w:t>
      </w:r>
      <w:r w:rsidRPr="000F4650">
        <w:rPr>
          <w:color w:val="000000" w:themeColor="text1"/>
          <w:lang w:val="en-US"/>
        </w:rPr>
        <w:t>, – 2003.</w:t>
      </w:r>
      <w:r w:rsidR="003621BD" w:rsidRPr="003621BD">
        <w:rPr>
          <w:color w:val="000000" w:themeColor="text1"/>
          <w:lang w:val="en-US"/>
        </w:rPr>
        <w:t xml:space="preserve"> </w:t>
      </w:r>
    </w:p>
    <w:p w14:paraId="3165F50C" w14:textId="1AD222A5" w:rsidR="00D13204" w:rsidRPr="00D13204" w:rsidRDefault="003621BD" w:rsidP="00D13204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r w:rsidRPr="003621BD">
        <w:rPr>
          <w:color w:val="000000" w:themeColor="text1"/>
          <w:lang w:val="en-US"/>
        </w:rPr>
        <w:t xml:space="preserve">Kotler, Philip. Atmospherics As </w:t>
      </w:r>
      <w:proofErr w:type="gramStart"/>
      <w:r w:rsidRPr="003621BD">
        <w:rPr>
          <w:color w:val="000000" w:themeColor="text1"/>
          <w:lang w:val="en-US"/>
        </w:rPr>
        <w:t>A</w:t>
      </w:r>
      <w:proofErr w:type="gramEnd"/>
      <w:r w:rsidRPr="003621BD">
        <w:rPr>
          <w:color w:val="000000" w:themeColor="text1"/>
          <w:lang w:val="en-US"/>
        </w:rPr>
        <w:t xml:space="preserve"> Marketing Tool. Journal of Retailing, 1973</w:t>
      </w:r>
    </w:p>
    <w:p w14:paraId="4382F783" w14:textId="34991C4A" w:rsidR="00A34969" w:rsidRPr="00A34969" w:rsidRDefault="00A34969" w:rsidP="00A34969">
      <w:pPr>
        <w:pStyle w:val="ListParagraph"/>
        <w:numPr>
          <w:ilvl w:val="0"/>
          <w:numId w:val="26"/>
        </w:numPr>
        <w:rPr>
          <w:lang w:val="en-US" w:eastAsia="en-GB"/>
        </w:rPr>
      </w:pPr>
      <w:r w:rsidRPr="00A34969">
        <w:rPr>
          <w:lang w:val="en-RU" w:eastAsia="en-GB"/>
        </w:rPr>
        <w:t xml:space="preserve">Law D., Wong C. and Yip J. How does visual merchandising affect consumer affective response? European Journal of Marketing, </w:t>
      </w:r>
      <w:r w:rsidRPr="00A34969">
        <w:rPr>
          <w:color w:val="000000" w:themeColor="text1"/>
          <w:lang w:val="en-US"/>
        </w:rPr>
        <w:t>– 2010</w:t>
      </w:r>
    </w:p>
    <w:p w14:paraId="74DEF01F" w14:textId="77777777" w:rsidR="00AA5240" w:rsidRPr="00AA5240" w:rsidRDefault="00A34969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A34969">
        <w:rPr>
          <w:lang w:val="en-RU" w:eastAsia="en-GB"/>
        </w:rPr>
        <w:t xml:space="preserve">Levy, M. and Weitz, B. Retail Management, </w:t>
      </w:r>
      <w:r w:rsidRPr="00A34969">
        <w:rPr>
          <w:color w:val="000000" w:themeColor="text1"/>
          <w:lang w:val="en-US"/>
        </w:rPr>
        <w:t>–</w:t>
      </w:r>
      <w:r w:rsidRPr="00A34969">
        <w:rPr>
          <w:lang w:val="en-US" w:eastAsia="en-GB"/>
        </w:rPr>
        <w:t xml:space="preserve"> 2004.</w:t>
      </w:r>
      <w:r w:rsidR="00AA5240">
        <w:rPr>
          <w:lang w:val="en-US" w:eastAsia="en-GB"/>
        </w:rPr>
        <w:t xml:space="preserve"> </w:t>
      </w:r>
    </w:p>
    <w:p w14:paraId="46C70DA2" w14:textId="11815EDD" w:rsidR="00AA5240" w:rsidRPr="00AA5240" w:rsidRDefault="00AA5240" w:rsidP="00AA5240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AA5240">
        <w:rPr>
          <w:lang w:val="en-US" w:eastAsia="en-GB"/>
        </w:rPr>
        <w:t>Lovelock C., Patterson P. Services marketing. – Pearson Australia, 2015.</w:t>
      </w:r>
    </w:p>
    <w:p w14:paraId="092EA313" w14:textId="2F6DA157" w:rsidR="00D65C51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proofErr w:type="spellStart"/>
      <w:r w:rsidRPr="00D65C51">
        <w:rPr>
          <w:color w:val="000000" w:themeColor="text1"/>
          <w:lang w:val="en-US"/>
        </w:rPr>
        <w:t>Marketline</w:t>
      </w:r>
      <w:proofErr w:type="spellEnd"/>
      <w:r w:rsidRPr="00D65C51">
        <w:rPr>
          <w:color w:val="000000" w:themeColor="text1"/>
          <w:lang w:val="en-US"/>
        </w:rPr>
        <w:t xml:space="preserve">. Russia. In-depth PESTLE insights / Country Profile Series / </w:t>
      </w:r>
      <w:proofErr w:type="spellStart"/>
      <w:r w:rsidRPr="00D65C51">
        <w:rPr>
          <w:color w:val="000000" w:themeColor="text1"/>
          <w:lang w:val="en-US"/>
        </w:rPr>
        <w:t>Marketline</w:t>
      </w:r>
      <w:proofErr w:type="spellEnd"/>
      <w:r w:rsidRPr="00D65C51">
        <w:rPr>
          <w:color w:val="000000" w:themeColor="text1"/>
          <w:lang w:val="en-US"/>
        </w:rPr>
        <w:t xml:space="preserve">, </w:t>
      </w:r>
      <w:r w:rsidR="008A08C2" w:rsidRPr="008A08C2">
        <w:rPr>
          <w:color w:val="000000" w:themeColor="text1"/>
          <w:lang w:val="en-US"/>
        </w:rPr>
        <w:t xml:space="preserve">– </w:t>
      </w:r>
      <w:r w:rsidRPr="00D65C51">
        <w:rPr>
          <w:color w:val="000000" w:themeColor="text1"/>
          <w:lang w:val="en-US"/>
        </w:rPr>
        <w:t>2020.</w:t>
      </w:r>
    </w:p>
    <w:p w14:paraId="1BD342ED" w14:textId="28C721A7" w:rsidR="004B095D" w:rsidRDefault="004B095D" w:rsidP="00621FC2">
      <w:pPr>
        <w:pStyle w:val="ListParagraph"/>
        <w:numPr>
          <w:ilvl w:val="0"/>
          <w:numId w:val="26"/>
        </w:numPr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Ozimek</w:t>
      </w:r>
      <w:proofErr w:type="spellEnd"/>
      <w:r>
        <w:rPr>
          <w:color w:val="000000" w:themeColor="text1"/>
          <w:lang w:val="en-US"/>
        </w:rPr>
        <w:t xml:space="preserve"> A. </w:t>
      </w:r>
      <w:r w:rsidRPr="004B095D">
        <w:rPr>
          <w:color w:val="000000" w:themeColor="text1"/>
          <w:lang w:val="en-US"/>
        </w:rPr>
        <w:t xml:space="preserve">Why Technology Won't Kill Brick </w:t>
      </w:r>
      <w:proofErr w:type="gramStart"/>
      <w:r w:rsidRPr="004B095D">
        <w:rPr>
          <w:color w:val="000000" w:themeColor="text1"/>
          <w:lang w:val="en-US"/>
        </w:rPr>
        <w:t>And</w:t>
      </w:r>
      <w:proofErr w:type="gramEnd"/>
      <w:r w:rsidRPr="004B095D">
        <w:rPr>
          <w:color w:val="000000" w:themeColor="text1"/>
          <w:lang w:val="en-US"/>
        </w:rPr>
        <w:t xml:space="preserve"> Mortar Retailers</w:t>
      </w:r>
      <w:r>
        <w:rPr>
          <w:color w:val="000000" w:themeColor="text1"/>
          <w:lang w:val="en-US"/>
        </w:rPr>
        <w:t xml:space="preserve"> / Forbes, </w:t>
      </w:r>
      <w:r w:rsidRPr="008A08C2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 xml:space="preserve"> 2018.</w:t>
      </w:r>
    </w:p>
    <w:p w14:paraId="3ECE098B" w14:textId="6A200737" w:rsidR="008A08C2" w:rsidRPr="008A08C2" w:rsidRDefault="008A08C2" w:rsidP="00621FC2">
      <w:pPr>
        <w:pStyle w:val="ListParagraph"/>
        <w:numPr>
          <w:ilvl w:val="0"/>
          <w:numId w:val="26"/>
        </w:numPr>
        <w:rPr>
          <w:color w:val="000000" w:themeColor="text1"/>
          <w:lang w:val="en-RU"/>
        </w:rPr>
      </w:pPr>
      <w:r w:rsidRPr="008A08C2">
        <w:rPr>
          <w:color w:val="000000" w:themeColor="text1"/>
          <w:lang w:val="en-RU"/>
        </w:rPr>
        <w:t>Pegler, M.</w:t>
      </w:r>
      <w:r w:rsidR="00A34969" w:rsidRPr="00A34969">
        <w:rPr>
          <w:color w:val="000000" w:themeColor="text1"/>
          <w:lang w:val="en-US"/>
        </w:rPr>
        <w:t xml:space="preserve"> </w:t>
      </w:r>
      <w:r w:rsidRPr="008A08C2">
        <w:rPr>
          <w:color w:val="000000" w:themeColor="text1"/>
          <w:lang w:val="en-RU"/>
        </w:rPr>
        <w:t>Visual merchandising and display</w:t>
      </w:r>
      <w:r>
        <w:rPr>
          <w:color w:val="000000" w:themeColor="text1"/>
          <w:lang w:val="en-US"/>
        </w:rPr>
        <w:t xml:space="preserve">, </w:t>
      </w:r>
      <w:r w:rsidRPr="008A08C2">
        <w:rPr>
          <w:color w:val="000000" w:themeColor="text1"/>
          <w:lang w:val="en-US"/>
        </w:rPr>
        <w:t xml:space="preserve">– </w:t>
      </w:r>
      <w:r>
        <w:rPr>
          <w:color w:val="000000" w:themeColor="text1"/>
          <w:lang w:val="en-US"/>
        </w:rPr>
        <w:t>2006.</w:t>
      </w:r>
    </w:p>
    <w:p w14:paraId="07D447CC" w14:textId="3234EC0A" w:rsidR="008A08C2" w:rsidRPr="00A34969" w:rsidRDefault="008A08C2" w:rsidP="00621FC2">
      <w:pPr>
        <w:pStyle w:val="ListParagraph"/>
        <w:numPr>
          <w:ilvl w:val="0"/>
          <w:numId w:val="26"/>
        </w:numPr>
        <w:rPr>
          <w:color w:val="000000" w:themeColor="text1"/>
          <w:lang w:val="en-RU"/>
        </w:rPr>
      </w:pPr>
      <w:r w:rsidRPr="008A08C2">
        <w:rPr>
          <w:color w:val="000000" w:themeColor="text1"/>
          <w:lang w:val="en-RU"/>
        </w:rPr>
        <w:t>Sen, S., Block, L., &amp; Chandran, S. Window displays and consumer shopping</w:t>
      </w:r>
      <w:r>
        <w:rPr>
          <w:color w:val="000000" w:themeColor="text1"/>
          <w:lang w:val="en-US"/>
        </w:rPr>
        <w:t xml:space="preserve"> </w:t>
      </w:r>
      <w:r w:rsidRPr="008A08C2">
        <w:rPr>
          <w:color w:val="000000" w:themeColor="text1"/>
          <w:lang w:val="en-RU"/>
        </w:rPr>
        <w:t>decisions. Journal of Retailing and Consumer Services</w:t>
      </w:r>
      <w:r>
        <w:rPr>
          <w:color w:val="000000" w:themeColor="text1"/>
          <w:lang w:val="en-US"/>
        </w:rPr>
        <w:t xml:space="preserve">, </w:t>
      </w:r>
      <w:r w:rsidRPr="00A34969">
        <w:rPr>
          <w:color w:val="000000" w:themeColor="text1"/>
          <w:lang w:val="en-US"/>
        </w:rPr>
        <w:t xml:space="preserve">– </w:t>
      </w:r>
      <w:r>
        <w:rPr>
          <w:color w:val="000000" w:themeColor="text1"/>
          <w:lang w:val="en-US"/>
        </w:rPr>
        <w:t>2002.</w:t>
      </w:r>
    </w:p>
    <w:p w14:paraId="1EAA4EA0" w14:textId="6490048F" w:rsidR="00A34969" w:rsidRPr="00A34969" w:rsidRDefault="00A34969" w:rsidP="00A34969">
      <w:pPr>
        <w:pStyle w:val="ListParagraph"/>
        <w:numPr>
          <w:ilvl w:val="0"/>
          <w:numId w:val="26"/>
        </w:numPr>
        <w:rPr>
          <w:lang w:val="en-US" w:eastAsia="en-GB"/>
        </w:rPr>
      </w:pPr>
      <w:r w:rsidRPr="00A34969">
        <w:rPr>
          <w:lang w:val="en-RU" w:eastAsia="en-GB"/>
        </w:rPr>
        <w:t xml:space="preserve">Swanson, K. </w:t>
      </w:r>
      <w:r w:rsidRPr="008A08C2">
        <w:rPr>
          <w:color w:val="000000" w:themeColor="text1"/>
          <w:lang w:val="en-RU"/>
        </w:rPr>
        <w:t>&amp;</w:t>
      </w:r>
      <w:r w:rsidRPr="00A34969">
        <w:rPr>
          <w:color w:val="000000" w:themeColor="text1"/>
          <w:lang w:val="en-US"/>
        </w:rPr>
        <w:t xml:space="preserve"> </w:t>
      </w:r>
      <w:r w:rsidRPr="00A34969">
        <w:rPr>
          <w:lang w:val="en-RU" w:eastAsia="en-GB"/>
        </w:rPr>
        <w:t>Everett, J. Promotion in the Merchandising Environment, Fairchild Publications</w:t>
      </w:r>
      <w:r w:rsidRPr="00A34969">
        <w:rPr>
          <w:color w:val="000000" w:themeColor="text1"/>
          <w:lang w:val="en-US"/>
        </w:rPr>
        <w:t xml:space="preserve"> – 2000.</w:t>
      </w:r>
    </w:p>
    <w:p w14:paraId="47E0DBAD" w14:textId="09E3EE33" w:rsidR="005D55D0" w:rsidRDefault="00D65C51" w:rsidP="00621FC2">
      <w:pPr>
        <w:pStyle w:val="ListParagraph"/>
        <w:numPr>
          <w:ilvl w:val="0"/>
          <w:numId w:val="26"/>
        </w:numPr>
        <w:rPr>
          <w:color w:val="000000" w:themeColor="text1"/>
        </w:rPr>
      </w:pPr>
      <w:r w:rsidRPr="00D65C51">
        <w:rPr>
          <w:color w:val="000000" w:themeColor="text1"/>
          <w:lang w:val="en-US"/>
        </w:rPr>
        <w:t xml:space="preserve">Tucker, J. Retail Desire. Design, Display and the Art of the Visual Merchandiser / Tucker, J.  </w:t>
      </w:r>
      <w:r w:rsidRPr="00D65C51">
        <w:rPr>
          <w:color w:val="000000" w:themeColor="text1"/>
        </w:rPr>
        <w:t>– 2003.</w:t>
      </w:r>
    </w:p>
    <w:p w14:paraId="0835DD4B" w14:textId="0C495B69" w:rsidR="00A34969" w:rsidRPr="008B4DEE" w:rsidRDefault="00A34969" w:rsidP="00A34969">
      <w:pPr>
        <w:pStyle w:val="ListParagraph"/>
        <w:numPr>
          <w:ilvl w:val="0"/>
          <w:numId w:val="26"/>
        </w:numPr>
        <w:rPr>
          <w:lang w:val="en-RU" w:eastAsia="en-GB"/>
        </w:rPr>
      </w:pPr>
      <w:r w:rsidRPr="00A34969">
        <w:rPr>
          <w:lang w:val="en-RU" w:eastAsia="en-GB"/>
        </w:rPr>
        <w:t>Turley, L.W. and Milliman, R.E. Atmospheric effects on shopping behaviour: A review of the experimental evidence. Journal of Business Research</w:t>
      </w:r>
      <w:r w:rsidRPr="00A34969">
        <w:rPr>
          <w:lang w:val="en-US" w:eastAsia="en-GB"/>
        </w:rPr>
        <w:t xml:space="preserve">, </w:t>
      </w:r>
      <w:r w:rsidRPr="00A34969">
        <w:rPr>
          <w:color w:val="000000" w:themeColor="text1"/>
          <w:lang w:val="en-US"/>
        </w:rPr>
        <w:t>–</w:t>
      </w:r>
      <w:r w:rsidRPr="00A34969">
        <w:rPr>
          <w:lang w:val="en-US" w:eastAsia="en-GB"/>
        </w:rPr>
        <w:t xml:space="preserve"> 2000.</w:t>
      </w:r>
    </w:p>
    <w:p w14:paraId="75448463" w14:textId="4E8CB9C4" w:rsidR="008B4DEE" w:rsidRDefault="008B4DEE" w:rsidP="008B4DEE">
      <w:pPr>
        <w:rPr>
          <w:lang w:val="en-RU" w:eastAsia="en-GB"/>
        </w:rPr>
      </w:pPr>
    </w:p>
    <w:p w14:paraId="1A218C9A" w14:textId="77777777" w:rsidR="00D911EE" w:rsidRDefault="008B4DEE" w:rsidP="00D911EE">
      <w:pPr>
        <w:pStyle w:val="Heading1"/>
        <w:rPr>
          <w:lang w:eastAsia="en-GB"/>
        </w:rPr>
      </w:pPr>
      <w:bookmarkStart w:id="134" w:name="_Toc73567856"/>
      <w:r>
        <w:rPr>
          <w:lang w:eastAsia="en-GB"/>
        </w:rPr>
        <w:lastRenderedPageBreak/>
        <w:t>Приложения</w:t>
      </w:r>
      <w:bookmarkEnd w:id="134"/>
    </w:p>
    <w:p w14:paraId="673C6164" w14:textId="26EB88FE" w:rsidR="00D911EE" w:rsidRPr="00D911EE" w:rsidRDefault="00D911EE" w:rsidP="00D911EE">
      <w:pPr>
        <w:pStyle w:val="Heading3"/>
      </w:pPr>
      <w:bookmarkStart w:id="135" w:name="_Toc73567857"/>
      <w:r w:rsidRPr="00D911EE">
        <w:t>Приложение 1</w:t>
      </w:r>
      <w:r>
        <w:t xml:space="preserve">. </w:t>
      </w:r>
      <w:r w:rsidRPr="00D911EE">
        <w:t>Рекомендательное</w:t>
      </w:r>
      <w:r>
        <w:rPr>
          <w:lang w:eastAsia="en-GB"/>
        </w:rPr>
        <w:t xml:space="preserve"> письмо от директора </w:t>
      </w:r>
      <w:r w:rsidRPr="00947F6B">
        <w:rPr>
          <w:rStyle w:val="Heading2Char"/>
        </w:rPr>
        <w:t>компании</w:t>
      </w:r>
      <w:r>
        <w:rPr>
          <w:lang w:eastAsia="en-GB"/>
        </w:rPr>
        <w:t xml:space="preserve"> </w:t>
      </w:r>
      <w:r>
        <w:rPr>
          <w:lang w:val="en-US" w:eastAsia="en-GB"/>
        </w:rPr>
        <w:t>ECCO</w:t>
      </w:r>
      <w:bookmarkEnd w:id="135"/>
    </w:p>
    <w:p w14:paraId="0B0FE77A" w14:textId="74564CD8" w:rsidR="008B4DEE" w:rsidRPr="008B4DEE" w:rsidRDefault="00D911EE" w:rsidP="00947F6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8EB6A9F" wp14:editId="2C5E74FC">
            <wp:extent cx="5618885" cy="79513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566" cy="79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DEE" w:rsidRPr="008B4DEE" w:rsidSect="002D42B8">
      <w:footerReference w:type="default" r:id="rId45"/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446CCA" w14:textId="77777777" w:rsidR="002009B3" w:rsidRDefault="002009B3">
      <w:r>
        <w:separator/>
      </w:r>
    </w:p>
  </w:endnote>
  <w:endnote w:type="continuationSeparator" w:id="0">
    <w:p w14:paraId="3497CDD6" w14:textId="77777777" w:rsidR="002009B3" w:rsidRDefault="00200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010E2" w14:textId="77777777" w:rsidR="00EE37C6" w:rsidRDefault="00EE37C6" w:rsidP="002D42B8">
    <w:pPr>
      <w:framePr w:wrap="none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72F47595" w14:textId="77777777" w:rsidR="00EE37C6" w:rsidRDefault="00EE37C6" w:rsidP="00390969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2438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4A53F8" w14:textId="31AF724D" w:rsidR="002D42B8" w:rsidRDefault="002009B3" w:rsidP="002D42B8">
        <w:pPr>
          <w:pStyle w:val="Footer"/>
          <w:framePr w:wrap="none" w:vAnchor="text" w:hAnchor="margin" w:xAlign="right" w:y="1"/>
          <w:ind w:firstLine="0"/>
          <w:rPr>
            <w:rStyle w:val="PageNumber"/>
          </w:rPr>
        </w:pPr>
      </w:p>
    </w:sdtContent>
  </w:sdt>
  <w:p w14:paraId="4EC54980" w14:textId="77777777" w:rsidR="00EE37C6" w:rsidRDefault="00EE37C6" w:rsidP="00390969">
    <w:pPr>
      <w:ind w:right="360"/>
    </w:pPr>
  </w:p>
  <w:p w14:paraId="01A18DF1" w14:textId="77777777" w:rsidR="00EE37C6" w:rsidRDefault="00EE37C6" w:rsidP="002D42B8">
    <w:pP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8608910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67AD80" w14:textId="77777777" w:rsidR="002D42B8" w:rsidRDefault="002D42B8" w:rsidP="001D47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3278072E" w14:textId="77777777" w:rsidR="002D42B8" w:rsidRDefault="002D42B8" w:rsidP="002D42B8">
    <w:pPr>
      <w:framePr w:wrap="around" w:vAnchor="text" w:hAnchor="margin" w:xAlign="right" w:y="1"/>
      <w:ind w:right="360" w:firstLine="0"/>
    </w:pPr>
  </w:p>
  <w:p w14:paraId="41B836F8" w14:textId="77777777" w:rsidR="002D42B8" w:rsidRDefault="002D42B8" w:rsidP="00390969">
    <w:pPr>
      <w:ind w:right="360"/>
    </w:pPr>
  </w:p>
  <w:p w14:paraId="532197F7" w14:textId="77777777" w:rsidR="002D42B8" w:rsidRDefault="002D42B8" w:rsidP="002D42B8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141CBA" w14:textId="77777777" w:rsidR="002009B3" w:rsidRDefault="002009B3">
      <w:r>
        <w:separator/>
      </w:r>
    </w:p>
  </w:footnote>
  <w:footnote w:type="continuationSeparator" w:id="0">
    <w:p w14:paraId="20F3B46A" w14:textId="77777777" w:rsidR="002009B3" w:rsidRDefault="002009B3">
      <w:r>
        <w:continuationSeparator/>
      </w:r>
    </w:p>
  </w:footnote>
  <w:footnote w:id="1">
    <w:p w14:paraId="1C1FF460" w14:textId="107B8338" w:rsidR="00EE37C6" w:rsidRPr="00E85C4F" w:rsidRDefault="00EE37C6" w:rsidP="00BD06AE">
      <w:pPr>
        <w:pStyle w:val="FootnoteText"/>
        <w:spacing w:line="240" w:lineRule="auto"/>
        <w:rPr>
          <w:sz w:val="20"/>
          <w:szCs w:val="20"/>
          <w:lang w:val="en-US"/>
        </w:rPr>
      </w:pPr>
      <w:r w:rsidRPr="00BD06AE">
        <w:rPr>
          <w:rStyle w:val="FootnoteReference"/>
          <w:sz w:val="20"/>
          <w:szCs w:val="20"/>
        </w:rPr>
        <w:footnoteRef/>
      </w:r>
      <w:r w:rsidRPr="00BD06AE">
        <w:rPr>
          <w:sz w:val="20"/>
          <w:szCs w:val="20"/>
          <w:lang w:val="en-US"/>
        </w:rPr>
        <w:t xml:space="preserve"> Marketline. Russia. In-depth PESTLE insights / Country Profile Series / Marketline, 2020</w:t>
      </w:r>
      <w:r>
        <w:rPr>
          <w:sz w:val="20"/>
          <w:szCs w:val="20"/>
          <w:lang w:val="en-US"/>
        </w:rPr>
        <w:t>.</w:t>
      </w:r>
    </w:p>
  </w:footnote>
  <w:footnote w:id="2">
    <w:p w14:paraId="45F703E9" w14:textId="29412ABE" w:rsidR="00EE37C6" w:rsidRPr="00BD06AE" w:rsidRDefault="00EE37C6" w:rsidP="00BD06AE">
      <w:pPr>
        <w:pStyle w:val="FootnoteText"/>
        <w:spacing w:line="240" w:lineRule="auto"/>
        <w:rPr>
          <w:sz w:val="20"/>
          <w:szCs w:val="20"/>
        </w:rPr>
      </w:pPr>
      <w:r w:rsidRPr="00BD06AE">
        <w:rPr>
          <w:rStyle w:val="FootnoteReference"/>
          <w:sz w:val="20"/>
          <w:szCs w:val="20"/>
        </w:rPr>
        <w:footnoteRef/>
      </w:r>
      <w:r w:rsidRPr="00BD06AE">
        <w:rPr>
          <w:sz w:val="20"/>
          <w:szCs w:val="20"/>
        </w:rPr>
        <w:t xml:space="preserve"> Юшков, М. С начала пандемии число безработных в России достигло почти 5 млн человек / РБК. – 2020. – </w:t>
      </w:r>
      <w:r w:rsidRPr="00595511">
        <w:rPr>
          <w:sz w:val="20"/>
          <w:szCs w:val="20"/>
        </w:rPr>
        <w:t>Режим доступа</w:t>
      </w:r>
      <w:r w:rsidRPr="00BD06AE">
        <w:rPr>
          <w:sz w:val="20"/>
          <w:szCs w:val="20"/>
        </w:rPr>
        <w:t xml:space="preserve">: </w:t>
      </w:r>
      <w:r w:rsidRPr="00BD06AE">
        <w:rPr>
          <w:sz w:val="20"/>
          <w:szCs w:val="20"/>
          <w:lang w:val="en-US"/>
        </w:rPr>
        <w:t>https</w:t>
      </w:r>
      <w:r w:rsidRPr="00BD06AE">
        <w:rPr>
          <w:sz w:val="20"/>
          <w:szCs w:val="20"/>
        </w:rPr>
        <w:t>://</w:t>
      </w:r>
      <w:r w:rsidRPr="00BD06AE">
        <w:rPr>
          <w:sz w:val="20"/>
          <w:szCs w:val="20"/>
          <w:lang w:val="en-US"/>
        </w:rPr>
        <w:t>www</w:t>
      </w:r>
      <w:r w:rsidRPr="00BD06AE">
        <w:rPr>
          <w:sz w:val="20"/>
          <w:szCs w:val="20"/>
        </w:rPr>
        <w:t>.</w:t>
      </w:r>
      <w:r w:rsidRPr="00BD06AE">
        <w:rPr>
          <w:sz w:val="20"/>
          <w:szCs w:val="20"/>
          <w:lang w:val="en-US"/>
        </w:rPr>
        <w:t>rbc</w:t>
      </w:r>
      <w:r w:rsidRPr="00BD06AE">
        <w:rPr>
          <w:sz w:val="20"/>
          <w:szCs w:val="20"/>
        </w:rPr>
        <w:t>.</w:t>
      </w:r>
      <w:r w:rsidRPr="00BD06AE">
        <w:rPr>
          <w:sz w:val="20"/>
          <w:szCs w:val="20"/>
          <w:lang w:val="en-US"/>
        </w:rPr>
        <w:t>ru</w:t>
      </w:r>
      <w:r w:rsidRPr="00BD06AE">
        <w:rPr>
          <w:sz w:val="20"/>
          <w:szCs w:val="20"/>
        </w:rPr>
        <w:t>/</w:t>
      </w:r>
      <w:r w:rsidRPr="00BD06AE">
        <w:rPr>
          <w:sz w:val="20"/>
          <w:szCs w:val="20"/>
          <w:lang w:val="en-US"/>
        </w:rPr>
        <w:t>economics</w:t>
      </w:r>
      <w:r w:rsidRPr="00BD06AE">
        <w:rPr>
          <w:sz w:val="20"/>
          <w:szCs w:val="20"/>
        </w:rPr>
        <w:t>/12/10/2020/5</w:t>
      </w:r>
      <w:r w:rsidRPr="00BD06AE">
        <w:rPr>
          <w:sz w:val="20"/>
          <w:szCs w:val="20"/>
          <w:lang w:val="en-US"/>
        </w:rPr>
        <w:t>f</w:t>
      </w:r>
      <w:r w:rsidRPr="00BD06AE">
        <w:rPr>
          <w:sz w:val="20"/>
          <w:szCs w:val="20"/>
        </w:rPr>
        <w:t>842</w:t>
      </w:r>
      <w:r w:rsidRPr="00BD06AE">
        <w:rPr>
          <w:sz w:val="20"/>
          <w:szCs w:val="20"/>
          <w:lang w:val="en-US"/>
        </w:rPr>
        <w:t>fec</w:t>
      </w:r>
      <w:r w:rsidRPr="00BD06AE">
        <w:rPr>
          <w:sz w:val="20"/>
          <w:szCs w:val="20"/>
        </w:rPr>
        <w:t>9</w:t>
      </w:r>
      <w:r w:rsidRPr="00BD06AE">
        <w:rPr>
          <w:sz w:val="20"/>
          <w:szCs w:val="20"/>
          <w:lang w:val="en-US"/>
        </w:rPr>
        <w:t>a</w:t>
      </w:r>
      <w:r w:rsidRPr="00BD06AE">
        <w:rPr>
          <w:sz w:val="20"/>
          <w:szCs w:val="20"/>
        </w:rPr>
        <w:t>79477029</w:t>
      </w:r>
      <w:r w:rsidRPr="00BD06AE">
        <w:rPr>
          <w:sz w:val="20"/>
          <w:szCs w:val="20"/>
          <w:lang w:val="en-US"/>
        </w:rPr>
        <w:t>a</w:t>
      </w:r>
      <w:r w:rsidRPr="00BD06AE">
        <w:rPr>
          <w:sz w:val="20"/>
          <w:szCs w:val="20"/>
        </w:rPr>
        <w:t>4</w:t>
      </w:r>
      <w:r w:rsidRPr="00BD06AE">
        <w:rPr>
          <w:sz w:val="20"/>
          <w:szCs w:val="20"/>
          <w:lang w:val="en-US"/>
        </w:rPr>
        <w:t>c</w:t>
      </w:r>
      <w:r w:rsidRPr="00BD06AE">
        <w:rPr>
          <w:sz w:val="20"/>
          <w:szCs w:val="20"/>
        </w:rPr>
        <w:t>10</w:t>
      </w:r>
      <w:r w:rsidRPr="00BD06AE">
        <w:rPr>
          <w:sz w:val="20"/>
          <w:szCs w:val="20"/>
          <w:lang w:val="en-US"/>
        </w:rPr>
        <w:t>d</w:t>
      </w:r>
    </w:p>
  </w:footnote>
  <w:footnote w:id="3">
    <w:p w14:paraId="62691229" w14:textId="750F6F7C" w:rsidR="00EE37C6" w:rsidRPr="00595511" w:rsidRDefault="00EE37C6" w:rsidP="00F36337">
      <w:pPr>
        <w:pStyle w:val="FootnoteText"/>
        <w:spacing w:line="240" w:lineRule="auto"/>
        <w:rPr>
          <w:sz w:val="20"/>
          <w:szCs w:val="20"/>
        </w:rPr>
      </w:pPr>
      <w:r w:rsidRPr="00595511">
        <w:rPr>
          <w:rStyle w:val="FootnoteReference"/>
          <w:sz w:val="20"/>
          <w:szCs w:val="20"/>
        </w:rPr>
        <w:footnoteRef/>
      </w:r>
      <w:r w:rsidRPr="00595511">
        <w:rPr>
          <w:sz w:val="20"/>
          <w:szCs w:val="20"/>
        </w:rPr>
        <w:t xml:space="preserve"> ECCO. О компании. / ECCO. – 2020. – Режим доступа: </w:t>
      </w:r>
      <w:hyperlink r:id="rId1" w:history="1">
        <w:r w:rsidRPr="00BC10AE">
          <w:rPr>
            <w:rStyle w:val="Hyperlink"/>
            <w:sz w:val="20"/>
            <w:szCs w:val="20"/>
          </w:rPr>
          <w:t>https://www.ecco-shoes.ru/about/</w:t>
        </w:r>
      </w:hyperlink>
    </w:p>
  </w:footnote>
  <w:footnote w:id="4">
    <w:p w14:paraId="1C0C3B4F" w14:textId="38D13C78" w:rsidR="00EE37C6" w:rsidRPr="00595511" w:rsidRDefault="00EE37C6" w:rsidP="00595511">
      <w:pPr>
        <w:pStyle w:val="FootnoteText"/>
        <w:spacing w:line="240" w:lineRule="auto"/>
        <w:rPr>
          <w:color w:val="000000" w:themeColor="text1"/>
          <w:sz w:val="20"/>
          <w:szCs w:val="20"/>
        </w:rPr>
      </w:pPr>
      <w:r w:rsidRPr="00595511">
        <w:rPr>
          <w:rStyle w:val="FootnoteReference"/>
          <w:color w:val="000000" w:themeColor="text1"/>
          <w:sz w:val="20"/>
          <w:szCs w:val="20"/>
        </w:rPr>
        <w:footnoteRef/>
      </w:r>
      <w:r w:rsidRPr="00595511">
        <w:rPr>
          <w:color w:val="000000" w:themeColor="text1"/>
          <w:sz w:val="20"/>
          <w:szCs w:val="20"/>
        </w:rPr>
        <w:t xml:space="preserve"> Карточка организации ООО «ЭККО-РОС». [Электронный ресурс] // Синапс. – 2020. – Режим доступа: https://synapsenet.ru/searchorganization/organization/1025005330404-ooo-ekkoros</w:t>
      </w:r>
    </w:p>
  </w:footnote>
  <w:footnote w:id="5">
    <w:p w14:paraId="722748E2" w14:textId="6E3D3ECC" w:rsidR="00EE37C6" w:rsidRDefault="00EE37C6" w:rsidP="00595511">
      <w:pPr>
        <w:pStyle w:val="FootnoteText"/>
        <w:spacing w:line="240" w:lineRule="auto"/>
      </w:pPr>
      <w:r w:rsidRPr="00595511">
        <w:rPr>
          <w:rStyle w:val="FootnoteReference"/>
          <w:color w:val="000000" w:themeColor="text1"/>
          <w:sz w:val="20"/>
          <w:szCs w:val="20"/>
        </w:rPr>
        <w:footnoteRef/>
      </w:r>
      <w:r w:rsidRPr="00595511">
        <w:rPr>
          <w:color w:val="000000" w:themeColor="text1"/>
          <w:sz w:val="20"/>
          <w:szCs w:val="20"/>
        </w:rPr>
        <w:t xml:space="preserve"> Там же.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B0333"/>
    <w:multiLevelType w:val="hybridMultilevel"/>
    <w:tmpl w:val="BADC0D3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" w15:restartNumberingAfterBreak="0">
    <w:nsid w:val="0718597B"/>
    <w:multiLevelType w:val="hybridMultilevel"/>
    <w:tmpl w:val="FEF24E3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A8057B"/>
    <w:multiLevelType w:val="hybridMultilevel"/>
    <w:tmpl w:val="C57EEB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E526B"/>
    <w:multiLevelType w:val="hybridMultilevel"/>
    <w:tmpl w:val="9B1633B0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1A22761"/>
    <w:multiLevelType w:val="hybridMultilevel"/>
    <w:tmpl w:val="CDDC0DA2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1EF2788"/>
    <w:multiLevelType w:val="hybridMultilevel"/>
    <w:tmpl w:val="AF40AD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221391"/>
    <w:multiLevelType w:val="hybridMultilevel"/>
    <w:tmpl w:val="35B6D15E"/>
    <w:lvl w:ilvl="0" w:tplc="43B01154">
      <w:start w:val="1"/>
      <w:numFmt w:val="decimal"/>
      <w:pStyle w:val="a"/>
      <w:lvlText w:val="Таблица 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5B253F"/>
    <w:multiLevelType w:val="hybridMultilevel"/>
    <w:tmpl w:val="101A31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53A8C"/>
    <w:multiLevelType w:val="hybridMultilevel"/>
    <w:tmpl w:val="92D6857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9F141F"/>
    <w:multiLevelType w:val="hybridMultilevel"/>
    <w:tmpl w:val="612C41F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257EC8"/>
    <w:multiLevelType w:val="hybridMultilevel"/>
    <w:tmpl w:val="351285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086A3D"/>
    <w:multiLevelType w:val="hybridMultilevel"/>
    <w:tmpl w:val="CDEEC3E4"/>
    <w:lvl w:ilvl="0" w:tplc="620245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670A29"/>
    <w:multiLevelType w:val="hybridMultilevel"/>
    <w:tmpl w:val="0E42475C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28627E35"/>
    <w:multiLevelType w:val="hybridMultilevel"/>
    <w:tmpl w:val="1362E1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EA4388"/>
    <w:multiLevelType w:val="hybridMultilevel"/>
    <w:tmpl w:val="CFFECE02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2C173801"/>
    <w:multiLevelType w:val="hybridMultilevel"/>
    <w:tmpl w:val="68DE77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5E185AAE">
      <w:start w:val="8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BE4D48"/>
    <w:multiLevelType w:val="hybridMultilevel"/>
    <w:tmpl w:val="2530F8CE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66322A7"/>
    <w:multiLevelType w:val="hybridMultilevel"/>
    <w:tmpl w:val="33800CD6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7224C67"/>
    <w:multiLevelType w:val="hybridMultilevel"/>
    <w:tmpl w:val="8DE62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B22579"/>
    <w:multiLevelType w:val="hybridMultilevel"/>
    <w:tmpl w:val="B82A9C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5B7DEA"/>
    <w:multiLevelType w:val="hybridMultilevel"/>
    <w:tmpl w:val="E76A58AA"/>
    <w:lvl w:ilvl="0" w:tplc="20FA67E2">
      <w:start w:val="1"/>
      <w:numFmt w:val="decimal"/>
      <w:pStyle w:val="a0"/>
      <w:lvlText w:val="Рис. %1."/>
      <w:lvlJc w:val="left"/>
      <w:pPr>
        <w:ind w:left="720" w:hanging="360"/>
      </w:pPr>
      <w:rPr>
        <w:rFonts w:ascii="Times New Roman" w:hAnsi="Times New Roman" w:hint="default"/>
        <w:b/>
        <w:i/>
        <w:strike w:val="0"/>
        <w:dstrike w:val="0"/>
        <w:color w:val="000000"/>
        <w:sz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2E03EC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3121A0"/>
    <w:multiLevelType w:val="hybridMultilevel"/>
    <w:tmpl w:val="68BA1770"/>
    <w:lvl w:ilvl="0" w:tplc="620245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62D651F"/>
    <w:multiLevelType w:val="hybridMultilevel"/>
    <w:tmpl w:val="69CC54AC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7C4625B"/>
    <w:multiLevelType w:val="hybridMultilevel"/>
    <w:tmpl w:val="15C46932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A3C1421"/>
    <w:multiLevelType w:val="hybridMultilevel"/>
    <w:tmpl w:val="D056FA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3462A6"/>
    <w:multiLevelType w:val="hybridMultilevel"/>
    <w:tmpl w:val="57A00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D544C5"/>
    <w:multiLevelType w:val="hybridMultilevel"/>
    <w:tmpl w:val="085E48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E95FBE"/>
    <w:multiLevelType w:val="hybridMultilevel"/>
    <w:tmpl w:val="728CDED4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59717EAF"/>
    <w:multiLevelType w:val="hybridMultilevel"/>
    <w:tmpl w:val="8DAC9B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B748E9"/>
    <w:multiLevelType w:val="hybridMultilevel"/>
    <w:tmpl w:val="B1301F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E173A2"/>
    <w:multiLevelType w:val="hybridMultilevel"/>
    <w:tmpl w:val="101A31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B82F18"/>
    <w:multiLevelType w:val="hybridMultilevel"/>
    <w:tmpl w:val="D71A80AA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7CE607C"/>
    <w:multiLevelType w:val="hybridMultilevel"/>
    <w:tmpl w:val="829AAF70"/>
    <w:lvl w:ilvl="0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77D03497"/>
    <w:multiLevelType w:val="hybridMultilevel"/>
    <w:tmpl w:val="802C81F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D8357EE"/>
    <w:multiLevelType w:val="hybridMultilevel"/>
    <w:tmpl w:val="1B40A588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19"/>
  </w:num>
  <w:num w:numId="4">
    <w:abstractNumId w:val="11"/>
  </w:num>
  <w:num w:numId="5">
    <w:abstractNumId w:val="26"/>
  </w:num>
  <w:num w:numId="6">
    <w:abstractNumId w:val="21"/>
  </w:num>
  <w:num w:numId="7">
    <w:abstractNumId w:val="18"/>
  </w:num>
  <w:num w:numId="8">
    <w:abstractNumId w:val="25"/>
  </w:num>
  <w:num w:numId="9">
    <w:abstractNumId w:val="2"/>
  </w:num>
  <w:num w:numId="10">
    <w:abstractNumId w:val="15"/>
  </w:num>
  <w:num w:numId="11">
    <w:abstractNumId w:val="5"/>
  </w:num>
  <w:num w:numId="12">
    <w:abstractNumId w:val="10"/>
  </w:num>
  <w:num w:numId="13">
    <w:abstractNumId w:val="22"/>
  </w:num>
  <w:num w:numId="14">
    <w:abstractNumId w:val="24"/>
  </w:num>
  <w:num w:numId="15">
    <w:abstractNumId w:val="12"/>
  </w:num>
  <w:num w:numId="16">
    <w:abstractNumId w:val="16"/>
  </w:num>
  <w:num w:numId="17">
    <w:abstractNumId w:val="29"/>
  </w:num>
  <w:num w:numId="18">
    <w:abstractNumId w:val="30"/>
  </w:num>
  <w:num w:numId="19">
    <w:abstractNumId w:val="34"/>
  </w:num>
  <w:num w:numId="20">
    <w:abstractNumId w:val="7"/>
  </w:num>
  <w:num w:numId="21">
    <w:abstractNumId w:val="28"/>
  </w:num>
  <w:num w:numId="22">
    <w:abstractNumId w:val="14"/>
  </w:num>
  <w:num w:numId="23">
    <w:abstractNumId w:val="23"/>
  </w:num>
  <w:num w:numId="24">
    <w:abstractNumId w:val="3"/>
  </w:num>
  <w:num w:numId="25">
    <w:abstractNumId w:val="17"/>
  </w:num>
  <w:num w:numId="26">
    <w:abstractNumId w:val="8"/>
  </w:num>
  <w:num w:numId="27">
    <w:abstractNumId w:val="4"/>
  </w:num>
  <w:num w:numId="28">
    <w:abstractNumId w:val="13"/>
  </w:num>
  <w:num w:numId="29">
    <w:abstractNumId w:val="27"/>
  </w:num>
  <w:num w:numId="30">
    <w:abstractNumId w:val="31"/>
  </w:num>
  <w:num w:numId="31">
    <w:abstractNumId w:val="32"/>
  </w:num>
  <w:num w:numId="32">
    <w:abstractNumId w:val="0"/>
  </w:num>
  <w:num w:numId="33">
    <w:abstractNumId w:val="1"/>
  </w:num>
  <w:num w:numId="34">
    <w:abstractNumId w:val="33"/>
  </w:num>
  <w:num w:numId="35">
    <w:abstractNumId w:val="9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activeWritingStyle w:appName="MSWord" w:lang="en-GB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en-GB" w:vendorID="64" w:dllVersion="4096" w:nlCheck="1" w:checkStyle="0"/>
  <w:activeWritingStyle w:appName="MSWord" w:lang="fr-FR" w:vendorID="64" w:dllVersion="4096" w:nlCheck="1" w:checkStyle="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DCB"/>
    <w:rsid w:val="0000002D"/>
    <w:rsid w:val="00000E2A"/>
    <w:rsid w:val="000011CD"/>
    <w:rsid w:val="000014DD"/>
    <w:rsid w:val="00001B74"/>
    <w:rsid w:val="00003397"/>
    <w:rsid w:val="000039E1"/>
    <w:rsid w:val="000056A7"/>
    <w:rsid w:val="00005F8B"/>
    <w:rsid w:val="00007A31"/>
    <w:rsid w:val="0001036C"/>
    <w:rsid w:val="00010C81"/>
    <w:rsid w:val="00010D8F"/>
    <w:rsid w:val="00015C55"/>
    <w:rsid w:val="00016C42"/>
    <w:rsid w:val="000212E5"/>
    <w:rsid w:val="000213BE"/>
    <w:rsid w:val="000215AC"/>
    <w:rsid w:val="00022050"/>
    <w:rsid w:val="00023F5B"/>
    <w:rsid w:val="00024A53"/>
    <w:rsid w:val="0002624F"/>
    <w:rsid w:val="00027919"/>
    <w:rsid w:val="00032D16"/>
    <w:rsid w:val="00033B29"/>
    <w:rsid w:val="00033B85"/>
    <w:rsid w:val="000347D3"/>
    <w:rsid w:val="00035430"/>
    <w:rsid w:val="00037FD7"/>
    <w:rsid w:val="0004151F"/>
    <w:rsid w:val="00044001"/>
    <w:rsid w:val="00044DC6"/>
    <w:rsid w:val="00044E88"/>
    <w:rsid w:val="00044F59"/>
    <w:rsid w:val="00045EB7"/>
    <w:rsid w:val="000465E4"/>
    <w:rsid w:val="00046A6F"/>
    <w:rsid w:val="00047101"/>
    <w:rsid w:val="00047194"/>
    <w:rsid w:val="000479E1"/>
    <w:rsid w:val="000514F4"/>
    <w:rsid w:val="00052E7E"/>
    <w:rsid w:val="00053417"/>
    <w:rsid w:val="000543E7"/>
    <w:rsid w:val="00055AA7"/>
    <w:rsid w:val="00055C1D"/>
    <w:rsid w:val="0005608A"/>
    <w:rsid w:val="000568E1"/>
    <w:rsid w:val="00057255"/>
    <w:rsid w:val="00057BB6"/>
    <w:rsid w:val="0006018A"/>
    <w:rsid w:val="0006182C"/>
    <w:rsid w:val="00061B3B"/>
    <w:rsid w:val="00061D16"/>
    <w:rsid w:val="00062878"/>
    <w:rsid w:val="00063E7F"/>
    <w:rsid w:val="000643D2"/>
    <w:rsid w:val="00065BAB"/>
    <w:rsid w:val="00066500"/>
    <w:rsid w:val="00067A1F"/>
    <w:rsid w:val="000725C5"/>
    <w:rsid w:val="00074452"/>
    <w:rsid w:val="00075F7B"/>
    <w:rsid w:val="00082384"/>
    <w:rsid w:val="000827BD"/>
    <w:rsid w:val="000869A1"/>
    <w:rsid w:val="00086EC4"/>
    <w:rsid w:val="000906A6"/>
    <w:rsid w:val="0009110D"/>
    <w:rsid w:val="00091B2F"/>
    <w:rsid w:val="0009233A"/>
    <w:rsid w:val="000924D3"/>
    <w:rsid w:val="00092DBC"/>
    <w:rsid w:val="000933EA"/>
    <w:rsid w:val="000938C3"/>
    <w:rsid w:val="000944E7"/>
    <w:rsid w:val="00094ECF"/>
    <w:rsid w:val="00095A34"/>
    <w:rsid w:val="00097646"/>
    <w:rsid w:val="000A0CB4"/>
    <w:rsid w:val="000A103E"/>
    <w:rsid w:val="000A11BC"/>
    <w:rsid w:val="000A1DDC"/>
    <w:rsid w:val="000A200F"/>
    <w:rsid w:val="000A4BD1"/>
    <w:rsid w:val="000A5FCC"/>
    <w:rsid w:val="000A7519"/>
    <w:rsid w:val="000A7B5D"/>
    <w:rsid w:val="000B105C"/>
    <w:rsid w:val="000B12EE"/>
    <w:rsid w:val="000B26F2"/>
    <w:rsid w:val="000B2DEC"/>
    <w:rsid w:val="000B2F0D"/>
    <w:rsid w:val="000B3977"/>
    <w:rsid w:val="000B4E5B"/>
    <w:rsid w:val="000B6197"/>
    <w:rsid w:val="000C16AA"/>
    <w:rsid w:val="000C1D42"/>
    <w:rsid w:val="000C3AEA"/>
    <w:rsid w:val="000C4097"/>
    <w:rsid w:val="000C5D81"/>
    <w:rsid w:val="000C7C10"/>
    <w:rsid w:val="000D09AA"/>
    <w:rsid w:val="000D3CC9"/>
    <w:rsid w:val="000D4726"/>
    <w:rsid w:val="000D55BC"/>
    <w:rsid w:val="000D6D0E"/>
    <w:rsid w:val="000D77C7"/>
    <w:rsid w:val="000E062D"/>
    <w:rsid w:val="000E08B4"/>
    <w:rsid w:val="000E0D3D"/>
    <w:rsid w:val="000E0DDF"/>
    <w:rsid w:val="000E51AC"/>
    <w:rsid w:val="000E7C45"/>
    <w:rsid w:val="000F195A"/>
    <w:rsid w:val="000F1B29"/>
    <w:rsid w:val="000F1DE1"/>
    <w:rsid w:val="000F29EE"/>
    <w:rsid w:val="000F3A98"/>
    <w:rsid w:val="000F417C"/>
    <w:rsid w:val="000F4650"/>
    <w:rsid w:val="000F4812"/>
    <w:rsid w:val="000F48CC"/>
    <w:rsid w:val="000F4A05"/>
    <w:rsid w:val="000F7831"/>
    <w:rsid w:val="00100A8A"/>
    <w:rsid w:val="00102383"/>
    <w:rsid w:val="00103D95"/>
    <w:rsid w:val="001051A2"/>
    <w:rsid w:val="001062AA"/>
    <w:rsid w:val="0010652E"/>
    <w:rsid w:val="00106BEF"/>
    <w:rsid w:val="00107309"/>
    <w:rsid w:val="0010743F"/>
    <w:rsid w:val="00110F3F"/>
    <w:rsid w:val="0011104F"/>
    <w:rsid w:val="00113736"/>
    <w:rsid w:val="00114EE5"/>
    <w:rsid w:val="00116924"/>
    <w:rsid w:val="0011760D"/>
    <w:rsid w:val="00123DFE"/>
    <w:rsid w:val="00125BF0"/>
    <w:rsid w:val="0012679C"/>
    <w:rsid w:val="00126874"/>
    <w:rsid w:val="00126CF3"/>
    <w:rsid w:val="001277FC"/>
    <w:rsid w:val="00130169"/>
    <w:rsid w:val="00130591"/>
    <w:rsid w:val="00132BFE"/>
    <w:rsid w:val="0013414B"/>
    <w:rsid w:val="001342AB"/>
    <w:rsid w:val="00135011"/>
    <w:rsid w:val="00135129"/>
    <w:rsid w:val="00135BD4"/>
    <w:rsid w:val="00136223"/>
    <w:rsid w:val="001376BA"/>
    <w:rsid w:val="00137A05"/>
    <w:rsid w:val="00140042"/>
    <w:rsid w:val="00141968"/>
    <w:rsid w:val="001426D7"/>
    <w:rsid w:val="00142F64"/>
    <w:rsid w:val="00144005"/>
    <w:rsid w:val="00144A5A"/>
    <w:rsid w:val="00144D72"/>
    <w:rsid w:val="001452C1"/>
    <w:rsid w:val="00145349"/>
    <w:rsid w:val="00145536"/>
    <w:rsid w:val="001473B5"/>
    <w:rsid w:val="00147714"/>
    <w:rsid w:val="001535BE"/>
    <w:rsid w:val="0015629F"/>
    <w:rsid w:val="001562F2"/>
    <w:rsid w:val="00156863"/>
    <w:rsid w:val="001570D2"/>
    <w:rsid w:val="001576EA"/>
    <w:rsid w:val="00160B1D"/>
    <w:rsid w:val="0016362F"/>
    <w:rsid w:val="00164451"/>
    <w:rsid w:val="00165A73"/>
    <w:rsid w:val="00171527"/>
    <w:rsid w:val="001716C3"/>
    <w:rsid w:val="00172302"/>
    <w:rsid w:val="00173E51"/>
    <w:rsid w:val="001746F8"/>
    <w:rsid w:val="00174C38"/>
    <w:rsid w:val="001752DE"/>
    <w:rsid w:val="00175A1C"/>
    <w:rsid w:val="0017667B"/>
    <w:rsid w:val="00176CC2"/>
    <w:rsid w:val="00177E89"/>
    <w:rsid w:val="001804F7"/>
    <w:rsid w:val="001816E1"/>
    <w:rsid w:val="0018247F"/>
    <w:rsid w:val="00182BB2"/>
    <w:rsid w:val="00182DF5"/>
    <w:rsid w:val="00184F68"/>
    <w:rsid w:val="0018501F"/>
    <w:rsid w:val="00190943"/>
    <w:rsid w:val="00190BAC"/>
    <w:rsid w:val="00190C62"/>
    <w:rsid w:val="00190D80"/>
    <w:rsid w:val="001912E4"/>
    <w:rsid w:val="001915BE"/>
    <w:rsid w:val="00191B04"/>
    <w:rsid w:val="00197327"/>
    <w:rsid w:val="00197328"/>
    <w:rsid w:val="00197C6E"/>
    <w:rsid w:val="001A058E"/>
    <w:rsid w:val="001A0D67"/>
    <w:rsid w:val="001A36AD"/>
    <w:rsid w:val="001A37BC"/>
    <w:rsid w:val="001A4F8F"/>
    <w:rsid w:val="001A4FDA"/>
    <w:rsid w:val="001A5C4B"/>
    <w:rsid w:val="001A79F1"/>
    <w:rsid w:val="001B0F91"/>
    <w:rsid w:val="001B119D"/>
    <w:rsid w:val="001B33EC"/>
    <w:rsid w:val="001B4BBB"/>
    <w:rsid w:val="001B5B7D"/>
    <w:rsid w:val="001B66F8"/>
    <w:rsid w:val="001B6877"/>
    <w:rsid w:val="001B6EDF"/>
    <w:rsid w:val="001B75D6"/>
    <w:rsid w:val="001C06A8"/>
    <w:rsid w:val="001C07E3"/>
    <w:rsid w:val="001C13AD"/>
    <w:rsid w:val="001C5A24"/>
    <w:rsid w:val="001C5CF8"/>
    <w:rsid w:val="001C742E"/>
    <w:rsid w:val="001D1FE1"/>
    <w:rsid w:val="001D4931"/>
    <w:rsid w:val="001D4EE7"/>
    <w:rsid w:val="001D5E05"/>
    <w:rsid w:val="001E020F"/>
    <w:rsid w:val="001E05A4"/>
    <w:rsid w:val="001E072E"/>
    <w:rsid w:val="001E0C0C"/>
    <w:rsid w:val="001E13F4"/>
    <w:rsid w:val="001E1545"/>
    <w:rsid w:val="001E2A54"/>
    <w:rsid w:val="001E39BD"/>
    <w:rsid w:val="001E3B92"/>
    <w:rsid w:val="001E3D1D"/>
    <w:rsid w:val="001E5FBE"/>
    <w:rsid w:val="001F0BCB"/>
    <w:rsid w:val="001F0C18"/>
    <w:rsid w:val="001F1D7D"/>
    <w:rsid w:val="001F23A6"/>
    <w:rsid w:val="001F3376"/>
    <w:rsid w:val="001F3916"/>
    <w:rsid w:val="001F40FB"/>
    <w:rsid w:val="001F41D3"/>
    <w:rsid w:val="001F42EB"/>
    <w:rsid w:val="001F6E40"/>
    <w:rsid w:val="001F6E8E"/>
    <w:rsid w:val="001F79D7"/>
    <w:rsid w:val="001F7CE8"/>
    <w:rsid w:val="002009B3"/>
    <w:rsid w:val="00201856"/>
    <w:rsid w:val="00202F47"/>
    <w:rsid w:val="002060E7"/>
    <w:rsid w:val="0020726B"/>
    <w:rsid w:val="00210423"/>
    <w:rsid w:val="00211163"/>
    <w:rsid w:val="00211955"/>
    <w:rsid w:val="00212901"/>
    <w:rsid w:val="002135CF"/>
    <w:rsid w:val="00214866"/>
    <w:rsid w:val="0022148D"/>
    <w:rsid w:val="0022279C"/>
    <w:rsid w:val="00222A78"/>
    <w:rsid w:val="00222A8E"/>
    <w:rsid w:val="0022526B"/>
    <w:rsid w:val="00225B1E"/>
    <w:rsid w:val="00226CD9"/>
    <w:rsid w:val="00226EED"/>
    <w:rsid w:val="00227CF5"/>
    <w:rsid w:val="00230F11"/>
    <w:rsid w:val="00231628"/>
    <w:rsid w:val="00231830"/>
    <w:rsid w:val="002324C8"/>
    <w:rsid w:val="002337F4"/>
    <w:rsid w:val="00233BB4"/>
    <w:rsid w:val="00234B6D"/>
    <w:rsid w:val="00234E96"/>
    <w:rsid w:val="00234F22"/>
    <w:rsid w:val="00235CB1"/>
    <w:rsid w:val="00242643"/>
    <w:rsid w:val="002438F3"/>
    <w:rsid w:val="00246DFA"/>
    <w:rsid w:val="00247DDC"/>
    <w:rsid w:val="002510D5"/>
    <w:rsid w:val="0025314B"/>
    <w:rsid w:val="002531CF"/>
    <w:rsid w:val="0025398C"/>
    <w:rsid w:val="0025597C"/>
    <w:rsid w:val="002559D0"/>
    <w:rsid w:val="00255EED"/>
    <w:rsid w:val="00261132"/>
    <w:rsid w:val="00261494"/>
    <w:rsid w:val="00261794"/>
    <w:rsid w:val="00261C1E"/>
    <w:rsid w:val="00261F55"/>
    <w:rsid w:val="00262BF6"/>
    <w:rsid w:val="002646AB"/>
    <w:rsid w:val="00265410"/>
    <w:rsid w:val="002669A6"/>
    <w:rsid w:val="0027180E"/>
    <w:rsid w:val="00272903"/>
    <w:rsid w:val="00273BFA"/>
    <w:rsid w:val="00274D1E"/>
    <w:rsid w:val="00274F6B"/>
    <w:rsid w:val="00277A99"/>
    <w:rsid w:val="0028312E"/>
    <w:rsid w:val="00284E01"/>
    <w:rsid w:val="00285787"/>
    <w:rsid w:val="0028718E"/>
    <w:rsid w:val="002925A5"/>
    <w:rsid w:val="0029345B"/>
    <w:rsid w:val="00296A13"/>
    <w:rsid w:val="00297165"/>
    <w:rsid w:val="002A198F"/>
    <w:rsid w:val="002A3E53"/>
    <w:rsid w:val="002A58AC"/>
    <w:rsid w:val="002A648E"/>
    <w:rsid w:val="002A71FD"/>
    <w:rsid w:val="002A72FF"/>
    <w:rsid w:val="002A78C1"/>
    <w:rsid w:val="002B1EBF"/>
    <w:rsid w:val="002B2C4A"/>
    <w:rsid w:val="002B3D7D"/>
    <w:rsid w:val="002B42F5"/>
    <w:rsid w:val="002B56E9"/>
    <w:rsid w:val="002B587D"/>
    <w:rsid w:val="002B5C30"/>
    <w:rsid w:val="002B68DD"/>
    <w:rsid w:val="002C01FE"/>
    <w:rsid w:val="002C0DB7"/>
    <w:rsid w:val="002C1995"/>
    <w:rsid w:val="002C19D3"/>
    <w:rsid w:val="002C1D8A"/>
    <w:rsid w:val="002C2A1E"/>
    <w:rsid w:val="002C3BEC"/>
    <w:rsid w:val="002C3FBE"/>
    <w:rsid w:val="002C4D99"/>
    <w:rsid w:val="002C5334"/>
    <w:rsid w:val="002C5844"/>
    <w:rsid w:val="002D12EB"/>
    <w:rsid w:val="002D1D2A"/>
    <w:rsid w:val="002D23F9"/>
    <w:rsid w:val="002D42B8"/>
    <w:rsid w:val="002D5143"/>
    <w:rsid w:val="002D5662"/>
    <w:rsid w:val="002D7D11"/>
    <w:rsid w:val="002E007D"/>
    <w:rsid w:val="002E06CC"/>
    <w:rsid w:val="002E3508"/>
    <w:rsid w:val="002E51D9"/>
    <w:rsid w:val="002E5956"/>
    <w:rsid w:val="002E64B0"/>
    <w:rsid w:val="002E658C"/>
    <w:rsid w:val="002E665D"/>
    <w:rsid w:val="002E79E3"/>
    <w:rsid w:val="002F00EE"/>
    <w:rsid w:val="002F105D"/>
    <w:rsid w:val="002F26A1"/>
    <w:rsid w:val="002F4692"/>
    <w:rsid w:val="002F5B5B"/>
    <w:rsid w:val="002F6794"/>
    <w:rsid w:val="002F7C78"/>
    <w:rsid w:val="00300585"/>
    <w:rsid w:val="003018E5"/>
    <w:rsid w:val="0030243B"/>
    <w:rsid w:val="0030306B"/>
    <w:rsid w:val="0030369A"/>
    <w:rsid w:val="003040AA"/>
    <w:rsid w:val="003042D5"/>
    <w:rsid w:val="003043EC"/>
    <w:rsid w:val="00305A19"/>
    <w:rsid w:val="0030628D"/>
    <w:rsid w:val="003076A4"/>
    <w:rsid w:val="003105E1"/>
    <w:rsid w:val="0031192D"/>
    <w:rsid w:val="00313264"/>
    <w:rsid w:val="00313DB3"/>
    <w:rsid w:val="0031460C"/>
    <w:rsid w:val="00314A46"/>
    <w:rsid w:val="00314C6B"/>
    <w:rsid w:val="00315158"/>
    <w:rsid w:val="003160EB"/>
    <w:rsid w:val="003161A8"/>
    <w:rsid w:val="00317BE3"/>
    <w:rsid w:val="0032034A"/>
    <w:rsid w:val="00320F22"/>
    <w:rsid w:val="0032189E"/>
    <w:rsid w:val="00321C63"/>
    <w:rsid w:val="0032230E"/>
    <w:rsid w:val="00322F50"/>
    <w:rsid w:val="003266BE"/>
    <w:rsid w:val="003307C3"/>
    <w:rsid w:val="00330C6A"/>
    <w:rsid w:val="00331C50"/>
    <w:rsid w:val="00332194"/>
    <w:rsid w:val="003321BA"/>
    <w:rsid w:val="00332B46"/>
    <w:rsid w:val="0033361F"/>
    <w:rsid w:val="0033392A"/>
    <w:rsid w:val="003341B4"/>
    <w:rsid w:val="00335B65"/>
    <w:rsid w:val="00337D11"/>
    <w:rsid w:val="00341BF6"/>
    <w:rsid w:val="00342780"/>
    <w:rsid w:val="00343CA2"/>
    <w:rsid w:val="00343FDD"/>
    <w:rsid w:val="0034523D"/>
    <w:rsid w:val="00345446"/>
    <w:rsid w:val="00346218"/>
    <w:rsid w:val="003469BA"/>
    <w:rsid w:val="003473A2"/>
    <w:rsid w:val="00347748"/>
    <w:rsid w:val="00352292"/>
    <w:rsid w:val="00352454"/>
    <w:rsid w:val="00354639"/>
    <w:rsid w:val="00354B3B"/>
    <w:rsid w:val="0035539D"/>
    <w:rsid w:val="003565AC"/>
    <w:rsid w:val="00356DC6"/>
    <w:rsid w:val="00357746"/>
    <w:rsid w:val="003601B9"/>
    <w:rsid w:val="003608CA"/>
    <w:rsid w:val="003621BD"/>
    <w:rsid w:val="00362F3B"/>
    <w:rsid w:val="00363A4E"/>
    <w:rsid w:val="003643A1"/>
    <w:rsid w:val="003647EB"/>
    <w:rsid w:val="00364C15"/>
    <w:rsid w:val="0036594D"/>
    <w:rsid w:val="00365DD4"/>
    <w:rsid w:val="00367956"/>
    <w:rsid w:val="00372102"/>
    <w:rsid w:val="00372255"/>
    <w:rsid w:val="00374451"/>
    <w:rsid w:val="00374E8F"/>
    <w:rsid w:val="00375B9A"/>
    <w:rsid w:val="003778A5"/>
    <w:rsid w:val="003779E8"/>
    <w:rsid w:val="00377C01"/>
    <w:rsid w:val="00377D05"/>
    <w:rsid w:val="00377D2C"/>
    <w:rsid w:val="0038002C"/>
    <w:rsid w:val="003812BA"/>
    <w:rsid w:val="0038157A"/>
    <w:rsid w:val="003837C8"/>
    <w:rsid w:val="00384E84"/>
    <w:rsid w:val="003863D1"/>
    <w:rsid w:val="0038702B"/>
    <w:rsid w:val="003870AD"/>
    <w:rsid w:val="00390969"/>
    <w:rsid w:val="00394068"/>
    <w:rsid w:val="00394F1A"/>
    <w:rsid w:val="003950B7"/>
    <w:rsid w:val="003A28BA"/>
    <w:rsid w:val="003A3270"/>
    <w:rsid w:val="003A3402"/>
    <w:rsid w:val="003A3462"/>
    <w:rsid w:val="003A38C9"/>
    <w:rsid w:val="003A4AD8"/>
    <w:rsid w:val="003A5383"/>
    <w:rsid w:val="003A5E7E"/>
    <w:rsid w:val="003A6400"/>
    <w:rsid w:val="003A641F"/>
    <w:rsid w:val="003A668E"/>
    <w:rsid w:val="003A66C5"/>
    <w:rsid w:val="003B0890"/>
    <w:rsid w:val="003B0BA0"/>
    <w:rsid w:val="003B0E10"/>
    <w:rsid w:val="003B2FE4"/>
    <w:rsid w:val="003B49E6"/>
    <w:rsid w:val="003B7E4C"/>
    <w:rsid w:val="003C0DBA"/>
    <w:rsid w:val="003C10DD"/>
    <w:rsid w:val="003C1FE4"/>
    <w:rsid w:val="003C2D58"/>
    <w:rsid w:val="003C3A78"/>
    <w:rsid w:val="003C45C7"/>
    <w:rsid w:val="003C7250"/>
    <w:rsid w:val="003D11A9"/>
    <w:rsid w:val="003D143E"/>
    <w:rsid w:val="003D1FDD"/>
    <w:rsid w:val="003D343E"/>
    <w:rsid w:val="003D3C66"/>
    <w:rsid w:val="003D4859"/>
    <w:rsid w:val="003D6051"/>
    <w:rsid w:val="003D6946"/>
    <w:rsid w:val="003D723B"/>
    <w:rsid w:val="003E0943"/>
    <w:rsid w:val="003E09D0"/>
    <w:rsid w:val="003E1456"/>
    <w:rsid w:val="003E1669"/>
    <w:rsid w:val="003E192C"/>
    <w:rsid w:val="003E2952"/>
    <w:rsid w:val="003E29CD"/>
    <w:rsid w:val="003E2AD6"/>
    <w:rsid w:val="003E2BD0"/>
    <w:rsid w:val="003E4D1A"/>
    <w:rsid w:val="003E4DB6"/>
    <w:rsid w:val="003E697B"/>
    <w:rsid w:val="003F0B3E"/>
    <w:rsid w:val="003F11A5"/>
    <w:rsid w:val="003F1E7A"/>
    <w:rsid w:val="003F2325"/>
    <w:rsid w:val="003F2BDD"/>
    <w:rsid w:val="003F2D08"/>
    <w:rsid w:val="003F3000"/>
    <w:rsid w:val="003F3E24"/>
    <w:rsid w:val="003F3F72"/>
    <w:rsid w:val="003F50F8"/>
    <w:rsid w:val="003F56EA"/>
    <w:rsid w:val="003F6DDD"/>
    <w:rsid w:val="003F7841"/>
    <w:rsid w:val="00400220"/>
    <w:rsid w:val="00400410"/>
    <w:rsid w:val="00400B01"/>
    <w:rsid w:val="00400CEE"/>
    <w:rsid w:val="00402AAE"/>
    <w:rsid w:val="00402BAD"/>
    <w:rsid w:val="004047FA"/>
    <w:rsid w:val="00405495"/>
    <w:rsid w:val="00406991"/>
    <w:rsid w:val="00412276"/>
    <w:rsid w:val="00413E00"/>
    <w:rsid w:val="004162AA"/>
    <w:rsid w:val="00416614"/>
    <w:rsid w:val="00420955"/>
    <w:rsid w:val="00422660"/>
    <w:rsid w:val="00425C0A"/>
    <w:rsid w:val="00427F83"/>
    <w:rsid w:val="00430239"/>
    <w:rsid w:val="004308AE"/>
    <w:rsid w:val="00431D99"/>
    <w:rsid w:val="00432351"/>
    <w:rsid w:val="0043301E"/>
    <w:rsid w:val="00433B74"/>
    <w:rsid w:val="00433BCB"/>
    <w:rsid w:val="004347BC"/>
    <w:rsid w:val="004353D2"/>
    <w:rsid w:val="00435946"/>
    <w:rsid w:val="0043649E"/>
    <w:rsid w:val="00440503"/>
    <w:rsid w:val="00441123"/>
    <w:rsid w:val="00441592"/>
    <w:rsid w:val="00442771"/>
    <w:rsid w:val="00443110"/>
    <w:rsid w:val="004431A3"/>
    <w:rsid w:val="00443847"/>
    <w:rsid w:val="00443D39"/>
    <w:rsid w:val="00443DF4"/>
    <w:rsid w:val="0044521C"/>
    <w:rsid w:val="004464FA"/>
    <w:rsid w:val="0044728D"/>
    <w:rsid w:val="00452637"/>
    <w:rsid w:val="004530FE"/>
    <w:rsid w:val="004557CB"/>
    <w:rsid w:val="00455BED"/>
    <w:rsid w:val="00456AA1"/>
    <w:rsid w:val="0045738E"/>
    <w:rsid w:val="00457B12"/>
    <w:rsid w:val="00457BEB"/>
    <w:rsid w:val="00457EA9"/>
    <w:rsid w:val="00457FAF"/>
    <w:rsid w:val="00460353"/>
    <w:rsid w:val="004631F8"/>
    <w:rsid w:val="00464694"/>
    <w:rsid w:val="0046666A"/>
    <w:rsid w:val="00467CE1"/>
    <w:rsid w:val="004700A2"/>
    <w:rsid w:val="00470E22"/>
    <w:rsid w:val="00471232"/>
    <w:rsid w:val="00472093"/>
    <w:rsid w:val="00472766"/>
    <w:rsid w:val="004746A9"/>
    <w:rsid w:val="00474A73"/>
    <w:rsid w:val="00474B72"/>
    <w:rsid w:val="004757F9"/>
    <w:rsid w:val="0047600D"/>
    <w:rsid w:val="004770F4"/>
    <w:rsid w:val="00477BA1"/>
    <w:rsid w:val="004813E8"/>
    <w:rsid w:val="004816C5"/>
    <w:rsid w:val="004816EB"/>
    <w:rsid w:val="0048220C"/>
    <w:rsid w:val="00482676"/>
    <w:rsid w:val="00483906"/>
    <w:rsid w:val="004839B3"/>
    <w:rsid w:val="00484AA8"/>
    <w:rsid w:val="00484F55"/>
    <w:rsid w:val="00485229"/>
    <w:rsid w:val="0048588C"/>
    <w:rsid w:val="00485BA7"/>
    <w:rsid w:val="00491EF1"/>
    <w:rsid w:val="00493DB8"/>
    <w:rsid w:val="00494F13"/>
    <w:rsid w:val="00495A26"/>
    <w:rsid w:val="00496E12"/>
    <w:rsid w:val="004976FB"/>
    <w:rsid w:val="004978E1"/>
    <w:rsid w:val="00497E6C"/>
    <w:rsid w:val="004A096B"/>
    <w:rsid w:val="004A15E7"/>
    <w:rsid w:val="004A2E99"/>
    <w:rsid w:val="004A3501"/>
    <w:rsid w:val="004A3AB5"/>
    <w:rsid w:val="004A3B71"/>
    <w:rsid w:val="004A3CB1"/>
    <w:rsid w:val="004A442B"/>
    <w:rsid w:val="004A4F71"/>
    <w:rsid w:val="004A500A"/>
    <w:rsid w:val="004A7885"/>
    <w:rsid w:val="004B095D"/>
    <w:rsid w:val="004B179B"/>
    <w:rsid w:val="004B297D"/>
    <w:rsid w:val="004B2F6F"/>
    <w:rsid w:val="004B4070"/>
    <w:rsid w:val="004B615E"/>
    <w:rsid w:val="004B7AD8"/>
    <w:rsid w:val="004C06EB"/>
    <w:rsid w:val="004C0ECC"/>
    <w:rsid w:val="004C19FC"/>
    <w:rsid w:val="004C2E1A"/>
    <w:rsid w:val="004C422F"/>
    <w:rsid w:val="004C424E"/>
    <w:rsid w:val="004C4BBC"/>
    <w:rsid w:val="004C552D"/>
    <w:rsid w:val="004C5FF6"/>
    <w:rsid w:val="004C6011"/>
    <w:rsid w:val="004C6073"/>
    <w:rsid w:val="004C6661"/>
    <w:rsid w:val="004C7112"/>
    <w:rsid w:val="004C742E"/>
    <w:rsid w:val="004C7CA3"/>
    <w:rsid w:val="004D0EE0"/>
    <w:rsid w:val="004D13DA"/>
    <w:rsid w:val="004D292E"/>
    <w:rsid w:val="004D3A86"/>
    <w:rsid w:val="004D684D"/>
    <w:rsid w:val="004D72A3"/>
    <w:rsid w:val="004E0D8F"/>
    <w:rsid w:val="004E1274"/>
    <w:rsid w:val="004E2B7D"/>
    <w:rsid w:val="004E2BA2"/>
    <w:rsid w:val="004E530B"/>
    <w:rsid w:val="004E5558"/>
    <w:rsid w:val="004E5DD1"/>
    <w:rsid w:val="004E5EF8"/>
    <w:rsid w:val="004E68EF"/>
    <w:rsid w:val="004F1FDA"/>
    <w:rsid w:val="004F272F"/>
    <w:rsid w:val="004F2A0E"/>
    <w:rsid w:val="004F3412"/>
    <w:rsid w:val="004F4DFE"/>
    <w:rsid w:val="004F59FB"/>
    <w:rsid w:val="004F6DCB"/>
    <w:rsid w:val="004F6EF9"/>
    <w:rsid w:val="004F7485"/>
    <w:rsid w:val="0050013A"/>
    <w:rsid w:val="005012FB"/>
    <w:rsid w:val="00505BB8"/>
    <w:rsid w:val="005104D1"/>
    <w:rsid w:val="00510580"/>
    <w:rsid w:val="00511767"/>
    <w:rsid w:val="005137D4"/>
    <w:rsid w:val="0051472C"/>
    <w:rsid w:val="005149AD"/>
    <w:rsid w:val="00515736"/>
    <w:rsid w:val="0051581B"/>
    <w:rsid w:val="005167E0"/>
    <w:rsid w:val="00516F00"/>
    <w:rsid w:val="0051739E"/>
    <w:rsid w:val="0052080C"/>
    <w:rsid w:val="005214C9"/>
    <w:rsid w:val="00521B76"/>
    <w:rsid w:val="00522E47"/>
    <w:rsid w:val="00523FCD"/>
    <w:rsid w:val="00526233"/>
    <w:rsid w:val="0053193F"/>
    <w:rsid w:val="0053227E"/>
    <w:rsid w:val="005327F0"/>
    <w:rsid w:val="0053486E"/>
    <w:rsid w:val="005356B6"/>
    <w:rsid w:val="00535B19"/>
    <w:rsid w:val="0053763E"/>
    <w:rsid w:val="00537795"/>
    <w:rsid w:val="00540C3C"/>
    <w:rsid w:val="0054286F"/>
    <w:rsid w:val="00543739"/>
    <w:rsid w:val="00543854"/>
    <w:rsid w:val="00544417"/>
    <w:rsid w:val="00544706"/>
    <w:rsid w:val="00550796"/>
    <w:rsid w:val="00550BB5"/>
    <w:rsid w:val="00550EC0"/>
    <w:rsid w:val="005522E2"/>
    <w:rsid w:val="005536F4"/>
    <w:rsid w:val="00554359"/>
    <w:rsid w:val="00554383"/>
    <w:rsid w:val="00555F65"/>
    <w:rsid w:val="005564ED"/>
    <w:rsid w:val="00556F0A"/>
    <w:rsid w:val="00557680"/>
    <w:rsid w:val="005602B1"/>
    <w:rsid w:val="005619AC"/>
    <w:rsid w:val="005634A3"/>
    <w:rsid w:val="00564C79"/>
    <w:rsid w:val="0056517C"/>
    <w:rsid w:val="00565C2A"/>
    <w:rsid w:val="00565CD7"/>
    <w:rsid w:val="00570F9E"/>
    <w:rsid w:val="005716C6"/>
    <w:rsid w:val="005725EF"/>
    <w:rsid w:val="00573A6C"/>
    <w:rsid w:val="00574FD7"/>
    <w:rsid w:val="005765BC"/>
    <w:rsid w:val="005768FF"/>
    <w:rsid w:val="00577A1C"/>
    <w:rsid w:val="00580449"/>
    <w:rsid w:val="005811B1"/>
    <w:rsid w:val="005819FE"/>
    <w:rsid w:val="00583F2E"/>
    <w:rsid w:val="00584DDD"/>
    <w:rsid w:val="00587C28"/>
    <w:rsid w:val="00587E86"/>
    <w:rsid w:val="00590397"/>
    <w:rsid w:val="00592808"/>
    <w:rsid w:val="00594323"/>
    <w:rsid w:val="00594C06"/>
    <w:rsid w:val="00595511"/>
    <w:rsid w:val="005955A0"/>
    <w:rsid w:val="00597D73"/>
    <w:rsid w:val="005A033B"/>
    <w:rsid w:val="005A0598"/>
    <w:rsid w:val="005A10A6"/>
    <w:rsid w:val="005A3B8D"/>
    <w:rsid w:val="005A4977"/>
    <w:rsid w:val="005A4BA6"/>
    <w:rsid w:val="005A79F7"/>
    <w:rsid w:val="005B000F"/>
    <w:rsid w:val="005B093C"/>
    <w:rsid w:val="005B0CDC"/>
    <w:rsid w:val="005B1386"/>
    <w:rsid w:val="005B1DEC"/>
    <w:rsid w:val="005B3346"/>
    <w:rsid w:val="005B404C"/>
    <w:rsid w:val="005B5BDA"/>
    <w:rsid w:val="005B5FD3"/>
    <w:rsid w:val="005B6333"/>
    <w:rsid w:val="005C14B7"/>
    <w:rsid w:val="005C18AD"/>
    <w:rsid w:val="005C1A4F"/>
    <w:rsid w:val="005C2564"/>
    <w:rsid w:val="005C3F59"/>
    <w:rsid w:val="005C4326"/>
    <w:rsid w:val="005C57C8"/>
    <w:rsid w:val="005C66E8"/>
    <w:rsid w:val="005C74D4"/>
    <w:rsid w:val="005D0C36"/>
    <w:rsid w:val="005D17B8"/>
    <w:rsid w:val="005D1EBC"/>
    <w:rsid w:val="005D23D3"/>
    <w:rsid w:val="005D2BA8"/>
    <w:rsid w:val="005D3E32"/>
    <w:rsid w:val="005D47F7"/>
    <w:rsid w:val="005D55D0"/>
    <w:rsid w:val="005D55D1"/>
    <w:rsid w:val="005D5EE6"/>
    <w:rsid w:val="005D61A0"/>
    <w:rsid w:val="005D6D9E"/>
    <w:rsid w:val="005D756F"/>
    <w:rsid w:val="005D7719"/>
    <w:rsid w:val="005D7D20"/>
    <w:rsid w:val="005E1B19"/>
    <w:rsid w:val="005E1E7D"/>
    <w:rsid w:val="005E221D"/>
    <w:rsid w:val="005E26BF"/>
    <w:rsid w:val="005E443B"/>
    <w:rsid w:val="005E7020"/>
    <w:rsid w:val="005F08F6"/>
    <w:rsid w:val="005F0C7C"/>
    <w:rsid w:val="005F403B"/>
    <w:rsid w:val="005F40A2"/>
    <w:rsid w:val="005F5B2F"/>
    <w:rsid w:val="005F60F5"/>
    <w:rsid w:val="005F6366"/>
    <w:rsid w:val="005F7155"/>
    <w:rsid w:val="005F7598"/>
    <w:rsid w:val="00600C5E"/>
    <w:rsid w:val="00601476"/>
    <w:rsid w:val="00601868"/>
    <w:rsid w:val="006036A5"/>
    <w:rsid w:val="006057B1"/>
    <w:rsid w:val="006061F9"/>
    <w:rsid w:val="00607265"/>
    <w:rsid w:val="00607267"/>
    <w:rsid w:val="00610578"/>
    <w:rsid w:val="00610EC0"/>
    <w:rsid w:val="006113ED"/>
    <w:rsid w:val="0061185F"/>
    <w:rsid w:val="00613562"/>
    <w:rsid w:val="0061399C"/>
    <w:rsid w:val="006143EF"/>
    <w:rsid w:val="00614773"/>
    <w:rsid w:val="006170F1"/>
    <w:rsid w:val="00617795"/>
    <w:rsid w:val="00620B47"/>
    <w:rsid w:val="006218E9"/>
    <w:rsid w:val="00621FC2"/>
    <w:rsid w:val="00623B93"/>
    <w:rsid w:val="00623FBA"/>
    <w:rsid w:val="00624257"/>
    <w:rsid w:val="00626FA6"/>
    <w:rsid w:val="00627D1E"/>
    <w:rsid w:val="006306D3"/>
    <w:rsid w:val="00631848"/>
    <w:rsid w:val="0063238E"/>
    <w:rsid w:val="006337C1"/>
    <w:rsid w:val="00633A7B"/>
    <w:rsid w:val="00633FEC"/>
    <w:rsid w:val="00634195"/>
    <w:rsid w:val="006366C4"/>
    <w:rsid w:val="0064047D"/>
    <w:rsid w:val="006405EE"/>
    <w:rsid w:val="00641AD3"/>
    <w:rsid w:val="00642DFE"/>
    <w:rsid w:val="00644845"/>
    <w:rsid w:val="00646101"/>
    <w:rsid w:val="00647B8B"/>
    <w:rsid w:val="00651BD6"/>
    <w:rsid w:val="00655B22"/>
    <w:rsid w:val="00656DBF"/>
    <w:rsid w:val="00661BF2"/>
    <w:rsid w:val="00662A53"/>
    <w:rsid w:val="00663D40"/>
    <w:rsid w:val="0066470A"/>
    <w:rsid w:val="00664FF6"/>
    <w:rsid w:val="00665F92"/>
    <w:rsid w:val="006663AE"/>
    <w:rsid w:val="00667E55"/>
    <w:rsid w:val="00671A3E"/>
    <w:rsid w:val="00671B51"/>
    <w:rsid w:val="00671C0A"/>
    <w:rsid w:val="00673E51"/>
    <w:rsid w:val="0067400B"/>
    <w:rsid w:val="0067585F"/>
    <w:rsid w:val="00676E53"/>
    <w:rsid w:val="00682DB1"/>
    <w:rsid w:val="00683083"/>
    <w:rsid w:val="006831DB"/>
    <w:rsid w:val="00687A63"/>
    <w:rsid w:val="0069020C"/>
    <w:rsid w:val="0069136D"/>
    <w:rsid w:val="00692B0C"/>
    <w:rsid w:val="00693FAF"/>
    <w:rsid w:val="00694851"/>
    <w:rsid w:val="00694AAD"/>
    <w:rsid w:val="00695D82"/>
    <w:rsid w:val="0069691D"/>
    <w:rsid w:val="006970D8"/>
    <w:rsid w:val="00697B7A"/>
    <w:rsid w:val="006A014C"/>
    <w:rsid w:val="006A039E"/>
    <w:rsid w:val="006A0CBA"/>
    <w:rsid w:val="006A107C"/>
    <w:rsid w:val="006A2DBF"/>
    <w:rsid w:val="006A33DF"/>
    <w:rsid w:val="006A3685"/>
    <w:rsid w:val="006A37E1"/>
    <w:rsid w:val="006A388C"/>
    <w:rsid w:val="006A3BCE"/>
    <w:rsid w:val="006A3C7D"/>
    <w:rsid w:val="006A458B"/>
    <w:rsid w:val="006A49BA"/>
    <w:rsid w:val="006A4BA7"/>
    <w:rsid w:val="006A5A2B"/>
    <w:rsid w:val="006A72D4"/>
    <w:rsid w:val="006A7A8C"/>
    <w:rsid w:val="006B0498"/>
    <w:rsid w:val="006B172D"/>
    <w:rsid w:val="006B1FE3"/>
    <w:rsid w:val="006B3012"/>
    <w:rsid w:val="006B5FC8"/>
    <w:rsid w:val="006B6923"/>
    <w:rsid w:val="006B6E8A"/>
    <w:rsid w:val="006B7472"/>
    <w:rsid w:val="006B751C"/>
    <w:rsid w:val="006C0B33"/>
    <w:rsid w:val="006C0B40"/>
    <w:rsid w:val="006C3A50"/>
    <w:rsid w:val="006C554F"/>
    <w:rsid w:val="006C6E70"/>
    <w:rsid w:val="006C7E65"/>
    <w:rsid w:val="006D186A"/>
    <w:rsid w:val="006D4E31"/>
    <w:rsid w:val="006D5D41"/>
    <w:rsid w:val="006D6926"/>
    <w:rsid w:val="006D6BB3"/>
    <w:rsid w:val="006D7F1D"/>
    <w:rsid w:val="006E0FE5"/>
    <w:rsid w:val="006E1739"/>
    <w:rsid w:val="006E22C3"/>
    <w:rsid w:val="006E3A87"/>
    <w:rsid w:val="006E3CFC"/>
    <w:rsid w:val="006E58BE"/>
    <w:rsid w:val="006E5A2B"/>
    <w:rsid w:val="006E67F5"/>
    <w:rsid w:val="006E6CBA"/>
    <w:rsid w:val="006E79B6"/>
    <w:rsid w:val="006E7BDA"/>
    <w:rsid w:val="006F0647"/>
    <w:rsid w:val="006F06A9"/>
    <w:rsid w:val="006F1F79"/>
    <w:rsid w:val="006F263E"/>
    <w:rsid w:val="006F2DBB"/>
    <w:rsid w:val="006F3096"/>
    <w:rsid w:val="006F3FC1"/>
    <w:rsid w:val="006F5BED"/>
    <w:rsid w:val="007001E7"/>
    <w:rsid w:val="00700DF7"/>
    <w:rsid w:val="00700F12"/>
    <w:rsid w:val="00701565"/>
    <w:rsid w:val="00701661"/>
    <w:rsid w:val="0070320C"/>
    <w:rsid w:val="007051E9"/>
    <w:rsid w:val="00706771"/>
    <w:rsid w:val="00706C21"/>
    <w:rsid w:val="007078D5"/>
    <w:rsid w:val="00707D97"/>
    <w:rsid w:val="007124A8"/>
    <w:rsid w:val="00712672"/>
    <w:rsid w:val="007130C9"/>
    <w:rsid w:val="00715B6B"/>
    <w:rsid w:val="00716A2B"/>
    <w:rsid w:val="00717A56"/>
    <w:rsid w:val="0072114A"/>
    <w:rsid w:val="007216B8"/>
    <w:rsid w:val="007218C8"/>
    <w:rsid w:val="00721B0B"/>
    <w:rsid w:val="00721FFE"/>
    <w:rsid w:val="00723071"/>
    <w:rsid w:val="007232F2"/>
    <w:rsid w:val="0072382E"/>
    <w:rsid w:val="0072490F"/>
    <w:rsid w:val="007268E7"/>
    <w:rsid w:val="00727DF3"/>
    <w:rsid w:val="00730892"/>
    <w:rsid w:val="0073155F"/>
    <w:rsid w:val="00731EA6"/>
    <w:rsid w:val="007327CF"/>
    <w:rsid w:val="007327DD"/>
    <w:rsid w:val="00734297"/>
    <w:rsid w:val="007354C3"/>
    <w:rsid w:val="007372F0"/>
    <w:rsid w:val="00737839"/>
    <w:rsid w:val="0074204D"/>
    <w:rsid w:val="00742EB0"/>
    <w:rsid w:val="007438F3"/>
    <w:rsid w:val="00743CA3"/>
    <w:rsid w:val="007442F7"/>
    <w:rsid w:val="00745508"/>
    <w:rsid w:val="00746FA7"/>
    <w:rsid w:val="00750347"/>
    <w:rsid w:val="0075049E"/>
    <w:rsid w:val="00751EC8"/>
    <w:rsid w:val="00752F65"/>
    <w:rsid w:val="00753436"/>
    <w:rsid w:val="00753A06"/>
    <w:rsid w:val="00754ADA"/>
    <w:rsid w:val="00755076"/>
    <w:rsid w:val="00755272"/>
    <w:rsid w:val="00755767"/>
    <w:rsid w:val="00755A10"/>
    <w:rsid w:val="007578A3"/>
    <w:rsid w:val="00757EFB"/>
    <w:rsid w:val="00757FAA"/>
    <w:rsid w:val="007626AD"/>
    <w:rsid w:val="007669A5"/>
    <w:rsid w:val="00767404"/>
    <w:rsid w:val="00770212"/>
    <w:rsid w:val="007704E6"/>
    <w:rsid w:val="007717D0"/>
    <w:rsid w:val="007718D8"/>
    <w:rsid w:val="0077202C"/>
    <w:rsid w:val="007739DD"/>
    <w:rsid w:val="00774AB7"/>
    <w:rsid w:val="00774E0B"/>
    <w:rsid w:val="00775DDA"/>
    <w:rsid w:val="00775E5F"/>
    <w:rsid w:val="00780F63"/>
    <w:rsid w:val="00781C52"/>
    <w:rsid w:val="0078216F"/>
    <w:rsid w:val="007849CA"/>
    <w:rsid w:val="00784FEE"/>
    <w:rsid w:val="00785646"/>
    <w:rsid w:val="00785991"/>
    <w:rsid w:val="00787932"/>
    <w:rsid w:val="00787E79"/>
    <w:rsid w:val="0079255E"/>
    <w:rsid w:val="00792B88"/>
    <w:rsid w:val="0079306E"/>
    <w:rsid w:val="007932F1"/>
    <w:rsid w:val="00796C87"/>
    <w:rsid w:val="007A0894"/>
    <w:rsid w:val="007A0E6D"/>
    <w:rsid w:val="007A11E9"/>
    <w:rsid w:val="007A1479"/>
    <w:rsid w:val="007A1679"/>
    <w:rsid w:val="007A2461"/>
    <w:rsid w:val="007A280D"/>
    <w:rsid w:val="007A290E"/>
    <w:rsid w:val="007A2D24"/>
    <w:rsid w:val="007A2EFD"/>
    <w:rsid w:val="007A30D3"/>
    <w:rsid w:val="007A356D"/>
    <w:rsid w:val="007A36A3"/>
    <w:rsid w:val="007A4F15"/>
    <w:rsid w:val="007A5770"/>
    <w:rsid w:val="007A5BA7"/>
    <w:rsid w:val="007A5D68"/>
    <w:rsid w:val="007A69F8"/>
    <w:rsid w:val="007A6D04"/>
    <w:rsid w:val="007A728A"/>
    <w:rsid w:val="007A7AFD"/>
    <w:rsid w:val="007B04B2"/>
    <w:rsid w:val="007B2085"/>
    <w:rsid w:val="007B2217"/>
    <w:rsid w:val="007B2FC4"/>
    <w:rsid w:val="007B31DD"/>
    <w:rsid w:val="007B3B9A"/>
    <w:rsid w:val="007B421F"/>
    <w:rsid w:val="007B429F"/>
    <w:rsid w:val="007B4643"/>
    <w:rsid w:val="007B6A2B"/>
    <w:rsid w:val="007B6EDD"/>
    <w:rsid w:val="007B6F54"/>
    <w:rsid w:val="007C08FC"/>
    <w:rsid w:val="007C156C"/>
    <w:rsid w:val="007C15EC"/>
    <w:rsid w:val="007C1C96"/>
    <w:rsid w:val="007C2452"/>
    <w:rsid w:val="007C4AD6"/>
    <w:rsid w:val="007C4B49"/>
    <w:rsid w:val="007C59D8"/>
    <w:rsid w:val="007C5BAA"/>
    <w:rsid w:val="007C600A"/>
    <w:rsid w:val="007C6C73"/>
    <w:rsid w:val="007D1ED7"/>
    <w:rsid w:val="007D3847"/>
    <w:rsid w:val="007D3A20"/>
    <w:rsid w:val="007D780C"/>
    <w:rsid w:val="007D7D18"/>
    <w:rsid w:val="007D7D99"/>
    <w:rsid w:val="007E0F28"/>
    <w:rsid w:val="007E1449"/>
    <w:rsid w:val="007E2144"/>
    <w:rsid w:val="007E3DAF"/>
    <w:rsid w:val="007E3FD0"/>
    <w:rsid w:val="007E4126"/>
    <w:rsid w:val="007E56CF"/>
    <w:rsid w:val="007E6543"/>
    <w:rsid w:val="007E7363"/>
    <w:rsid w:val="007E766B"/>
    <w:rsid w:val="007F0252"/>
    <w:rsid w:val="007F0DF4"/>
    <w:rsid w:val="007F0E35"/>
    <w:rsid w:val="007F1CC0"/>
    <w:rsid w:val="007F2092"/>
    <w:rsid w:val="007F2490"/>
    <w:rsid w:val="007F3C78"/>
    <w:rsid w:val="007F4243"/>
    <w:rsid w:val="007F5042"/>
    <w:rsid w:val="007F6301"/>
    <w:rsid w:val="007F65FA"/>
    <w:rsid w:val="00801797"/>
    <w:rsid w:val="008020B8"/>
    <w:rsid w:val="008025A9"/>
    <w:rsid w:val="008029E3"/>
    <w:rsid w:val="008034FD"/>
    <w:rsid w:val="00803D03"/>
    <w:rsid w:val="00803EBF"/>
    <w:rsid w:val="00806AC5"/>
    <w:rsid w:val="00807368"/>
    <w:rsid w:val="00807928"/>
    <w:rsid w:val="00807A1F"/>
    <w:rsid w:val="00807C37"/>
    <w:rsid w:val="008110CC"/>
    <w:rsid w:val="00813413"/>
    <w:rsid w:val="008135D2"/>
    <w:rsid w:val="00813780"/>
    <w:rsid w:val="0081427F"/>
    <w:rsid w:val="0081456E"/>
    <w:rsid w:val="00816FF0"/>
    <w:rsid w:val="008204BC"/>
    <w:rsid w:val="00821842"/>
    <w:rsid w:val="00822FA7"/>
    <w:rsid w:val="0082339A"/>
    <w:rsid w:val="0082588D"/>
    <w:rsid w:val="00825E21"/>
    <w:rsid w:val="008300C7"/>
    <w:rsid w:val="008303D4"/>
    <w:rsid w:val="00830EDE"/>
    <w:rsid w:val="00831CDF"/>
    <w:rsid w:val="00831F6B"/>
    <w:rsid w:val="00832549"/>
    <w:rsid w:val="0083561E"/>
    <w:rsid w:val="00837125"/>
    <w:rsid w:val="00842C7C"/>
    <w:rsid w:val="00844954"/>
    <w:rsid w:val="0084534F"/>
    <w:rsid w:val="008458CE"/>
    <w:rsid w:val="0084733B"/>
    <w:rsid w:val="00847617"/>
    <w:rsid w:val="00851295"/>
    <w:rsid w:val="00851DF2"/>
    <w:rsid w:val="00852CB3"/>
    <w:rsid w:val="0085330D"/>
    <w:rsid w:val="008536B5"/>
    <w:rsid w:val="008559F5"/>
    <w:rsid w:val="00855CDA"/>
    <w:rsid w:val="00857B3F"/>
    <w:rsid w:val="00861496"/>
    <w:rsid w:val="008621BE"/>
    <w:rsid w:val="0086551B"/>
    <w:rsid w:val="008702D6"/>
    <w:rsid w:val="008715B5"/>
    <w:rsid w:val="008735C2"/>
    <w:rsid w:val="0087577E"/>
    <w:rsid w:val="00875B00"/>
    <w:rsid w:val="00877D91"/>
    <w:rsid w:val="008821F7"/>
    <w:rsid w:val="00882932"/>
    <w:rsid w:val="00883CCF"/>
    <w:rsid w:val="0088617D"/>
    <w:rsid w:val="00886795"/>
    <w:rsid w:val="00890E07"/>
    <w:rsid w:val="00892180"/>
    <w:rsid w:val="008927D4"/>
    <w:rsid w:val="008938E6"/>
    <w:rsid w:val="008939F5"/>
    <w:rsid w:val="00893E5C"/>
    <w:rsid w:val="008A014F"/>
    <w:rsid w:val="008A08C2"/>
    <w:rsid w:val="008A256A"/>
    <w:rsid w:val="008A296E"/>
    <w:rsid w:val="008A65CC"/>
    <w:rsid w:val="008A7893"/>
    <w:rsid w:val="008A7DC6"/>
    <w:rsid w:val="008A7E7C"/>
    <w:rsid w:val="008B01D2"/>
    <w:rsid w:val="008B0CF5"/>
    <w:rsid w:val="008B18AC"/>
    <w:rsid w:val="008B1D88"/>
    <w:rsid w:val="008B418A"/>
    <w:rsid w:val="008B4DEE"/>
    <w:rsid w:val="008B4EF6"/>
    <w:rsid w:val="008B553C"/>
    <w:rsid w:val="008B6192"/>
    <w:rsid w:val="008B7842"/>
    <w:rsid w:val="008C1D33"/>
    <w:rsid w:val="008C4985"/>
    <w:rsid w:val="008C567C"/>
    <w:rsid w:val="008C5EDE"/>
    <w:rsid w:val="008C604A"/>
    <w:rsid w:val="008C62CC"/>
    <w:rsid w:val="008D014E"/>
    <w:rsid w:val="008D0CC6"/>
    <w:rsid w:val="008D150D"/>
    <w:rsid w:val="008D1A8E"/>
    <w:rsid w:val="008D3E91"/>
    <w:rsid w:val="008D4564"/>
    <w:rsid w:val="008D54C5"/>
    <w:rsid w:val="008E100A"/>
    <w:rsid w:val="008E1991"/>
    <w:rsid w:val="008E31EA"/>
    <w:rsid w:val="008E3EE8"/>
    <w:rsid w:val="008E45DC"/>
    <w:rsid w:val="008E5153"/>
    <w:rsid w:val="008E5283"/>
    <w:rsid w:val="008E5D1E"/>
    <w:rsid w:val="008E5FC3"/>
    <w:rsid w:val="008E6092"/>
    <w:rsid w:val="008E625C"/>
    <w:rsid w:val="008E76BD"/>
    <w:rsid w:val="008F2030"/>
    <w:rsid w:val="00900275"/>
    <w:rsid w:val="009006F6"/>
    <w:rsid w:val="00901D1F"/>
    <w:rsid w:val="00902320"/>
    <w:rsid w:val="00902E47"/>
    <w:rsid w:val="009046A3"/>
    <w:rsid w:val="00906720"/>
    <w:rsid w:val="0090687E"/>
    <w:rsid w:val="00906B2F"/>
    <w:rsid w:val="009078EB"/>
    <w:rsid w:val="00907DA1"/>
    <w:rsid w:val="00910A46"/>
    <w:rsid w:val="00911DE2"/>
    <w:rsid w:val="009131A0"/>
    <w:rsid w:val="0091362C"/>
    <w:rsid w:val="00914564"/>
    <w:rsid w:val="009147AC"/>
    <w:rsid w:val="009155F3"/>
    <w:rsid w:val="009200FD"/>
    <w:rsid w:val="0092266E"/>
    <w:rsid w:val="0092282D"/>
    <w:rsid w:val="00922DED"/>
    <w:rsid w:val="00922E41"/>
    <w:rsid w:val="00923B46"/>
    <w:rsid w:val="00925B93"/>
    <w:rsid w:val="00927AC3"/>
    <w:rsid w:val="009310B9"/>
    <w:rsid w:val="009338AA"/>
    <w:rsid w:val="00933F4B"/>
    <w:rsid w:val="00933F62"/>
    <w:rsid w:val="00934317"/>
    <w:rsid w:val="009366CC"/>
    <w:rsid w:val="00936A75"/>
    <w:rsid w:val="00937C73"/>
    <w:rsid w:val="00937DDB"/>
    <w:rsid w:val="009412BA"/>
    <w:rsid w:val="009414A5"/>
    <w:rsid w:val="009415A3"/>
    <w:rsid w:val="00946E0D"/>
    <w:rsid w:val="009475DB"/>
    <w:rsid w:val="00947F6B"/>
    <w:rsid w:val="009510D8"/>
    <w:rsid w:val="009528A0"/>
    <w:rsid w:val="00954B1C"/>
    <w:rsid w:val="009554D7"/>
    <w:rsid w:val="00955551"/>
    <w:rsid w:val="00957106"/>
    <w:rsid w:val="00957D10"/>
    <w:rsid w:val="00957DC2"/>
    <w:rsid w:val="00957F8C"/>
    <w:rsid w:val="00960023"/>
    <w:rsid w:val="009613A3"/>
    <w:rsid w:val="00961B81"/>
    <w:rsid w:val="00963A59"/>
    <w:rsid w:val="009647ED"/>
    <w:rsid w:val="00965036"/>
    <w:rsid w:val="00965D2B"/>
    <w:rsid w:val="00967303"/>
    <w:rsid w:val="00970D09"/>
    <w:rsid w:val="00974BFC"/>
    <w:rsid w:val="00976CF0"/>
    <w:rsid w:val="00976E1B"/>
    <w:rsid w:val="00976F62"/>
    <w:rsid w:val="00981FB1"/>
    <w:rsid w:val="0098205B"/>
    <w:rsid w:val="0098386A"/>
    <w:rsid w:val="00986D9E"/>
    <w:rsid w:val="009871EC"/>
    <w:rsid w:val="009878E0"/>
    <w:rsid w:val="00987A86"/>
    <w:rsid w:val="00990719"/>
    <w:rsid w:val="00991332"/>
    <w:rsid w:val="009924EF"/>
    <w:rsid w:val="00992DF5"/>
    <w:rsid w:val="0099434D"/>
    <w:rsid w:val="00994D40"/>
    <w:rsid w:val="00996514"/>
    <w:rsid w:val="00996DC3"/>
    <w:rsid w:val="0099754C"/>
    <w:rsid w:val="009A004F"/>
    <w:rsid w:val="009A0BD4"/>
    <w:rsid w:val="009A10AC"/>
    <w:rsid w:val="009A16D2"/>
    <w:rsid w:val="009A4FA4"/>
    <w:rsid w:val="009A63D1"/>
    <w:rsid w:val="009B005C"/>
    <w:rsid w:val="009B0125"/>
    <w:rsid w:val="009B0F84"/>
    <w:rsid w:val="009B22EE"/>
    <w:rsid w:val="009B23B6"/>
    <w:rsid w:val="009B34C8"/>
    <w:rsid w:val="009B43BE"/>
    <w:rsid w:val="009B54AB"/>
    <w:rsid w:val="009B65C7"/>
    <w:rsid w:val="009B74BF"/>
    <w:rsid w:val="009C102B"/>
    <w:rsid w:val="009C1208"/>
    <w:rsid w:val="009C456B"/>
    <w:rsid w:val="009C541D"/>
    <w:rsid w:val="009C6FF3"/>
    <w:rsid w:val="009C7BB5"/>
    <w:rsid w:val="009D0C2D"/>
    <w:rsid w:val="009D1FEA"/>
    <w:rsid w:val="009D63E1"/>
    <w:rsid w:val="009E0008"/>
    <w:rsid w:val="009E00EA"/>
    <w:rsid w:val="009E059B"/>
    <w:rsid w:val="009E0EB9"/>
    <w:rsid w:val="009E3D85"/>
    <w:rsid w:val="009E6E75"/>
    <w:rsid w:val="009E748B"/>
    <w:rsid w:val="009F0741"/>
    <w:rsid w:val="009F089B"/>
    <w:rsid w:val="009F0ECB"/>
    <w:rsid w:val="009F1175"/>
    <w:rsid w:val="009F15E5"/>
    <w:rsid w:val="009F3792"/>
    <w:rsid w:val="009F48C0"/>
    <w:rsid w:val="009F6DDD"/>
    <w:rsid w:val="009F6F3D"/>
    <w:rsid w:val="009F6FC0"/>
    <w:rsid w:val="00A008D5"/>
    <w:rsid w:val="00A01CCF"/>
    <w:rsid w:val="00A02616"/>
    <w:rsid w:val="00A0290D"/>
    <w:rsid w:val="00A03A6C"/>
    <w:rsid w:val="00A05E31"/>
    <w:rsid w:val="00A0713E"/>
    <w:rsid w:val="00A079CB"/>
    <w:rsid w:val="00A07EA8"/>
    <w:rsid w:val="00A11367"/>
    <w:rsid w:val="00A1209C"/>
    <w:rsid w:val="00A1250E"/>
    <w:rsid w:val="00A138A6"/>
    <w:rsid w:val="00A14096"/>
    <w:rsid w:val="00A14493"/>
    <w:rsid w:val="00A17172"/>
    <w:rsid w:val="00A17586"/>
    <w:rsid w:val="00A17679"/>
    <w:rsid w:val="00A1795C"/>
    <w:rsid w:val="00A21774"/>
    <w:rsid w:val="00A22204"/>
    <w:rsid w:val="00A22B4B"/>
    <w:rsid w:val="00A22BE3"/>
    <w:rsid w:val="00A259C3"/>
    <w:rsid w:val="00A27D88"/>
    <w:rsid w:val="00A30FBF"/>
    <w:rsid w:val="00A31509"/>
    <w:rsid w:val="00A315D6"/>
    <w:rsid w:val="00A31DF5"/>
    <w:rsid w:val="00A33D29"/>
    <w:rsid w:val="00A33FCF"/>
    <w:rsid w:val="00A3460E"/>
    <w:rsid w:val="00A34825"/>
    <w:rsid w:val="00A34969"/>
    <w:rsid w:val="00A34E16"/>
    <w:rsid w:val="00A355A1"/>
    <w:rsid w:val="00A374A9"/>
    <w:rsid w:val="00A37F36"/>
    <w:rsid w:val="00A40A45"/>
    <w:rsid w:val="00A421FE"/>
    <w:rsid w:val="00A424A3"/>
    <w:rsid w:val="00A43543"/>
    <w:rsid w:val="00A43835"/>
    <w:rsid w:val="00A43A46"/>
    <w:rsid w:val="00A448DE"/>
    <w:rsid w:val="00A44C0D"/>
    <w:rsid w:val="00A46C6B"/>
    <w:rsid w:val="00A525F2"/>
    <w:rsid w:val="00A531CD"/>
    <w:rsid w:val="00A53E35"/>
    <w:rsid w:val="00A55F33"/>
    <w:rsid w:val="00A560E0"/>
    <w:rsid w:val="00A61BE3"/>
    <w:rsid w:val="00A64155"/>
    <w:rsid w:val="00A66645"/>
    <w:rsid w:val="00A701AE"/>
    <w:rsid w:val="00A70540"/>
    <w:rsid w:val="00A7082F"/>
    <w:rsid w:val="00A709C0"/>
    <w:rsid w:val="00A72143"/>
    <w:rsid w:val="00A725FD"/>
    <w:rsid w:val="00A743D9"/>
    <w:rsid w:val="00A74AD1"/>
    <w:rsid w:val="00A74CCF"/>
    <w:rsid w:val="00A75DCB"/>
    <w:rsid w:val="00A75F0C"/>
    <w:rsid w:val="00A8140B"/>
    <w:rsid w:val="00A8333F"/>
    <w:rsid w:val="00A85B69"/>
    <w:rsid w:val="00A85F8B"/>
    <w:rsid w:val="00A86735"/>
    <w:rsid w:val="00A86C68"/>
    <w:rsid w:val="00A91C98"/>
    <w:rsid w:val="00A92DBF"/>
    <w:rsid w:val="00A93AF1"/>
    <w:rsid w:val="00A9439A"/>
    <w:rsid w:val="00A94EA2"/>
    <w:rsid w:val="00A95E41"/>
    <w:rsid w:val="00A97A4B"/>
    <w:rsid w:val="00A97F84"/>
    <w:rsid w:val="00AA1842"/>
    <w:rsid w:val="00AA18D8"/>
    <w:rsid w:val="00AA3600"/>
    <w:rsid w:val="00AA42A5"/>
    <w:rsid w:val="00AA4983"/>
    <w:rsid w:val="00AA4F83"/>
    <w:rsid w:val="00AA5240"/>
    <w:rsid w:val="00AA5402"/>
    <w:rsid w:val="00AA6908"/>
    <w:rsid w:val="00AA7AD7"/>
    <w:rsid w:val="00AA7FE8"/>
    <w:rsid w:val="00AB07AD"/>
    <w:rsid w:val="00AB13C9"/>
    <w:rsid w:val="00AB205F"/>
    <w:rsid w:val="00AB20BB"/>
    <w:rsid w:val="00AB3B60"/>
    <w:rsid w:val="00AB4E91"/>
    <w:rsid w:val="00AB57D2"/>
    <w:rsid w:val="00AB75B6"/>
    <w:rsid w:val="00AB78DD"/>
    <w:rsid w:val="00AC01BB"/>
    <w:rsid w:val="00AC0E6C"/>
    <w:rsid w:val="00AC1AE4"/>
    <w:rsid w:val="00AC343C"/>
    <w:rsid w:val="00AC4BE4"/>
    <w:rsid w:val="00AC5B6B"/>
    <w:rsid w:val="00AC65DE"/>
    <w:rsid w:val="00AC6791"/>
    <w:rsid w:val="00AC7CD7"/>
    <w:rsid w:val="00AD2447"/>
    <w:rsid w:val="00AD4F32"/>
    <w:rsid w:val="00AD51A4"/>
    <w:rsid w:val="00AD6201"/>
    <w:rsid w:val="00AD7DB4"/>
    <w:rsid w:val="00AE09E6"/>
    <w:rsid w:val="00AE1769"/>
    <w:rsid w:val="00AE3777"/>
    <w:rsid w:val="00AE414F"/>
    <w:rsid w:val="00AE46D4"/>
    <w:rsid w:val="00AE686E"/>
    <w:rsid w:val="00AE7BFC"/>
    <w:rsid w:val="00AF0A5E"/>
    <w:rsid w:val="00AF1B52"/>
    <w:rsid w:val="00AF3484"/>
    <w:rsid w:val="00AF4E76"/>
    <w:rsid w:val="00B0129A"/>
    <w:rsid w:val="00B0129E"/>
    <w:rsid w:val="00B02DD7"/>
    <w:rsid w:val="00B03F2E"/>
    <w:rsid w:val="00B06773"/>
    <w:rsid w:val="00B100B3"/>
    <w:rsid w:val="00B1161F"/>
    <w:rsid w:val="00B1200C"/>
    <w:rsid w:val="00B13943"/>
    <w:rsid w:val="00B14971"/>
    <w:rsid w:val="00B15942"/>
    <w:rsid w:val="00B16468"/>
    <w:rsid w:val="00B20E49"/>
    <w:rsid w:val="00B235CA"/>
    <w:rsid w:val="00B25372"/>
    <w:rsid w:val="00B25C0B"/>
    <w:rsid w:val="00B26B8E"/>
    <w:rsid w:val="00B26C00"/>
    <w:rsid w:val="00B276DD"/>
    <w:rsid w:val="00B278CA"/>
    <w:rsid w:val="00B27DEA"/>
    <w:rsid w:val="00B27F22"/>
    <w:rsid w:val="00B31AB7"/>
    <w:rsid w:val="00B32C1A"/>
    <w:rsid w:val="00B333F2"/>
    <w:rsid w:val="00B34830"/>
    <w:rsid w:val="00B34AFE"/>
    <w:rsid w:val="00B35056"/>
    <w:rsid w:val="00B35C1B"/>
    <w:rsid w:val="00B3639C"/>
    <w:rsid w:val="00B36C44"/>
    <w:rsid w:val="00B40835"/>
    <w:rsid w:val="00B40986"/>
    <w:rsid w:val="00B41E3F"/>
    <w:rsid w:val="00B4226A"/>
    <w:rsid w:val="00B42772"/>
    <w:rsid w:val="00B43123"/>
    <w:rsid w:val="00B46691"/>
    <w:rsid w:val="00B50201"/>
    <w:rsid w:val="00B508B2"/>
    <w:rsid w:val="00B515A0"/>
    <w:rsid w:val="00B51AFD"/>
    <w:rsid w:val="00B51BE8"/>
    <w:rsid w:val="00B51F1A"/>
    <w:rsid w:val="00B52FD6"/>
    <w:rsid w:val="00B531CF"/>
    <w:rsid w:val="00B531EC"/>
    <w:rsid w:val="00B539F8"/>
    <w:rsid w:val="00B55686"/>
    <w:rsid w:val="00B55941"/>
    <w:rsid w:val="00B574DF"/>
    <w:rsid w:val="00B63202"/>
    <w:rsid w:val="00B6394F"/>
    <w:rsid w:val="00B63C88"/>
    <w:rsid w:val="00B64627"/>
    <w:rsid w:val="00B646C1"/>
    <w:rsid w:val="00B6537B"/>
    <w:rsid w:val="00B70014"/>
    <w:rsid w:val="00B700B9"/>
    <w:rsid w:val="00B7031D"/>
    <w:rsid w:val="00B71DF8"/>
    <w:rsid w:val="00B720A0"/>
    <w:rsid w:val="00B7374A"/>
    <w:rsid w:val="00B75553"/>
    <w:rsid w:val="00B75FF6"/>
    <w:rsid w:val="00B814EC"/>
    <w:rsid w:val="00B81920"/>
    <w:rsid w:val="00B819A8"/>
    <w:rsid w:val="00B8293E"/>
    <w:rsid w:val="00B82BF9"/>
    <w:rsid w:val="00B82CEE"/>
    <w:rsid w:val="00B83625"/>
    <w:rsid w:val="00B865AE"/>
    <w:rsid w:val="00B86B2E"/>
    <w:rsid w:val="00B90EF2"/>
    <w:rsid w:val="00B92E16"/>
    <w:rsid w:val="00B9310C"/>
    <w:rsid w:val="00B9319A"/>
    <w:rsid w:val="00B94873"/>
    <w:rsid w:val="00B954E8"/>
    <w:rsid w:val="00B9752D"/>
    <w:rsid w:val="00B97FA9"/>
    <w:rsid w:val="00BA02E1"/>
    <w:rsid w:val="00BA090D"/>
    <w:rsid w:val="00BA15CF"/>
    <w:rsid w:val="00BA16EB"/>
    <w:rsid w:val="00BA1768"/>
    <w:rsid w:val="00BA1825"/>
    <w:rsid w:val="00BA1AFE"/>
    <w:rsid w:val="00BA6472"/>
    <w:rsid w:val="00BA76F6"/>
    <w:rsid w:val="00BA78DD"/>
    <w:rsid w:val="00BB069A"/>
    <w:rsid w:val="00BB1E64"/>
    <w:rsid w:val="00BB2843"/>
    <w:rsid w:val="00BB348F"/>
    <w:rsid w:val="00BB3B21"/>
    <w:rsid w:val="00BB477A"/>
    <w:rsid w:val="00BB55C2"/>
    <w:rsid w:val="00BB6E65"/>
    <w:rsid w:val="00BC1F05"/>
    <w:rsid w:val="00BC25AF"/>
    <w:rsid w:val="00BC2E7D"/>
    <w:rsid w:val="00BC3541"/>
    <w:rsid w:val="00BC36AC"/>
    <w:rsid w:val="00BC4A7C"/>
    <w:rsid w:val="00BC5A55"/>
    <w:rsid w:val="00BC5DB0"/>
    <w:rsid w:val="00BC6EA6"/>
    <w:rsid w:val="00BD06AE"/>
    <w:rsid w:val="00BD091D"/>
    <w:rsid w:val="00BD197E"/>
    <w:rsid w:val="00BD1EC3"/>
    <w:rsid w:val="00BD20BB"/>
    <w:rsid w:val="00BD304C"/>
    <w:rsid w:val="00BD333A"/>
    <w:rsid w:val="00BD38C6"/>
    <w:rsid w:val="00BD689F"/>
    <w:rsid w:val="00BD7290"/>
    <w:rsid w:val="00BE23B9"/>
    <w:rsid w:val="00BE339A"/>
    <w:rsid w:val="00BE365D"/>
    <w:rsid w:val="00BE38BD"/>
    <w:rsid w:val="00BE58F9"/>
    <w:rsid w:val="00BE6501"/>
    <w:rsid w:val="00BE6A6C"/>
    <w:rsid w:val="00BE76A6"/>
    <w:rsid w:val="00BE7E0B"/>
    <w:rsid w:val="00BF12ED"/>
    <w:rsid w:val="00BF1302"/>
    <w:rsid w:val="00BF169D"/>
    <w:rsid w:val="00BF26D6"/>
    <w:rsid w:val="00BF2CDD"/>
    <w:rsid w:val="00BF2EF8"/>
    <w:rsid w:val="00BF565C"/>
    <w:rsid w:val="00BF5F71"/>
    <w:rsid w:val="00BF6176"/>
    <w:rsid w:val="00BF6A4D"/>
    <w:rsid w:val="00BF7273"/>
    <w:rsid w:val="00BF7E07"/>
    <w:rsid w:val="00C013C5"/>
    <w:rsid w:val="00C030E9"/>
    <w:rsid w:val="00C0418D"/>
    <w:rsid w:val="00C067CE"/>
    <w:rsid w:val="00C06D3D"/>
    <w:rsid w:val="00C07000"/>
    <w:rsid w:val="00C07DBC"/>
    <w:rsid w:val="00C10DD4"/>
    <w:rsid w:val="00C11682"/>
    <w:rsid w:val="00C12431"/>
    <w:rsid w:val="00C1381D"/>
    <w:rsid w:val="00C13E6D"/>
    <w:rsid w:val="00C145AD"/>
    <w:rsid w:val="00C14777"/>
    <w:rsid w:val="00C1481C"/>
    <w:rsid w:val="00C151DB"/>
    <w:rsid w:val="00C153D3"/>
    <w:rsid w:val="00C164CB"/>
    <w:rsid w:val="00C220F4"/>
    <w:rsid w:val="00C22528"/>
    <w:rsid w:val="00C2377E"/>
    <w:rsid w:val="00C23AE0"/>
    <w:rsid w:val="00C23FD0"/>
    <w:rsid w:val="00C25035"/>
    <w:rsid w:val="00C255A5"/>
    <w:rsid w:val="00C25A69"/>
    <w:rsid w:val="00C25C76"/>
    <w:rsid w:val="00C26386"/>
    <w:rsid w:val="00C26DEE"/>
    <w:rsid w:val="00C271F8"/>
    <w:rsid w:val="00C27540"/>
    <w:rsid w:val="00C3048A"/>
    <w:rsid w:val="00C30C27"/>
    <w:rsid w:val="00C30DAF"/>
    <w:rsid w:val="00C31D15"/>
    <w:rsid w:val="00C33822"/>
    <w:rsid w:val="00C34200"/>
    <w:rsid w:val="00C34236"/>
    <w:rsid w:val="00C37342"/>
    <w:rsid w:val="00C41C59"/>
    <w:rsid w:val="00C41D61"/>
    <w:rsid w:val="00C43027"/>
    <w:rsid w:val="00C44917"/>
    <w:rsid w:val="00C4504F"/>
    <w:rsid w:val="00C450E5"/>
    <w:rsid w:val="00C45218"/>
    <w:rsid w:val="00C467C5"/>
    <w:rsid w:val="00C50503"/>
    <w:rsid w:val="00C5091D"/>
    <w:rsid w:val="00C50D0E"/>
    <w:rsid w:val="00C52D3F"/>
    <w:rsid w:val="00C53DF4"/>
    <w:rsid w:val="00C5524E"/>
    <w:rsid w:val="00C562A5"/>
    <w:rsid w:val="00C60CF1"/>
    <w:rsid w:val="00C62EEF"/>
    <w:rsid w:val="00C63271"/>
    <w:rsid w:val="00C6413B"/>
    <w:rsid w:val="00C64581"/>
    <w:rsid w:val="00C64F6D"/>
    <w:rsid w:val="00C66B76"/>
    <w:rsid w:val="00C718D1"/>
    <w:rsid w:val="00C72320"/>
    <w:rsid w:val="00C72837"/>
    <w:rsid w:val="00C7345E"/>
    <w:rsid w:val="00C7361B"/>
    <w:rsid w:val="00C74E49"/>
    <w:rsid w:val="00C75DC5"/>
    <w:rsid w:val="00C76689"/>
    <w:rsid w:val="00C77F73"/>
    <w:rsid w:val="00C80E02"/>
    <w:rsid w:val="00C8272A"/>
    <w:rsid w:val="00C832CD"/>
    <w:rsid w:val="00C83760"/>
    <w:rsid w:val="00C8444A"/>
    <w:rsid w:val="00C86985"/>
    <w:rsid w:val="00C92A02"/>
    <w:rsid w:val="00C937AF"/>
    <w:rsid w:val="00C94AD4"/>
    <w:rsid w:val="00C9549E"/>
    <w:rsid w:val="00C95916"/>
    <w:rsid w:val="00C96DD4"/>
    <w:rsid w:val="00C97B93"/>
    <w:rsid w:val="00CA126F"/>
    <w:rsid w:val="00CA159A"/>
    <w:rsid w:val="00CA4B68"/>
    <w:rsid w:val="00CA7DEB"/>
    <w:rsid w:val="00CB23FC"/>
    <w:rsid w:val="00CB28B3"/>
    <w:rsid w:val="00CB4FE6"/>
    <w:rsid w:val="00CB522D"/>
    <w:rsid w:val="00CB5C59"/>
    <w:rsid w:val="00CB7564"/>
    <w:rsid w:val="00CB75E0"/>
    <w:rsid w:val="00CC0015"/>
    <w:rsid w:val="00CC020B"/>
    <w:rsid w:val="00CC1344"/>
    <w:rsid w:val="00CC18BD"/>
    <w:rsid w:val="00CC3BE0"/>
    <w:rsid w:val="00CC55B6"/>
    <w:rsid w:val="00CC657D"/>
    <w:rsid w:val="00CC6595"/>
    <w:rsid w:val="00CC7DEB"/>
    <w:rsid w:val="00CD08D4"/>
    <w:rsid w:val="00CD1B49"/>
    <w:rsid w:val="00CD2FC7"/>
    <w:rsid w:val="00CD47D0"/>
    <w:rsid w:val="00CD5863"/>
    <w:rsid w:val="00CD5EAC"/>
    <w:rsid w:val="00CD6049"/>
    <w:rsid w:val="00CD66E4"/>
    <w:rsid w:val="00CE1BDC"/>
    <w:rsid w:val="00CE2A47"/>
    <w:rsid w:val="00CE3579"/>
    <w:rsid w:val="00CE3D27"/>
    <w:rsid w:val="00CE519C"/>
    <w:rsid w:val="00CE690B"/>
    <w:rsid w:val="00CF12AC"/>
    <w:rsid w:val="00CF2274"/>
    <w:rsid w:val="00CF423A"/>
    <w:rsid w:val="00CF4930"/>
    <w:rsid w:val="00CF5257"/>
    <w:rsid w:val="00CF5B05"/>
    <w:rsid w:val="00CF6AD5"/>
    <w:rsid w:val="00CF6EA4"/>
    <w:rsid w:val="00CF720B"/>
    <w:rsid w:val="00CF7C89"/>
    <w:rsid w:val="00D00290"/>
    <w:rsid w:val="00D013B1"/>
    <w:rsid w:val="00D01C30"/>
    <w:rsid w:val="00D029FF"/>
    <w:rsid w:val="00D036A8"/>
    <w:rsid w:val="00D047B6"/>
    <w:rsid w:val="00D0561A"/>
    <w:rsid w:val="00D05744"/>
    <w:rsid w:val="00D07696"/>
    <w:rsid w:val="00D07D64"/>
    <w:rsid w:val="00D10929"/>
    <w:rsid w:val="00D11C35"/>
    <w:rsid w:val="00D13204"/>
    <w:rsid w:val="00D13AFF"/>
    <w:rsid w:val="00D13B8E"/>
    <w:rsid w:val="00D1489E"/>
    <w:rsid w:val="00D14A6F"/>
    <w:rsid w:val="00D1583D"/>
    <w:rsid w:val="00D15A55"/>
    <w:rsid w:val="00D167D9"/>
    <w:rsid w:val="00D17F33"/>
    <w:rsid w:val="00D2063B"/>
    <w:rsid w:val="00D20EE4"/>
    <w:rsid w:val="00D21B21"/>
    <w:rsid w:val="00D22575"/>
    <w:rsid w:val="00D22A15"/>
    <w:rsid w:val="00D25894"/>
    <w:rsid w:val="00D25F4F"/>
    <w:rsid w:val="00D26121"/>
    <w:rsid w:val="00D26FED"/>
    <w:rsid w:val="00D27993"/>
    <w:rsid w:val="00D3100F"/>
    <w:rsid w:val="00D319AA"/>
    <w:rsid w:val="00D31B29"/>
    <w:rsid w:val="00D31F5D"/>
    <w:rsid w:val="00D33A6F"/>
    <w:rsid w:val="00D363F9"/>
    <w:rsid w:val="00D3684A"/>
    <w:rsid w:val="00D3775E"/>
    <w:rsid w:val="00D37E2F"/>
    <w:rsid w:val="00D40D6D"/>
    <w:rsid w:val="00D416C3"/>
    <w:rsid w:val="00D4309B"/>
    <w:rsid w:val="00D43112"/>
    <w:rsid w:val="00D44D69"/>
    <w:rsid w:val="00D44E9C"/>
    <w:rsid w:val="00D462CB"/>
    <w:rsid w:val="00D46970"/>
    <w:rsid w:val="00D47FA4"/>
    <w:rsid w:val="00D50046"/>
    <w:rsid w:val="00D5170B"/>
    <w:rsid w:val="00D53046"/>
    <w:rsid w:val="00D5572B"/>
    <w:rsid w:val="00D576E9"/>
    <w:rsid w:val="00D57F58"/>
    <w:rsid w:val="00D60368"/>
    <w:rsid w:val="00D61F83"/>
    <w:rsid w:val="00D62833"/>
    <w:rsid w:val="00D63970"/>
    <w:rsid w:val="00D65C51"/>
    <w:rsid w:val="00D66576"/>
    <w:rsid w:val="00D7031E"/>
    <w:rsid w:val="00D709D4"/>
    <w:rsid w:val="00D721EE"/>
    <w:rsid w:val="00D72D65"/>
    <w:rsid w:val="00D736F3"/>
    <w:rsid w:val="00D7378D"/>
    <w:rsid w:val="00D7457B"/>
    <w:rsid w:val="00D75657"/>
    <w:rsid w:val="00D75798"/>
    <w:rsid w:val="00D76075"/>
    <w:rsid w:val="00D76130"/>
    <w:rsid w:val="00D76571"/>
    <w:rsid w:val="00D76B58"/>
    <w:rsid w:val="00D774CD"/>
    <w:rsid w:val="00D809E8"/>
    <w:rsid w:val="00D844DC"/>
    <w:rsid w:val="00D8474B"/>
    <w:rsid w:val="00D851FF"/>
    <w:rsid w:val="00D85477"/>
    <w:rsid w:val="00D8556E"/>
    <w:rsid w:val="00D871AC"/>
    <w:rsid w:val="00D90E60"/>
    <w:rsid w:val="00D911EE"/>
    <w:rsid w:val="00D93406"/>
    <w:rsid w:val="00D939D2"/>
    <w:rsid w:val="00D95073"/>
    <w:rsid w:val="00D95AE5"/>
    <w:rsid w:val="00D96B34"/>
    <w:rsid w:val="00D97DDE"/>
    <w:rsid w:val="00DA1A6E"/>
    <w:rsid w:val="00DA22C3"/>
    <w:rsid w:val="00DA2E59"/>
    <w:rsid w:val="00DA4607"/>
    <w:rsid w:val="00DA4947"/>
    <w:rsid w:val="00DA76F6"/>
    <w:rsid w:val="00DA7AAF"/>
    <w:rsid w:val="00DB0085"/>
    <w:rsid w:val="00DB0D83"/>
    <w:rsid w:val="00DB2B2C"/>
    <w:rsid w:val="00DB36E0"/>
    <w:rsid w:val="00DB3EA3"/>
    <w:rsid w:val="00DB52D5"/>
    <w:rsid w:val="00DB6551"/>
    <w:rsid w:val="00DB6FB1"/>
    <w:rsid w:val="00DB7390"/>
    <w:rsid w:val="00DC087A"/>
    <w:rsid w:val="00DC0FF7"/>
    <w:rsid w:val="00DC2491"/>
    <w:rsid w:val="00DC253A"/>
    <w:rsid w:val="00DC283F"/>
    <w:rsid w:val="00DC3F70"/>
    <w:rsid w:val="00DC5326"/>
    <w:rsid w:val="00DC5CF8"/>
    <w:rsid w:val="00DC74D9"/>
    <w:rsid w:val="00DC7DB9"/>
    <w:rsid w:val="00DD148C"/>
    <w:rsid w:val="00DD185E"/>
    <w:rsid w:val="00DD1BEF"/>
    <w:rsid w:val="00DD4717"/>
    <w:rsid w:val="00DD7072"/>
    <w:rsid w:val="00DD7208"/>
    <w:rsid w:val="00DE0A73"/>
    <w:rsid w:val="00DE1883"/>
    <w:rsid w:val="00DE3823"/>
    <w:rsid w:val="00DF032F"/>
    <w:rsid w:val="00DF12F4"/>
    <w:rsid w:val="00DF1BD4"/>
    <w:rsid w:val="00DF3ACD"/>
    <w:rsid w:val="00DF446D"/>
    <w:rsid w:val="00DF5D56"/>
    <w:rsid w:val="00E01135"/>
    <w:rsid w:val="00E0135A"/>
    <w:rsid w:val="00E04B60"/>
    <w:rsid w:val="00E04F09"/>
    <w:rsid w:val="00E069AF"/>
    <w:rsid w:val="00E139C5"/>
    <w:rsid w:val="00E15231"/>
    <w:rsid w:val="00E155E8"/>
    <w:rsid w:val="00E15BFA"/>
    <w:rsid w:val="00E15CD5"/>
    <w:rsid w:val="00E15D64"/>
    <w:rsid w:val="00E16EA0"/>
    <w:rsid w:val="00E17043"/>
    <w:rsid w:val="00E173CF"/>
    <w:rsid w:val="00E23305"/>
    <w:rsid w:val="00E24698"/>
    <w:rsid w:val="00E26433"/>
    <w:rsid w:val="00E26840"/>
    <w:rsid w:val="00E32FDC"/>
    <w:rsid w:val="00E3508E"/>
    <w:rsid w:val="00E3761B"/>
    <w:rsid w:val="00E4189B"/>
    <w:rsid w:val="00E418E6"/>
    <w:rsid w:val="00E41AA6"/>
    <w:rsid w:val="00E42DE0"/>
    <w:rsid w:val="00E4358C"/>
    <w:rsid w:val="00E43A5B"/>
    <w:rsid w:val="00E45E8C"/>
    <w:rsid w:val="00E527E8"/>
    <w:rsid w:val="00E547A7"/>
    <w:rsid w:val="00E55145"/>
    <w:rsid w:val="00E57067"/>
    <w:rsid w:val="00E5793C"/>
    <w:rsid w:val="00E60C33"/>
    <w:rsid w:val="00E61046"/>
    <w:rsid w:val="00E627F4"/>
    <w:rsid w:val="00E651B7"/>
    <w:rsid w:val="00E65D17"/>
    <w:rsid w:val="00E66F3A"/>
    <w:rsid w:val="00E67AF3"/>
    <w:rsid w:val="00E705A0"/>
    <w:rsid w:val="00E7109C"/>
    <w:rsid w:val="00E71D3E"/>
    <w:rsid w:val="00E7238A"/>
    <w:rsid w:val="00E72947"/>
    <w:rsid w:val="00E7359F"/>
    <w:rsid w:val="00E7479E"/>
    <w:rsid w:val="00E74C91"/>
    <w:rsid w:val="00E74F3E"/>
    <w:rsid w:val="00E75986"/>
    <w:rsid w:val="00E76CAF"/>
    <w:rsid w:val="00E76E4B"/>
    <w:rsid w:val="00E77016"/>
    <w:rsid w:val="00E7783D"/>
    <w:rsid w:val="00E80189"/>
    <w:rsid w:val="00E81BC0"/>
    <w:rsid w:val="00E82738"/>
    <w:rsid w:val="00E83084"/>
    <w:rsid w:val="00E83915"/>
    <w:rsid w:val="00E85C4F"/>
    <w:rsid w:val="00E86185"/>
    <w:rsid w:val="00E8624C"/>
    <w:rsid w:val="00E87683"/>
    <w:rsid w:val="00E90CA2"/>
    <w:rsid w:val="00E933BB"/>
    <w:rsid w:val="00E93A9F"/>
    <w:rsid w:val="00E94376"/>
    <w:rsid w:val="00E953FF"/>
    <w:rsid w:val="00E9793C"/>
    <w:rsid w:val="00E9794F"/>
    <w:rsid w:val="00EA041A"/>
    <w:rsid w:val="00EA054A"/>
    <w:rsid w:val="00EA18D5"/>
    <w:rsid w:val="00EA27BE"/>
    <w:rsid w:val="00EA38DE"/>
    <w:rsid w:val="00EA3C4D"/>
    <w:rsid w:val="00EA51FE"/>
    <w:rsid w:val="00EA5A63"/>
    <w:rsid w:val="00EA5B16"/>
    <w:rsid w:val="00EA6359"/>
    <w:rsid w:val="00EA718F"/>
    <w:rsid w:val="00EA753B"/>
    <w:rsid w:val="00EB01B1"/>
    <w:rsid w:val="00EB0A42"/>
    <w:rsid w:val="00EB279B"/>
    <w:rsid w:val="00EB2AAA"/>
    <w:rsid w:val="00EB2AF6"/>
    <w:rsid w:val="00EB4FA2"/>
    <w:rsid w:val="00EB6EED"/>
    <w:rsid w:val="00EB73DE"/>
    <w:rsid w:val="00EB7BD2"/>
    <w:rsid w:val="00EC0A75"/>
    <w:rsid w:val="00EC133C"/>
    <w:rsid w:val="00EC5140"/>
    <w:rsid w:val="00EC5824"/>
    <w:rsid w:val="00EC5D5C"/>
    <w:rsid w:val="00EC6E3D"/>
    <w:rsid w:val="00ED13EB"/>
    <w:rsid w:val="00ED278A"/>
    <w:rsid w:val="00ED3650"/>
    <w:rsid w:val="00ED4D5F"/>
    <w:rsid w:val="00ED4F1B"/>
    <w:rsid w:val="00ED624E"/>
    <w:rsid w:val="00ED659B"/>
    <w:rsid w:val="00ED6A06"/>
    <w:rsid w:val="00EE05DC"/>
    <w:rsid w:val="00EE215B"/>
    <w:rsid w:val="00EE37C6"/>
    <w:rsid w:val="00EE3ABA"/>
    <w:rsid w:val="00EE3CFF"/>
    <w:rsid w:val="00EE4B1C"/>
    <w:rsid w:val="00EE51A7"/>
    <w:rsid w:val="00EE6CBF"/>
    <w:rsid w:val="00EE771F"/>
    <w:rsid w:val="00EF0937"/>
    <w:rsid w:val="00EF16F4"/>
    <w:rsid w:val="00EF2BF6"/>
    <w:rsid w:val="00EF2FEA"/>
    <w:rsid w:val="00EF76B5"/>
    <w:rsid w:val="00F0197F"/>
    <w:rsid w:val="00F02526"/>
    <w:rsid w:val="00F02CD3"/>
    <w:rsid w:val="00F036E0"/>
    <w:rsid w:val="00F03E50"/>
    <w:rsid w:val="00F0438C"/>
    <w:rsid w:val="00F049D9"/>
    <w:rsid w:val="00F0611D"/>
    <w:rsid w:val="00F0655D"/>
    <w:rsid w:val="00F068C6"/>
    <w:rsid w:val="00F06DAD"/>
    <w:rsid w:val="00F10D68"/>
    <w:rsid w:val="00F11868"/>
    <w:rsid w:val="00F11D1B"/>
    <w:rsid w:val="00F13D22"/>
    <w:rsid w:val="00F169ED"/>
    <w:rsid w:val="00F1715C"/>
    <w:rsid w:val="00F176B0"/>
    <w:rsid w:val="00F22381"/>
    <w:rsid w:val="00F227B9"/>
    <w:rsid w:val="00F239FF"/>
    <w:rsid w:val="00F23CF2"/>
    <w:rsid w:val="00F23D02"/>
    <w:rsid w:val="00F23E91"/>
    <w:rsid w:val="00F260CA"/>
    <w:rsid w:val="00F26158"/>
    <w:rsid w:val="00F30580"/>
    <w:rsid w:val="00F30A11"/>
    <w:rsid w:val="00F30B2A"/>
    <w:rsid w:val="00F31072"/>
    <w:rsid w:val="00F31237"/>
    <w:rsid w:val="00F3127C"/>
    <w:rsid w:val="00F316B7"/>
    <w:rsid w:val="00F31BEA"/>
    <w:rsid w:val="00F3334D"/>
    <w:rsid w:val="00F33966"/>
    <w:rsid w:val="00F35264"/>
    <w:rsid w:val="00F35C52"/>
    <w:rsid w:val="00F35D1F"/>
    <w:rsid w:val="00F362A4"/>
    <w:rsid w:val="00F36337"/>
    <w:rsid w:val="00F36926"/>
    <w:rsid w:val="00F372A2"/>
    <w:rsid w:val="00F40B00"/>
    <w:rsid w:val="00F42C6E"/>
    <w:rsid w:val="00F42FE7"/>
    <w:rsid w:val="00F45E96"/>
    <w:rsid w:val="00F4670E"/>
    <w:rsid w:val="00F46A8D"/>
    <w:rsid w:val="00F4742B"/>
    <w:rsid w:val="00F47EA0"/>
    <w:rsid w:val="00F5002F"/>
    <w:rsid w:val="00F504E9"/>
    <w:rsid w:val="00F51DDB"/>
    <w:rsid w:val="00F53260"/>
    <w:rsid w:val="00F5327A"/>
    <w:rsid w:val="00F532B7"/>
    <w:rsid w:val="00F53E68"/>
    <w:rsid w:val="00F54D93"/>
    <w:rsid w:val="00F55983"/>
    <w:rsid w:val="00F55BD7"/>
    <w:rsid w:val="00F569C4"/>
    <w:rsid w:val="00F60EDB"/>
    <w:rsid w:val="00F6112A"/>
    <w:rsid w:val="00F61553"/>
    <w:rsid w:val="00F61C52"/>
    <w:rsid w:val="00F62327"/>
    <w:rsid w:val="00F63D17"/>
    <w:rsid w:val="00F66F72"/>
    <w:rsid w:val="00F70078"/>
    <w:rsid w:val="00F70919"/>
    <w:rsid w:val="00F72366"/>
    <w:rsid w:val="00F72D70"/>
    <w:rsid w:val="00F74E37"/>
    <w:rsid w:val="00F75C74"/>
    <w:rsid w:val="00F761A0"/>
    <w:rsid w:val="00F76FF1"/>
    <w:rsid w:val="00F807AA"/>
    <w:rsid w:val="00F8170F"/>
    <w:rsid w:val="00F82A0D"/>
    <w:rsid w:val="00F83D7A"/>
    <w:rsid w:val="00F84628"/>
    <w:rsid w:val="00F85CC8"/>
    <w:rsid w:val="00F85F07"/>
    <w:rsid w:val="00F8633C"/>
    <w:rsid w:val="00F87693"/>
    <w:rsid w:val="00F90553"/>
    <w:rsid w:val="00F9075D"/>
    <w:rsid w:val="00F90AED"/>
    <w:rsid w:val="00F90B14"/>
    <w:rsid w:val="00F918EA"/>
    <w:rsid w:val="00F9398D"/>
    <w:rsid w:val="00F93AF2"/>
    <w:rsid w:val="00F93EB9"/>
    <w:rsid w:val="00F94B21"/>
    <w:rsid w:val="00F94D5C"/>
    <w:rsid w:val="00F94F80"/>
    <w:rsid w:val="00F95A94"/>
    <w:rsid w:val="00F965D6"/>
    <w:rsid w:val="00F96927"/>
    <w:rsid w:val="00F96D43"/>
    <w:rsid w:val="00FA21BF"/>
    <w:rsid w:val="00FA3F54"/>
    <w:rsid w:val="00FA506A"/>
    <w:rsid w:val="00FA5FCC"/>
    <w:rsid w:val="00FA6725"/>
    <w:rsid w:val="00FA7290"/>
    <w:rsid w:val="00FA770C"/>
    <w:rsid w:val="00FA7F47"/>
    <w:rsid w:val="00FB09A9"/>
    <w:rsid w:val="00FB104A"/>
    <w:rsid w:val="00FB1C62"/>
    <w:rsid w:val="00FB3412"/>
    <w:rsid w:val="00FB3BD0"/>
    <w:rsid w:val="00FB4D5D"/>
    <w:rsid w:val="00FB70D8"/>
    <w:rsid w:val="00FC06EB"/>
    <w:rsid w:val="00FC10BF"/>
    <w:rsid w:val="00FC2470"/>
    <w:rsid w:val="00FC24EF"/>
    <w:rsid w:val="00FC3794"/>
    <w:rsid w:val="00FC48C4"/>
    <w:rsid w:val="00FC49C7"/>
    <w:rsid w:val="00FC5898"/>
    <w:rsid w:val="00FC7164"/>
    <w:rsid w:val="00FD1AFD"/>
    <w:rsid w:val="00FD2D52"/>
    <w:rsid w:val="00FD2FBA"/>
    <w:rsid w:val="00FE00C4"/>
    <w:rsid w:val="00FE23C8"/>
    <w:rsid w:val="00FE64F9"/>
    <w:rsid w:val="00FE7C7A"/>
    <w:rsid w:val="00FE7DA6"/>
    <w:rsid w:val="00FF1BFC"/>
    <w:rsid w:val="00FF1CCF"/>
    <w:rsid w:val="00FF3FD5"/>
    <w:rsid w:val="00FF61FA"/>
    <w:rsid w:val="00FF7B73"/>
    <w:rsid w:val="00FF7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36AAD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EB6EED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6EED"/>
    <w:pPr>
      <w:pageBreakBefore/>
      <w:spacing w:before="240"/>
      <w:ind w:firstLine="0"/>
      <w:jc w:val="left"/>
      <w:outlineLvl w:val="0"/>
    </w:pPr>
    <w:rPr>
      <w:b/>
      <w:bCs/>
      <w: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46AB"/>
    <w:pPr>
      <w:spacing w:before="120"/>
      <w:ind w:firstLine="0"/>
      <w:contextualSpacing/>
      <w:outlineLvl w:val="1"/>
    </w:pPr>
    <w:rPr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3D4"/>
    <w:pPr>
      <w:spacing w:before="120"/>
      <w:outlineLvl w:val="2"/>
    </w:pPr>
    <w:rPr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EA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7D64"/>
    <w:pPr>
      <w:ind w:left="720"/>
      <w:contextualSpacing/>
    </w:pPr>
  </w:style>
  <w:style w:type="character" w:customStyle="1" w:styleId="Heading2Char">
    <w:name w:val="Heading 2 Char"/>
    <w:link w:val="Heading2"/>
    <w:uiPriority w:val="9"/>
    <w:rsid w:val="002646AB"/>
    <w:rPr>
      <w:rFonts w:ascii="Times New Roman" w:eastAsia="Times New Roman" w:hAnsi="Times New Roman"/>
      <w:b/>
      <w:bCs/>
      <w:sz w:val="28"/>
      <w:szCs w:val="26"/>
      <w:lang w:eastAsia="en-US"/>
    </w:rPr>
  </w:style>
  <w:style w:type="character" w:customStyle="1" w:styleId="Heading1Char">
    <w:name w:val="Heading 1 Char"/>
    <w:link w:val="Heading1"/>
    <w:uiPriority w:val="9"/>
    <w:rsid w:val="00EB6EED"/>
    <w:rPr>
      <w:rFonts w:ascii="Times New Roman" w:eastAsia="Times New Roman" w:hAnsi="Times New Roman"/>
      <w:b/>
      <w:bCs/>
      <w:caps/>
      <w:sz w:val="28"/>
      <w:szCs w:val="28"/>
      <w:lang w:eastAsia="en-US"/>
    </w:rPr>
  </w:style>
  <w:style w:type="character" w:customStyle="1" w:styleId="Heading3Char">
    <w:name w:val="Heading 3 Char"/>
    <w:link w:val="Heading3"/>
    <w:uiPriority w:val="9"/>
    <w:rsid w:val="008303D4"/>
    <w:rPr>
      <w:rFonts w:ascii="Times New Roman" w:eastAsia="Times New Roman" w:hAnsi="Times New Roman"/>
      <w:b/>
      <w:lang w:eastAsia="en-US"/>
    </w:rPr>
  </w:style>
  <w:style w:type="paragraph" w:customStyle="1" w:styleId="a1">
    <w:name w:val="содержимое таблицы"/>
    <w:basedOn w:val="Normal"/>
    <w:qFormat/>
    <w:rsid w:val="008927D4"/>
    <w:pPr>
      <w:jc w:val="left"/>
    </w:pPr>
    <w:rPr>
      <w:sz w:val="20"/>
      <w:szCs w:val="28"/>
    </w:rPr>
  </w:style>
  <w:style w:type="paragraph" w:customStyle="1" w:styleId="a0">
    <w:name w:val="для подписи к рисунку"/>
    <w:basedOn w:val="Normal"/>
    <w:qFormat/>
    <w:rsid w:val="00D76075"/>
    <w:pPr>
      <w:numPr>
        <w:numId w:val="1"/>
      </w:numPr>
      <w:jc w:val="right"/>
    </w:pPr>
    <w:rPr>
      <w:i/>
      <w:szCs w:val="28"/>
    </w:rPr>
  </w:style>
  <w:style w:type="paragraph" w:customStyle="1" w:styleId="a">
    <w:name w:val="для подписи к таблице"/>
    <w:basedOn w:val="Normal"/>
    <w:qFormat/>
    <w:rsid w:val="00D871AC"/>
    <w:pPr>
      <w:numPr>
        <w:numId w:val="2"/>
      </w:numPr>
      <w:spacing w:line="240" w:lineRule="auto"/>
      <w:jc w:val="right"/>
    </w:pPr>
  </w:style>
  <w:style w:type="table" w:styleId="TableGrid">
    <w:name w:val="Table Grid"/>
    <w:basedOn w:val="TableNormal"/>
    <w:uiPriority w:val="59"/>
    <w:unhideWhenUsed/>
    <w:rsid w:val="008A65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669A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69A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9A6"/>
    <w:rPr>
      <w:rFonts w:ascii="Tahoma" w:eastAsia="Times New Roman" w:hAnsi="Tahoma" w:cs="Tahoma"/>
      <w:sz w:val="16"/>
      <w:szCs w:val="16"/>
      <w:lang w:eastAsia="en-US"/>
    </w:rPr>
  </w:style>
  <w:style w:type="paragraph" w:customStyle="1" w:styleId="a2">
    <w:name w:val="заголовки столбцов таблиц"/>
    <w:basedOn w:val="a1"/>
    <w:next w:val="a1"/>
    <w:qFormat/>
    <w:rsid w:val="00992DF5"/>
    <w:pPr>
      <w:jc w:val="center"/>
    </w:pPr>
    <w:rPr>
      <w:b/>
    </w:rPr>
  </w:style>
  <w:style w:type="paragraph" w:styleId="NormalWeb">
    <w:name w:val="Normal (Web)"/>
    <w:basedOn w:val="Normal"/>
    <w:uiPriority w:val="99"/>
    <w:unhideWhenUsed/>
    <w:rsid w:val="00AB13C9"/>
    <w:pPr>
      <w:spacing w:before="100" w:beforeAutospacing="1" w:after="100" w:afterAutospacing="1"/>
      <w:jc w:val="left"/>
    </w:pPr>
    <w:rPr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721B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21B0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531C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31CF"/>
    <w:rPr>
      <w:rFonts w:ascii="Times New Roman" w:eastAsia="Times New Roman" w:hAnsi="Times New Roman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531C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31CF"/>
    <w:rPr>
      <w:rFonts w:ascii="Times New Roman" w:eastAsia="Times New Roman" w:hAnsi="Times New Roman"/>
      <w:szCs w:val="22"/>
      <w:lang w:eastAsia="en-US"/>
    </w:rPr>
  </w:style>
  <w:style w:type="paragraph" w:customStyle="1" w:styleId="a3">
    <w:name w:val="ИАВ заголовок таблицы"/>
    <w:basedOn w:val="Normal"/>
    <w:rsid w:val="007E0F28"/>
    <w:rPr>
      <w:rFonts w:eastAsiaTheme="minorHAnsi" w:cstheme="minorBidi"/>
      <w:b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rsid w:val="004C422F"/>
    <w:rPr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C422F"/>
    <w:rPr>
      <w:rFonts w:ascii="Times New Roman" w:eastAsia="Times New Roman" w:hAnsi="Times New Roman"/>
      <w:lang w:eastAsia="en-US"/>
    </w:rPr>
  </w:style>
  <w:style w:type="character" w:styleId="FootnoteReference">
    <w:name w:val="footnote reference"/>
    <w:basedOn w:val="DefaultParagraphFont"/>
    <w:uiPriority w:val="99"/>
    <w:unhideWhenUsed/>
    <w:rsid w:val="004C422F"/>
    <w:rPr>
      <w:vertAlign w:val="superscript"/>
    </w:rPr>
  </w:style>
  <w:style w:type="table" w:styleId="TableGridLight">
    <w:name w:val="Grid Table Light"/>
    <w:basedOn w:val="TableNormal"/>
    <w:uiPriority w:val="40"/>
    <w:rsid w:val="005B334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A7B5D"/>
    <w:pPr>
      <w:tabs>
        <w:tab w:val="right" w:leader="dot" w:pos="9344"/>
      </w:tabs>
      <w:spacing w:before="120" w:after="120" w:line="240" w:lineRule="auto"/>
      <w:ind w:firstLine="0"/>
      <w:jc w:val="left"/>
    </w:pPr>
    <w:rPr>
      <w:rFonts w:cstheme="majorHAnsi"/>
      <w:b/>
      <w:bCs/>
      <w:cap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A7B5D"/>
    <w:pPr>
      <w:tabs>
        <w:tab w:val="right" w:leader="dot" w:pos="9344"/>
      </w:tabs>
      <w:spacing w:before="120" w:after="120" w:line="240" w:lineRule="auto"/>
      <w:jc w:val="left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A3501"/>
    <w:pPr>
      <w:tabs>
        <w:tab w:val="right" w:leader="dot" w:pos="9344"/>
      </w:tabs>
      <w:spacing w:line="240" w:lineRule="auto"/>
      <w:ind w:left="1134" w:firstLine="0"/>
      <w:jc w:val="left"/>
    </w:pPr>
    <w:rPr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D3847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D384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D384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D384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D384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D384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NoSpacing">
    <w:name w:val="No Spacing"/>
    <w:uiPriority w:val="1"/>
    <w:qFormat/>
    <w:rsid w:val="007D3847"/>
    <w:pPr>
      <w:widowControl w:val="0"/>
      <w:ind w:firstLine="709"/>
      <w:jc w:val="both"/>
    </w:pPr>
    <w:rPr>
      <w:rFonts w:ascii="Times New Roman" w:eastAsia="Times New Roman" w:hAnsi="Times New Roman"/>
      <w:szCs w:val="22"/>
      <w:lang w:eastAsia="en-US"/>
    </w:rPr>
  </w:style>
  <w:style w:type="character" w:styleId="UnresolvedMention">
    <w:name w:val="Unresolved Mention"/>
    <w:basedOn w:val="DefaultParagraphFont"/>
    <w:uiPriority w:val="99"/>
    <w:rsid w:val="00114EE5"/>
    <w:rPr>
      <w:color w:val="605E5C"/>
      <w:shd w:val="clear" w:color="auto" w:fill="E1DFDD"/>
    </w:rPr>
  </w:style>
  <w:style w:type="paragraph" w:customStyle="1" w:styleId="a4">
    <w:name w:val="ТМС Формула"/>
    <w:basedOn w:val="Normal"/>
    <w:qFormat/>
    <w:rsid w:val="00F45E96"/>
    <w:pPr>
      <w:widowControl/>
      <w:tabs>
        <w:tab w:val="center" w:pos="4678"/>
        <w:tab w:val="right" w:pos="9356"/>
      </w:tabs>
      <w:spacing w:before="240" w:after="240"/>
      <w:contextualSpacing/>
    </w:pPr>
    <w:rPr>
      <w:rFonts w:eastAsiaTheme="minorHAnsi" w:cstheme="minorBidi"/>
    </w:rPr>
  </w:style>
  <w:style w:type="paragraph" w:styleId="PlainText">
    <w:name w:val="Plain Text"/>
    <w:basedOn w:val="Normal"/>
    <w:link w:val="PlainTextChar"/>
    <w:semiHidden/>
    <w:unhideWhenUsed/>
    <w:rsid w:val="00F45E96"/>
    <w:pPr>
      <w:widowControl/>
      <w:jc w:val="left"/>
    </w:pPr>
    <w:rPr>
      <w:rFonts w:ascii="Courier New" w:eastAsia="Calibri" w:hAnsi="Courier New" w:cs="Courier New"/>
      <w:sz w:val="20"/>
      <w:szCs w:val="20"/>
      <w:lang w:eastAsia="ru-RU"/>
    </w:rPr>
  </w:style>
  <w:style w:type="character" w:customStyle="1" w:styleId="PlainTextChar">
    <w:name w:val="Plain Text Char"/>
    <w:basedOn w:val="DefaultParagraphFont"/>
    <w:link w:val="PlainText"/>
    <w:semiHidden/>
    <w:rsid w:val="00F45E96"/>
    <w:rPr>
      <w:rFonts w:ascii="Courier New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457EA9"/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character" w:customStyle="1" w:styleId="apple-tab-span">
    <w:name w:val="apple-tab-span"/>
    <w:basedOn w:val="DefaultParagraphFont"/>
    <w:rsid w:val="000D6D0E"/>
  </w:style>
  <w:style w:type="paragraph" w:styleId="TOCHeading">
    <w:name w:val="TOC Heading"/>
    <w:basedOn w:val="Heading1"/>
    <w:next w:val="Normal"/>
    <w:uiPriority w:val="39"/>
    <w:unhideWhenUsed/>
    <w:qFormat/>
    <w:rsid w:val="00EB6EED"/>
    <w:pPr>
      <w:keepNext/>
      <w:keepLines/>
      <w:pageBreakBefore w:val="0"/>
      <w:widowControl/>
      <w:spacing w:before="480" w:line="276" w:lineRule="auto"/>
      <w:outlineLvl w:val="9"/>
    </w:pPr>
    <w:rPr>
      <w:rFonts w:asciiTheme="majorHAnsi" w:eastAsiaTheme="majorEastAsia" w:hAnsiTheme="majorHAnsi" w:cstheme="majorBidi"/>
      <w:caps w:val="0"/>
      <w:color w:val="2E74B5" w:themeColor="accent1" w:themeShade="BF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303D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03D4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PageNumber">
    <w:name w:val="page number"/>
    <w:basedOn w:val="DefaultParagraphFont"/>
    <w:semiHidden/>
    <w:unhideWhenUsed/>
    <w:rsid w:val="002D42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0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50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30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9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53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2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9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02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5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92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0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6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3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5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5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14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3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2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67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42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48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3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7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5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03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5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44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7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07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7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86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4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17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9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94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31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6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49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9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5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7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3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8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62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54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63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4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0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3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94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5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4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43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7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6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9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51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67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6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7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94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7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51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3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9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6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80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3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6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994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6566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588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069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4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41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2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84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43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37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50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8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55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59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1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4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1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8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8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2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70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59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2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27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7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3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81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5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1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0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26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4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65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2056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1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7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49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196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1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93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00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24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2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8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15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6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32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5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1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8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5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2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55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6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71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3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25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9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51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3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76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6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96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7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94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3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48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3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41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73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4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46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5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6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5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3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55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8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535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1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74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8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8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4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83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9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0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99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1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60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46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28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9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62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9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9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0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0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72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32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17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0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8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9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2302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788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0141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5230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8469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8038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0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23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2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0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2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82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2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60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7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86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4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8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1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63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3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0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4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5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1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5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86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07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80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30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6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39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9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6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7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7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03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89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46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6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59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9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1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9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50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12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29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4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74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4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1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9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3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8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6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8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3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0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1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7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0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0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64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35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13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65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2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6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31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99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8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2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9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34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2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0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5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61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9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43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2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0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05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19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6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3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3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95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1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2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3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2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4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38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1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0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22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3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9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3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37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62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1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0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90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5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86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0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59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09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3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0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44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1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02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7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2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6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26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8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6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39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8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3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42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96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0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7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68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4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8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2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0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2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91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9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0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7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56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5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2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9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73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8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0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06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7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9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3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27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4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73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305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74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08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2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16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5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19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18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4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33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7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49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10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91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3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80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0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2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01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3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4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28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2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9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14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6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1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2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5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2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1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0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21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4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1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8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5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9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9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12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4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31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5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7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95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26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7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20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6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14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67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85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7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5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76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9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2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79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97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0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9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86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2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6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3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8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21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91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7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4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1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29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74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9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3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80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6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0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0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3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81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85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3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5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74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5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95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1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9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2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1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269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9623">
          <w:marLeft w:val="0"/>
          <w:marRight w:val="0"/>
          <w:marTop w:val="255"/>
          <w:marBottom w:val="255"/>
          <w:divBdr>
            <w:top w:val="single" w:sz="12" w:space="14" w:color="32CD32"/>
            <w:left w:val="single" w:sz="12" w:space="15" w:color="32CD32"/>
            <w:bottom w:val="single" w:sz="12" w:space="14" w:color="32CD32"/>
            <w:right w:val="single" w:sz="12" w:space="15" w:color="32CD32"/>
          </w:divBdr>
          <w:divsChild>
            <w:div w:id="1462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23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0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4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6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29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0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2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3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01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8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73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76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40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3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0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30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8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93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85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49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36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6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40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25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2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6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87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39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18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1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3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3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9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5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20588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9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104876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46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09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83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9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9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7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6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0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64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51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19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2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9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3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2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488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3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4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1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6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85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1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79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3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8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61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24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74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7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0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36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26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3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99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8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2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46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5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74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1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4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40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3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1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2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71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8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7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77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86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8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72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2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3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3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58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1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51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2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6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8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5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2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3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3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4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0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6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57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758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58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3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1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03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6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6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46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5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0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85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33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0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8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1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54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proxy.library.spbu.ru:3014/article-cz8A.html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proxy.library.spbu.ru:3014/article-00to.html" TargetMode="External"/><Relationship Id="rId42" Type="http://schemas.openxmlformats.org/officeDocument/2006/relationships/hyperlink" Target="https://www.ecco-shoes.ru/about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hyperlink" Target="https://cyberleninka.ru/article/n/merchandayzing-kak-instrumentstimulirovaniya-prodvizheniya-tovarov/viewer" TargetMode="External"/><Relationship Id="rId40" Type="http://schemas.openxmlformats.org/officeDocument/2006/relationships/hyperlink" Target="https://www.rbc.ru/economics/12/10/2020/5f842fec9a79477029a4c10d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synapsenet.ru/searchorganization/organization/1025005330404-ooo-ekkoro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https://proxy.library.spbu.ru:3014/article-ayt9.html" TargetMode="External"/><Relationship Id="rId43" Type="http://schemas.openxmlformats.org/officeDocument/2006/relationships/hyperlink" Target="https://visualretailing.com/blog/2016/10/the-communicator-of-the-brand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fashionunited.ru/novostee/beeznyes/ecco-vykupit-svoj-rossijskij-biznes-za-5-mlrd-rublej/2019111927382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yperlink" Target="https://www.repsly.com/blog/consumer-goods/30-powerful-point-of-purchase-displays-to-make-your-products-pop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ecco-shoes.ru/abou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\Desktop\&#1051;&#1056;3%5b&#1048;&#1075;&#1085;&#1072;&#1090;&#1102;&#1082;&#1040;%5d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DA9CE2-7A05-B240-B62B-27DCFE383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C:\Users\tra\Desktop\ЛР3[ИгнатюкА].dotx</Template>
  <TotalTime>72</TotalTime>
  <Pages>62</Pages>
  <Words>15870</Words>
  <Characters>109192</Characters>
  <Application>Microsoft Office Word</Application>
  <DocSecurity>0</DocSecurity>
  <Lines>1985</Lines>
  <Paragraphs>702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</dc:creator>
  <cp:keywords/>
  <dc:description/>
  <cp:lastModifiedBy>IGNATIUK ALENA</cp:lastModifiedBy>
  <cp:revision>14</cp:revision>
  <cp:lastPrinted>2020-10-27T09:21:00Z</cp:lastPrinted>
  <dcterms:created xsi:type="dcterms:W3CDTF">2021-06-02T15:14:00Z</dcterms:created>
  <dcterms:modified xsi:type="dcterms:W3CDTF">2021-06-02T20:13:00Z</dcterms:modified>
</cp:coreProperties>
</file>